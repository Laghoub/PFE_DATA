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68AABCB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2D89708B" wp14:editId="0CAF54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18C211C1"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">
                      <v:imagedata r:id="rId15"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">
                      <v:imagedata r:id="rId16"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">
                      <v:imagedata r:id="rId17"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">
                      <v:imagedata r:id="rId18"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A8682E9"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7916CB69"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s">
                      <w:drawing>
                        <wp:anchor distT="0" distB="0" distL="114300" distR="114300" simplePos="0" relativeHeight="251660288" behindDoc="0" locked="0" layoutInCell="1" allowOverlap="1" wp14:anchorId="3D362CC3" wp14:editId="6260077C">
                          <wp:simplePos x="0" y="0"/>
                          <wp:positionH relativeFrom="column">
                            <wp:posOffset>2234565</wp:posOffset>
                          </wp:positionH>
                          <wp:positionV relativeFrom="paragraph">
                            <wp:posOffset>720527</wp:posOffset>
                          </wp:positionV>
                          <wp:extent cx="3202305" cy="95250"/>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D6159" id="Rectangle 18" o:spid="_x0000_s1026" alt="Titre : Lig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y2nAIAAJM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90C074D" wp14:editId="7D80D3FC">
                          <wp:extent cx="6697389" cy="771855"/>
                          <wp:effectExtent l="0" t="0" r="0" b="9525"/>
                          <wp:docPr id="24" name="Zone de texte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551D8" w14:textId="77777777" w:rsidR="002A2E02" w:rsidRPr="00E46274" w:rsidRDefault="00E46274" w:rsidP="002A2E02">
                                      <w:pPr>
                                        <w:pStyle w:val="Style1"/>
                                        <w:rPr>
                                          <w:b/>
                                          <w:sz w:val="40"/>
                                          <w:szCs w:val="40"/>
                                        </w:rPr>
                                      </w:pPr>
                                      <w:bookmarkStart w:id="0" w:name="_Hlk103369242"/>
                                      <w:bookmarkEnd w:id="0"/>
                                      <w:r w:rsidRPr="00E46274">
                                        <w:rPr>
                                          <w:b/>
                                          <w:sz w:val="40"/>
                                          <w:szCs w:val="40"/>
                                          <w:lang w:bidi="fr-FR"/>
                                        </w:rPr>
                                        <w:t>Prévision de nombre des étudiants présents dans les restaurants universitaires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90C074D" id="_x0000_t202" coordsize="21600,21600" o:spt="202" path="m,l,21600r21600,l21600,xe">
                          <v:stroke joinstyle="miter"/>
                          <v:path gradientshapeok="t" o:connecttype="rect"/>
                        </v:shapetype>
                        <v:shape id="Zone de texte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" filled="f" stroked="f">
                          <v:textbox>
                            <w:txbxContent>
                              <w:p w14:paraId="026551D8" w14:textId="77777777" w:rsidR="002A2E02" w:rsidRPr="00E46274" w:rsidRDefault="00E46274" w:rsidP="002A2E02">
                                <w:pPr>
                                  <w:pStyle w:val="Style1"/>
                                  <w:rPr>
                                    <w:b/>
                                    <w:sz w:val="40"/>
                                    <w:szCs w:val="40"/>
                                  </w:rPr>
                                </w:pPr>
                                <w:bookmarkStart w:id="1" w:name="_Hlk103369242"/>
                                <w:bookmarkEnd w:id="1"/>
                                <w:r w:rsidRPr="00E46274">
                                  <w:rPr>
                                    <w:b/>
                                    <w:sz w:val="40"/>
                                    <w:szCs w:val="40"/>
                                    <w:lang w:bidi="fr-FR"/>
                                  </w:rPr>
                                  <w:t>Prévision de nombre des étudiants présents dans les restaurants universitaires</w:t>
                                </w:r>
                              </w:p>
                            </w:txbxContent>
                          </v:textbox>
                          <w10:anchorlock/>
                        </v:shape>
                      </w:pict>
                    </mc:Fallback>
                  </mc:AlternateContent>
                </w:r>
              </w:p>
            </w:tc>
          </w:tr>
          <w:tr w:rsidR="002A2E02" w14:paraId="6EA4B0B0"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55929F2"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2516188" wp14:editId="17178955">
                          <wp:extent cx="3515096" cy="818968"/>
                          <wp:effectExtent l="0" t="0" r="0" b="635"/>
                          <wp:docPr id="25" name="Zone de texte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6221C" w14:textId="77777777" w:rsidR="002A2E02" w:rsidRDefault="00E46274" w:rsidP="002A2E02">
                                      <w:pPr>
                                        <w:pStyle w:val="Sous-titre"/>
                                        <w:jc w:val="center"/>
                                      </w:pPr>
                                      <w:r>
                                        <w:rPr>
                                          <w:lang w:bidi="fr-FR"/>
                                        </w:rPr>
                                        <w:t>Construction de jeu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516188" id="Zone de texte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" filled="f" stroked="f">
                          <v:textbox>
                            <w:txbxContent>
                              <w:p w14:paraId="4AA6221C" w14:textId="77777777" w:rsidR="002A2E02" w:rsidRDefault="00E46274" w:rsidP="002A2E02">
                                <w:pPr>
                                  <w:pStyle w:val="Sous-titre"/>
                                  <w:jc w:val="center"/>
                                </w:pPr>
                                <w:r>
                                  <w:rPr>
                                    <w:lang w:bidi="fr-FR"/>
                                  </w:rPr>
                                  <w:t>Construction de jeu de données</w:t>
                                </w:r>
                              </w:p>
                            </w:txbxContent>
                          </v:textbox>
                          <w10:anchorlock/>
                        </v:shape>
                      </w:pict>
                    </mc:Fallback>
                  </mc:AlternateContent>
                </w:r>
              </w:p>
              <w:p w14:paraId="18AAE1CA"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1194383B"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F1B3385"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CFC3D12" wp14:editId="73BFC868">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39A8F" w14:textId="77777777" w:rsidR="005D120C" w:rsidRPr="005D120C" w:rsidRDefault="00E46274" w:rsidP="005D120C">
                                      <w:pPr>
                                        <w:jc w:val="center"/>
                                        <w:rPr>
                                          <w:color w:val="FFFFFF" w:themeColor="background1"/>
                                        </w:rPr>
                                      </w:pPr>
                                      <w:r>
                                        <w:rPr>
                                          <w:color w:val="E4E9EF" w:themeColor="background2"/>
                                          <w:lang w:bidi="fr-FR"/>
                                        </w:rPr>
                                        <w:t>Le présent rapport permet de décrire la construction de jeu de données, en détaillant les différents attributs et variables influençant sur l’entrainement du modèle de prévision. Une démarche de génération pseudo-aléatoire de données a été abordée également.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FC3D12"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" filled="f" stroked="f">
                          <v:textbox>
                            <w:txbxContent>
                              <w:p w14:paraId="1C039A8F" w14:textId="77777777" w:rsidR="005D120C" w:rsidRPr="005D120C" w:rsidRDefault="00E46274" w:rsidP="005D120C">
                                <w:pPr>
                                  <w:jc w:val="center"/>
                                  <w:rPr>
                                    <w:color w:val="FFFFFF" w:themeColor="background1"/>
                                  </w:rPr>
                                </w:pPr>
                                <w:r>
                                  <w:rPr>
                                    <w:color w:val="E4E9EF" w:themeColor="background2"/>
                                    <w:lang w:bidi="fr-FR"/>
                                  </w:rPr>
                                  <w:t>Le présent rapport permet de décrire la construction de jeu de données, en détaillant les différents attributs et variables influençant sur l’entrainement du modèle de prévision. Une démarche de génération pseudo-aléatoire de données a été abordée également.</w:t>
                                </w:r>
                              </w:p>
                            </w:txbxContent>
                          </v:textbox>
                          <w10:anchorlock/>
                        </v:shape>
                      </w:pict>
                    </mc:Fallback>
                  </mc:AlternateContent>
                </w:r>
              </w:p>
            </w:tc>
          </w:tr>
          <w:tr w:rsidR="005D120C" w14:paraId="2864A8BD"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E3DEAC6"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38AA2969"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1F783B23" wp14:editId="62818335">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1CA83AFC"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&#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">
                      <v:imagedata r:id="rId16"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">
                      <v:imagedata r:id="rId18"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">
                      <v:imagedata r:id="rId17" o:title="Hexagone 4"/>
                    </v:shape>
                  </v:group>
                </w:pict>
              </mc:Fallback>
            </mc:AlternateContent>
          </w:r>
          <w:r w:rsidR="005D120C">
            <w:rPr>
              <w:noProof/>
              <w:lang w:bidi="fr-FR"/>
            </w:rPr>
            <w:drawing>
              <wp:anchor distT="0" distB="0" distL="114300" distR="114300" simplePos="0" relativeHeight="251668480" behindDoc="0" locked="0" layoutInCell="1" allowOverlap="1" wp14:anchorId="1D936BC3" wp14:editId="3B99D3B5">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tbl>
      <w:tblPr>
        <w:tblStyle w:val="Tableausimple4"/>
        <w:tblW w:w="14090" w:type="dxa"/>
        <w:tblInd w:w="-630" w:type="dxa"/>
        <w:tblLayout w:type="fixed"/>
        <w:tblLook w:val="04A0" w:firstRow="1" w:lastRow="0" w:firstColumn="1" w:lastColumn="0" w:noHBand="0" w:noVBand="1"/>
      </w:tblPr>
      <w:tblGrid>
        <w:gridCol w:w="7814"/>
        <w:gridCol w:w="236"/>
        <w:gridCol w:w="3020"/>
        <w:gridCol w:w="3020"/>
      </w:tblGrid>
      <w:tr w:rsidR="002A59F3" w14:paraId="13A44B3F" w14:textId="77777777" w:rsidTr="002A59F3">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14:paraId="7303774F" w14:textId="77777777" w:rsidR="002A59F3" w:rsidRPr="00B903A7" w:rsidRDefault="002A59F3" w:rsidP="008A25CD">
            <w:pPr>
              <w:pStyle w:val="Titre"/>
              <w:rPr>
                <w:b/>
              </w:rPr>
            </w:pPr>
            <w:r>
              <w:rPr>
                <w:noProof/>
                <w:lang w:bidi="fr-FR"/>
                <w14:ligatures w14:val="none"/>
                <w14:cntxtAlts w14:val="0"/>
              </w:rPr>
              <w:lastRenderedPageBreak/>
              <mc:AlternateContent>
                <mc:Choice Requires="wps">
                  <w:drawing>
                    <wp:inline distT="0" distB="0" distL="0" distR="0" wp14:anchorId="175BA59E" wp14:editId="31ED503A">
                      <wp:extent cx="4885055" cy="475013"/>
                      <wp:effectExtent l="0" t="0" r="0" b="1270"/>
                      <wp:docPr id="10" name="Zone de texte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E5EC21" w14:textId="77777777" w:rsidR="002A59F3" w:rsidRPr="00B903A7" w:rsidRDefault="002A59F3" w:rsidP="004F53E9">
                                  <w:pPr>
                                    <w:pStyle w:val="Titre"/>
                                  </w:pPr>
                                  <w:r>
                                    <w:rPr>
                                      <w:lang w:bidi="fr-FR"/>
                                    </w:rPr>
                                    <w:t xml:space="preserve">Introduction </w:t>
                                  </w:r>
                                </w:p>
                                <w:p w14:paraId="6AA07997" w14:textId="77777777" w:rsidR="002A59F3" w:rsidRDefault="002A59F3" w:rsidP="004F53E9">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5BA59E" id="Zone de texte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" filled="f" stroked="f">
                      <v:textbox>
                        <w:txbxContent>
                          <w:p w14:paraId="17E5EC21" w14:textId="77777777" w:rsidR="002A59F3" w:rsidRPr="00B903A7" w:rsidRDefault="002A59F3" w:rsidP="004F53E9">
                            <w:pPr>
                              <w:pStyle w:val="Titre"/>
                            </w:pPr>
                            <w:r>
                              <w:rPr>
                                <w:lang w:bidi="fr-FR"/>
                              </w:rPr>
                              <w:t xml:space="preserve">Introduction </w:t>
                            </w:r>
                          </w:p>
                          <w:p w14:paraId="6AA07997" w14:textId="77777777" w:rsidR="002A59F3" w:rsidRDefault="002A59F3" w:rsidP="004F53E9">
                            <w:pPr>
                              <w:pStyle w:val="Titre"/>
                            </w:pPr>
                          </w:p>
                        </w:txbxContent>
                      </v:textbox>
                      <w10:anchorlock/>
                    </v:shape>
                  </w:pict>
                </mc:Fallback>
              </mc:AlternateContent>
            </w:r>
          </w:p>
        </w:tc>
        <w:tc>
          <w:tcPr>
            <w:tcW w:w="236" w:type="dxa"/>
            <w:vMerge w:val="restart"/>
          </w:tcPr>
          <w:p w14:paraId="67050D8E" w14:textId="77777777" w:rsidR="002A59F3" w:rsidRDefault="002A59F3">
            <w:pPr>
              <w:cnfStyle w:val="100000000000" w:firstRow="1" w:lastRow="0" w:firstColumn="0" w:lastColumn="0" w:oddVBand="0" w:evenVBand="0" w:oddHBand="0" w:evenHBand="0" w:firstRowFirstColumn="0" w:firstRowLastColumn="0" w:lastRowFirstColumn="0" w:lastRowLastColumn="0"/>
            </w:pPr>
          </w:p>
        </w:tc>
        <w:tc>
          <w:tcPr>
            <w:tcW w:w="3020" w:type="dxa"/>
            <w:shd w:val="clear" w:color="auto" w:fill="3F1D5A" w:themeFill="accent1"/>
            <w:vAlign w:val="center"/>
          </w:tcPr>
          <w:p w14:paraId="47E5E42A" w14:textId="77777777" w:rsidR="002A59F3" w:rsidRDefault="002A59F3" w:rsidP="00426F60">
            <w:pPr>
              <w:jc w:val="center"/>
              <w:cnfStyle w:val="100000000000" w:firstRow="1" w:lastRow="0" w:firstColumn="0" w:lastColumn="0" w:oddVBand="0" w:evenVBand="0" w:oddHBand="0" w:evenHBand="0" w:firstRowFirstColumn="0" w:firstRowLastColumn="0" w:lastRowFirstColumn="0" w:lastRowLastColumn="0"/>
            </w:pPr>
            <w:r>
              <w:rPr>
                <w:noProof/>
                <w:lang w:bidi="fr-FR"/>
              </w:rPr>
              <mc:AlternateContent>
                <mc:Choice Requires="wps">
                  <w:drawing>
                    <wp:inline distT="0" distB="0" distL="0" distR="0" wp14:anchorId="782B92E4" wp14:editId="3AAF1C28">
                      <wp:extent cx="1802921" cy="543464"/>
                      <wp:effectExtent l="0" t="0" r="0" b="9525"/>
                      <wp:docPr id="1" name="Zone de texte 1"/>
                      <wp:cNvGraphicFramePr/>
                      <a:graphic xmlns:a="http://schemas.openxmlformats.org/drawingml/2006/main">
                        <a:graphicData uri="http://schemas.microsoft.com/office/word/2010/wordprocessingShape">
                          <wps:wsp>
                            <wps:cNvSpPr txBox="1"/>
                            <wps:spPr>
                              <a:xfrm>
                                <a:off x="0" y="0"/>
                                <a:ext cx="1802921" cy="543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101F1A" w14:textId="77777777" w:rsidR="002A59F3" w:rsidRDefault="002A59F3" w:rsidP="00B903A7">
                                  <w:pPr>
                                    <w:pStyle w:val="Titre1"/>
                                  </w:pPr>
                                  <w:r>
                                    <w:rPr>
                                      <w:lang w:bidi="fr-FR"/>
                                    </w:rPr>
                                    <w:t xml:space="preserve">Objectifs </w:t>
                                  </w:r>
                                </w:p>
                                <w:p w14:paraId="4685FC37" w14:textId="77777777" w:rsidR="002A59F3" w:rsidRPr="005D120C" w:rsidRDefault="002A59F3" w:rsidP="005D120C">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2B92E4" id="Zone de texte 1" o:spid="_x0000_s1030" type="#_x0000_t202" style="width:141.95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" filled="f" stroked="f">
                      <v:textbox>
                        <w:txbxContent>
                          <w:p w14:paraId="35101F1A" w14:textId="77777777" w:rsidR="002A59F3" w:rsidRDefault="002A59F3" w:rsidP="00B903A7">
                            <w:pPr>
                              <w:pStyle w:val="Titre1"/>
                            </w:pPr>
                            <w:r>
                              <w:rPr>
                                <w:lang w:bidi="fr-FR"/>
                              </w:rPr>
                              <w:t xml:space="preserve">Objectifs </w:t>
                            </w:r>
                          </w:p>
                          <w:p w14:paraId="4685FC37" w14:textId="77777777" w:rsidR="002A59F3" w:rsidRPr="005D120C" w:rsidRDefault="002A59F3" w:rsidP="005D120C">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txbxContent>
                      </v:textbox>
                      <w10:anchorlock/>
                    </v:shape>
                  </w:pict>
                </mc:Fallback>
              </mc:AlternateContent>
            </w:r>
          </w:p>
        </w:tc>
        <w:tc>
          <w:tcPr>
            <w:tcW w:w="3020" w:type="dxa"/>
            <w:shd w:val="clear" w:color="auto" w:fill="3F1D5A" w:themeFill="accent1"/>
          </w:tcPr>
          <w:p w14:paraId="596F0875" w14:textId="77777777" w:rsidR="002A59F3" w:rsidRDefault="002A59F3" w:rsidP="00426F60">
            <w:pPr>
              <w:jc w:val="center"/>
              <w:cnfStyle w:val="100000000000" w:firstRow="1" w:lastRow="0" w:firstColumn="0" w:lastColumn="0" w:oddVBand="0" w:evenVBand="0" w:oddHBand="0" w:evenHBand="0" w:firstRowFirstColumn="0" w:firstRowLastColumn="0" w:lastRowFirstColumn="0" w:lastRowLastColumn="0"/>
              <w:rPr>
                <w:noProof/>
                <w:lang w:bidi="fr-FR"/>
              </w:rPr>
            </w:pPr>
          </w:p>
        </w:tc>
      </w:tr>
      <w:tr w:rsidR="002A59F3" w14:paraId="77A88B59" w14:textId="77777777" w:rsidTr="002A59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14:paraId="20E76217" w14:textId="77777777" w:rsidR="002A59F3" w:rsidRDefault="002A59F3"/>
        </w:tc>
        <w:tc>
          <w:tcPr>
            <w:tcW w:w="236" w:type="dxa"/>
            <w:vMerge/>
          </w:tcPr>
          <w:p w14:paraId="67AADAA7" w14:textId="77777777" w:rsidR="002A59F3" w:rsidRDefault="002A59F3">
            <w:pPr>
              <w:cnfStyle w:val="000000100000" w:firstRow="0" w:lastRow="0" w:firstColumn="0" w:lastColumn="0" w:oddVBand="0" w:evenVBand="0" w:oddHBand="1" w:evenHBand="0" w:firstRowFirstColumn="0" w:firstRowLastColumn="0" w:lastRowFirstColumn="0" w:lastRowLastColumn="0"/>
            </w:pPr>
          </w:p>
        </w:tc>
        <w:tc>
          <w:tcPr>
            <w:tcW w:w="3020" w:type="dxa"/>
            <w:vMerge w:val="restart"/>
            <w:shd w:val="clear" w:color="auto" w:fill="3F1D5A" w:themeFill="accent1"/>
            <w:vAlign w:val="center"/>
          </w:tcPr>
          <w:p w14:paraId="209331C1" w14:textId="77777777" w:rsidR="002A59F3" w:rsidRDefault="002A59F3" w:rsidP="00426F60">
            <w:pPr>
              <w:jc w:val="center"/>
              <w:cnfStyle w:val="000000100000" w:firstRow="0" w:lastRow="0" w:firstColumn="0" w:lastColumn="0" w:oddVBand="0" w:evenVBand="0" w:oddHBand="1" w:evenHBand="0" w:firstRowFirstColumn="0" w:firstRowLastColumn="0" w:lastRowFirstColumn="0" w:lastRowLastColumn="0"/>
            </w:pPr>
            <w:r>
              <w:rPr>
                <w:noProof/>
                <w:lang w:bidi="fr-FR"/>
              </w:rPr>
              <mc:AlternateContent>
                <mc:Choice Requires="wps">
                  <w:drawing>
                    <wp:inline distT="0" distB="0" distL="0" distR="0" wp14:anchorId="6AD7F096" wp14:editId="7935A453">
                      <wp:extent cx="1771650" cy="7648575"/>
                      <wp:effectExtent l="0" t="0" r="0" b="9525"/>
                      <wp:docPr id="8" name="Zone de texte 8"/>
                      <wp:cNvGraphicFramePr/>
                      <a:graphic xmlns:a="http://schemas.openxmlformats.org/drawingml/2006/main">
                        <a:graphicData uri="http://schemas.microsoft.com/office/word/2010/wordprocessingShape">
                          <wps:wsp>
                            <wps:cNvSpPr txBox="1"/>
                            <wps:spPr>
                              <a:xfrm>
                                <a:off x="0" y="0"/>
                                <a:ext cx="1771650" cy="7648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EBBC0B" w14:textId="77777777" w:rsidR="002A59F3" w:rsidRPr="00E332AB" w:rsidRDefault="002A59F3" w:rsidP="00E332AB">
                                  <w:pPr>
                                    <w:pStyle w:val="Titre1"/>
                                    <w:ind w:left="75"/>
                                    <w:jc w:val="both"/>
                                    <w:rPr>
                                      <w:sz w:val="24"/>
                                      <w:szCs w:val="24"/>
                                    </w:rPr>
                                  </w:pPr>
                                  <w:r w:rsidRPr="00E332AB">
                                    <w:rPr>
                                      <w:sz w:val="24"/>
                                      <w:szCs w:val="24"/>
                                    </w:rPr>
                                    <w:t>- Etudier l’environnement des restaurants universitaires et les différents facteurs externes.</w:t>
                                  </w:r>
                                </w:p>
                                <w:p w14:paraId="2B99EE9A" w14:textId="77777777" w:rsidR="004A3BE7" w:rsidRDefault="002A59F3" w:rsidP="00E332AB">
                                  <w:pPr>
                                    <w:pStyle w:val="Titre1"/>
                                    <w:ind w:left="75"/>
                                    <w:jc w:val="both"/>
                                    <w:rPr>
                                      <w:sz w:val="24"/>
                                      <w:szCs w:val="24"/>
                                    </w:rPr>
                                  </w:pPr>
                                  <w:r w:rsidRPr="00E332AB">
                                    <w:rPr>
                                      <w:sz w:val="24"/>
                                      <w:szCs w:val="24"/>
                                    </w:rPr>
                                    <w:t>- E</w:t>
                                  </w:r>
                                  <w:r w:rsidR="004A3BE7" w:rsidRPr="00E332AB">
                                    <w:rPr>
                                      <w:sz w:val="24"/>
                                      <w:szCs w:val="24"/>
                                    </w:rPr>
                                    <w:t>tudier la population concernée (les étudiants) Et c'est en étudiant la situation de vie de l'étudiant et les facteurs les plus importants affectant l'intention de l'étudiant au restaurant universitaire.</w:t>
                                  </w:r>
                                </w:p>
                                <w:p w14:paraId="4B636668" w14:textId="77777777" w:rsidR="00E332AB" w:rsidRPr="00E332AB" w:rsidRDefault="00E332AB" w:rsidP="00E332AB">
                                  <w:pPr>
                                    <w:jc w:val="both"/>
                                  </w:pPr>
                                </w:p>
                                <w:p w14:paraId="3F5C832A" w14:textId="77777777" w:rsidR="004A3BE7" w:rsidRPr="00E332AB" w:rsidRDefault="004A3BE7" w:rsidP="00E332AB">
                                  <w:pPr>
                                    <w:jc w:val="both"/>
                                    <w:rPr>
                                      <w:color w:val="FFFFFF" w:themeColor="background1"/>
                                      <w:sz w:val="24"/>
                                      <w:szCs w:val="24"/>
                                    </w:rPr>
                                  </w:pPr>
                                  <w:r w:rsidRPr="00E332AB">
                                    <w:rPr>
                                      <w:color w:val="FFFFFF" w:themeColor="background1"/>
                                      <w:sz w:val="24"/>
                                      <w:szCs w:val="24"/>
                                    </w:rPr>
                                    <w:t>- Etudier les évènements, les jours fériés et les alertes épidémiques permettant de faire une différence dans le nombre des étudiants présents.</w:t>
                                  </w:r>
                                </w:p>
                                <w:p w14:paraId="5B20C4DD" w14:textId="77777777" w:rsidR="004A3BE7" w:rsidRPr="00E332AB" w:rsidRDefault="004A3BE7" w:rsidP="00E332AB">
                                  <w:pPr>
                                    <w:jc w:val="both"/>
                                    <w:rPr>
                                      <w:color w:val="FFFFFF" w:themeColor="background1"/>
                                      <w:sz w:val="24"/>
                                      <w:szCs w:val="24"/>
                                    </w:rPr>
                                  </w:pPr>
                                  <w:r w:rsidRPr="00E332AB">
                                    <w:rPr>
                                      <w:color w:val="FFFFFF" w:themeColor="background1"/>
                                      <w:sz w:val="24"/>
                                      <w:szCs w:val="24"/>
                                    </w:rPr>
                                    <w:t>- Etudier les données météorologiques.</w:t>
                                  </w:r>
                                </w:p>
                                <w:p w14:paraId="132D2DA0" w14:textId="77777777" w:rsidR="004A3BE7" w:rsidRPr="00E332AB" w:rsidRDefault="004A3BE7" w:rsidP="00E332AB">
                                  <w:pPr>
                                    <w:jc w:val="both"/>
                                    <w:rPr>
                                      <w:color w:val="FFFFFF" w:themeColor="background1"/>
                                      <w:sz w:val="24"/>
                                      <w:szCs w:val="24"/>
                                      <w:rtl/>
                                    </w:rPr>
                                  </w:pPr>
                                  <w:r w:rsidRPr="00E332AB">
                                    <w:rPr>
                                      <w:color w:val="FFFFFF" w:themeColor="background1"/>
                                      <w:sz w:val="24"/>
                                      <w:szCs w:val="24"/>
                                    </w:rPr>
                                    <w:t>- Construire la table finale de</w:t>
                                  </w:r>
                                  <w:r w:rsidR="00E332AB">
                                    <w:rPr>
                                      <w:color w:val="FFFFFF" w:themeColor="background1"/>
                                      <w:sz w:val="24"/>
                                      <w:szCs w:val="24"/>
                                    </w:rPr>
                                    <w:t xml:space="preserve"> la</w:t>
                                  </w:r>
                                  <w:r w:rsidRPr="00E332AB">
                                    <w:rPr>
                                      <w:color w:val="FFFFFF" w:themeColor="background1"/>
                                      <w:sz w:val="24"/>
                                      <w:szCs w:val="24"/>
                                    </w:rPr>
                                    <w:t xml:space="preserve"> prévision. </w:t>
                                  </w:r>
                                </w:p>
                                <w:p w14:paraId="473C16B6" w14:textId="77777777" w:rsidR="004A3BE7" w:rsidRPr="00E332AB" w:rsidRDefault="004A3BE7" w:rsidP="00E332AB">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7F096" id="Zone de texte 8" o:spid="_x0000_s1031" type="#_x0000_t202" style="width:139.5pt;height:6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" filled="f" stroked="f">
                      <v:textbox>
                        <w:txbxContent>
                          <w:p w14:paraId="61EBBC0B" w14:textId="77777777" w:rsidR="002A59F3" w:rsidRPr="00E332AB" w:rsidRDefault="002A59F3" w:rsidP="00E332AB">
                            <w:pPr>
                              <w:pStyle w:val="Titre1"/>
                              <w:ind w:left="75"/>
                              <w:jc w:val="both"/>
                              <w:rPr>
                                <w:sz w:val="24"/>
                                <w:szCs w:val="24"/>
                              </w:rPr>
                            </w:pPr>
                            <w:r w:rsidRPr="00E332AB">
                              <w:rPr>
                                <w:sz w:val="24"/>
                                <w:szCs w:val="24"/>
                              </w:rPr>
                              <w:t>- Etudier l’environnement des restaurants universitaires et les différents facteurs externes.</w:t>
                            </w:r>
                          </w:p>
                          <w:p w14:paraId="2B99EE9A" w14:textId="77777777" w:rsidR="004A3BE7" w:rsidRDefault="002A59F3" w:rsidP="00E332AB">
                            <w:pPr>
                              <w:pStyle w:val="Titre1"/>
                              <w:ind w:left="75"/>
                              <w:jc w:val="both"/>
                              <w:rPr>
                                <w:sz w:val="24"/>
                                <w:szCs w:val="24"/>
                              </w:rPr>
                            </w:pPr>
                            <w:r w:rsidRPr="00E332AB">
                              <w:rPr>
                                <w:sz w:val="24"/>
                                <w:szCs w:val="24"/>
                              </w:rPr>
                              <w:t>- E</w:t>
                            </w:r>
                            <w:r w:rsidR="004A3BE7" w:rsidRPr="00E332AB">
                              <w:rPr>
                                <w:sz w:val="24"/>
                                <w:szCs w:val="24"/>
                              </w:rPr>
                              <w:t>tudier la population concernée (les étudiants) Et c'est en étudiant la situation de vie de l'étudiant et les facteurs les plus importants affectant l'intention de l'étudiant au restaurant universitaire.</w:t>
                            </w:r>
                          </w:p>
                          <w:p w14:paraId="4B636668" w14:textId="77777777" w:rsidR="00E332AB" w:rsidRPr="00E332AB" w:rsidRDefault="00E332AB" w:rsidP="00E332AB">
                            <w:pPr>
                              <w:jc w:val="both"/>
                            </w:pPr>
                          </w:p>
                          <w:p w14:paraId="3F5C832A" w14:textId="77777777" w:rsidR="004A3BE7" w:rsidRPr="00E332AB" w:rsidRDefault="004A3BE7" w:rsidP="00E332AB">
                            <w:pPr>
                              <w:jc w:val="both"/>
                              <w:rPr>
                                <w:color w:val="FFFFFF" w:themeColor="background1"/>
                                <w:sz w:val="24"/>
                                <w:szCs w:val="24"/>
                              </w:rPr>
                            </w:pPr>
                            <w:r w:rsidRPr="00E332AB">
                              <w:rPr>
                                <w:color w:val="FFFFFF" w:themeColor="background1"/>
                                <w:sz w:val="24"/>
                                <w:szCs w:val="24"/>
                              </w:rPr>
                              <w:t>- Etudier les évènements, les jours fériés et les alertes épidémiques permettant de faire une différence dans le nombre des étudiants présents.</w:t>
                            </w:r>
                          </w:p>
                          <w:p w14:paraId="5B20C4DD" w14:textId="77777777" w:rsidR="004A3BE7" w:rsidRPr="00E332AB" w:rsidRDefault="004A3BE7" w:rsidP="00E332AB">
                            <w:pPr>
                              <w:jc w:val="both"/>
                              <w:rPr>
                                <w:color w:val="FFFFFF" w:themeColor="background1"/>
                                <w:sz w:val="24"/>
                                <w:szCs w:val="24"/>
                              </w:rPr>
                            </w:pPr>
                            <w:r w:rsidRPr="00E332AB">
                              <w:rPr>
                                <w:color w:val="FFFFFF" w:themeColor="background1"/>
                                <w:sz w:val="24"/>
                                <w:szCs w:val="24"/>
                              </w:rPr>
                              <w:t>- Etudier les données météorologiques.</w:t>
                            </w:r>
                          </w:p>
                          <w:p w14:paraId="132D2DA0" w14:textId="77777777" w:rsidR="004A3BE7" w:rsidRPr="00E332AB" w:rsidRDefault="004A3BE7" w:rsidP="00E332AB">
                            <w:pPr>
                              <w:jc w:val="both"/>
                              <w:rPr>
                                <w:color w:val="FFFFFF" w:themeColor="background1"/>
                                <w:sz w:val="24"/>
                                <w:szCs w:val="24"/>
                                <w:rtl/>
                              </w:rPr>
                            </w:pPr>
                            <w:r w:rsidRPr="00E332AB">
                              <w:rPr>
                                <w:color w:val="FFFFFF" w:themeColor="background1"/>
                                <w:sz w:val="24"/>
                                <w:szCs w:val="24"/>
                              </w:rPr>
                              <w:t>- Construire la table finale de</w:t>
                            </w:r>
                            <w:r w:rsidR="00E332AB">
                              <w:rPr>
                                <w:color w:val="FFFFFF" w:themeColor="background1"/>
                                <w:sz w:val="24"/>
                                <w:szCs w:val="24"/>
                              </w:rPr>
                              <w:t xml:space="preserve"> la</w:t>
                            </w:r>
                            <w:r w:rsidRPr="00E332AB">
                              <w:rPr>
                                <w:color w:val="FFFFFF" w:themeColor="background1"/>
                                <w:sz w:val="24"/>
                                <w:szCs w:val="24"/>
                              </w:rPr>
                              <w:t xml:space="preserve"> prévision. </w:t>
                            </w:r>
                          </w:p>
                          <w:p w14:paraId="473C16B6" w14:textId="77777777" w:rsidR="004A3BE7" w:rsidRPr="00E332AB" w:rsidRDefault="004A3BE7" w:rsidP="00E332AB">
                            <w:pPr>
                              <w:jc w:val="both"/>
                              <w:rPr>
                                <w:sz w:val="24"/>
                                <w:szCs w:val="24"/>
                              </w:rPr>
                            </w:pPr>
                          </w:p>
                        </w:txbxContent>
                      </v:textbox>
                      <w10:anchorlock/>
                    </v:shape>
                  </w:pict>
                </mc:Fallback>
              </mc:AlternateContent>
            </w:r>
          </w:p>
        </w:tc>
        <w:tc>
          <w:tcPr>
            <w:tcW w:w="3020" w:type="dxa"/>
            <w:shd w:val="clear" w:color="auto" w:fill="3F1D5A" w:themeFill="accent1"/>
          </w:tcPr>
          <w:p w14:paraId="49E880F8" w14:textId="77777777" w:rsidR="002A59F3" w:rsidRDefault="002A59F3" w:rsidP="00426F60">
            <w:pPr>
              <w:jc w:val="center"/>
              <w:cnfStyle w:val="000000100000" w:firstRow="0" w:lastRow="0" w:firstColumn="0" w:lastColumn="0" w:oddVBand="0" w:evenVBand="0" w:oddHBand="1" w:evenHBand="0" w:firstRowFirstColumn="0" w:firstRowLastColumn="0" w:lastRowFirstColumn="0" w:lastRowLastColumn="0"/>
              <w:rPr>
                <w:noProof/>
                <w:lang w:bidi="fr-FR"/>
              </w:rPr>
            </w:pPr>
          </w:p>
        </w:tc>
      </w:tr>
      <w:tr w:rsidR="002A59F3" w14:paraId="438BCD35" w14:textId="77777777" w:rsidTr="002A59F3">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14:paraId="17F6CCB2" w14:textId="77777777" w:rsidR="002A59F3" w:rsidRPr="00B903A7" w:rsidRDefault="002A59F3" w:rsidP="00260E5B">
            <w:pPr>
              <w:pStyle w:val="Sous-titre"/>
              <w:rPr>
                <w:b/>
              </w:rPr>
            </w:pPr>
          </w:p>
        </w:tc>
        <w:tc>
          <w:tcPr>
            <w:tcW w:w="236" w:type="dxa"/>
            <w:vMerge/>
          </w:tcPr>
          <w:p w14:paraId="721789C6" w14:textId="77777777" w:rsidR="002A59F3" w:rsidRDefault="002A59F3">
            <w:pPr>
              <w:cnfStyle w:val="000000000000" w:firstRow="0" w:lastRow="0" w:firstColumn="0" w:lastColumn="0" w:oddVBand="0" w:evenVBand="0" w:oddHBand="0" w:evenHBand="0" w:firstRowFirstColumn="0" w:firstRowLastColumn="0" w:lastRowFirstColumn="0" w:lastRowLastColumn="0"/>
            </w:pPr>
          </w:p>
        </w:tc>
        <w:tc>
          <w:tcPr>
            <w:tcW w:w="3020" w:type="dxa"/>
            <w:vMerge/>
            <w:shd w:val="clear" w:color="auto" w:fill="3F1D5A" w:themeFill="accent1"/>
          </w:tcPr>
          <w:p w14:paraId="0C0D6B37" w14:textId="77777777" w:rsidR="002A59F3" w:rsidRDefault="002A59F3">
            <w:pPr>
              <w:cnfStyle w:val="000000000000" w:firstRow="0" w:lastRow="0" w:firstColumn="0" w:lastColumn="0" w:oddVBand="0" w:evenVBand="0" w:oddHBand="0" w:evenHBand="0" w:firstRowFirstColumn="0" w:firstRowLastColumn="0" w:lastRowFirstColumn="0" w:lastRowLastColumn="0"/>
            </w:pPr>
          </w:p>
        </w:tc>
        <w:tc>
          <w:tcPr>
            <w:tcW w:w="3020" w:type="dxa"/>
            <w:shd w:val="clear" w:color="auto" w:fill="3F1D5A" w:themeFill="accent1"/>
          </w:tcPr>
          <w:p w14:paraId="79D6E13D" w14:textId="77777777" w:rsidR="002A59F3" w:rsidRDefault="002A59F3">
            <w:pPr>
              <w:cnfStyle w:val="000000000000" w:firstRow="0" w:lastRow="0" w:firstColumn="0" w:lastColumn="0" w:oddVBand="0" w:evenVBand="0" w:oddHBand="0" w:evenHBand="0" w:firstRowFirstColumn="0" w:firstRowLastColumn="0" w:lastRowFirstColumn="0" w:lastRowLastColumn="0"/>
            </w:pPr>
          </w:p>
        </w:tc>
      </w:tr>
      <w:tr w:rsidR="002A59F3" w:rsidRPr="004F53E9" w14:paraId="58E73697" w14:textId="77777777" w:rsidTr="002A59F3">
        <w:trPr>
          <w:cnfStyle w:val="000000100000" w:firstRow="0" w:lastRow="0" w:firstColumn="0" w:lastColumn="0" w:oddVBand="0" w:evenVBand="0" w:oddHBand="1" w:evenHBand="0" w:firstRowFirstColumn="0" w:firstRowLastColumn="0" w:lastRowFirstColumn="0" w:lastRowLastColumn="0"/>
          <w:trHeight w:val="112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14:paraId="654C4165" w14:textId="77777777" w:rsidR="002A59F3" w:rsidRDefault="002A59F3" w:rsidP="004F53E9">
            <w:pPr>
              <w:jc w:val="center"/>
              <w:rPr>
                <w:b w:val="0"/>
                <w:bCs w:val="0"/>
              </w:rPr>
            </w:pPr>
            <w:r>
              <w:rPr>
                <w:noProof/>
                <w:lang w:bidi="fr-FR"/>
              </w:rPr>
              <mc:AlternateContent>
                <mc:Choice Requires="wps">
                  <w:drawing>
                    <wp:inline distT="0" distB="0" distL="0" distR="0" wp14:anchorId="19EDEB7B" wp14:editId="576F93BE">
                      <wp:extent cx="4885349" cy="7143750"/>
                      <wp:effectExtent l="0" t="0" r="0" b="0"/>
                      <wp:docPr id="9" name="Zone de texte 9"/>
                      <wp:cNvGraphicFramePr/>
                      <a:graphic xmlns:a="http://schemas.openxmlformats.org/drawingml/2006/main">
                        <a:graphicData uri="http://schemas.microsoft.com/office/word/2010/wordprocessingShape">
                          <wps:wsp>
                            <wps:cNvSpPr txBox="1"/>
                            <wps:spPr>
                              <a:xfrm>
                                <a:off x="0" y="0"/>
                                <a:ext cx="4885349" cy="7143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DE5C48" w14:textId="77777777" w:rsidR="002A59F3" w:rsidRPr="004F53E9" w:rsidRDefault="002A59F3" w:rsidP="004A3BE7">
                                  <w:pPr>
                                    <w:pStyle w:val="Titre2"/>
                                    <w:spacing w:before="0" w:line="360" w:lineRule="auto"/>
                                  </w:pPr>
                                  <w:r>
                                    <w:rPr>
                                      <w:lang w:bidi="fr-FR"/>
                                    </w:rPr>
                                    <w:t xml:space="preserve">Définition du problème : </w:t>
                                  </w:r>
                                </w:p>
                                <w:p w14:paraId="0D870835" w14:textId="77777777" w:rsidR="002A59F3" w:rsidRDefault="002A59F3" w:rsidP="004A3BE7">
                                  <w:pPr>
                                    <w:spacing w:after="0" w:line="360" w:lineRule="auto"/>
                                    <w:jc w:val="both"/>
                                    <w:rPr>
                                      <w:lang w:bidi="fr-FR"/>
                                    </w:rPr>
                                  </w:pPr>
                                  <w:r>
                                    <w:rPr>
                                      <w:lang w:bidi="fr-FR"/>
                                    </w:rPr>
                                    <w:t>La deuxième partie de notre projet de fin d’étude consiste à développer des modèle intelligent afin de prévoir le nombre des étudiants présents dans les restaurants universitaires. Pour cela un ensemble d’algorithmes ont été étudiés afin de sélectionner le modèle le plus adéquats. Les modèles ont été partagés en deux types : modèles stochastiques et modèles des réseaux de neurones artificiels.</w:t>
                                  </w:r>
                                </w:p>
                                <w:p w14:paraId="105288C3" w14:textId="77777777" w:rsidR="002A59F3" w:rsidRDefault="002A59F3" w:rsidP="004A3BE7">
                                  <w:pPr>
                                    <w:spacing w:after="0" w:line="360" w:lineRule="auto"/>
                                    <w:jc w:val="both"/>
                                  </w:pPr>
                                  <w:r>
                                    <w:rPr>
                                      <w:lang w:bidi="fr-FR"/>
                                    </w:rPr>
                                    <w:t>Cependant, une étape très importante doit précéder cette étape de modélisation, il s’agit bien de la construction de jeu de données, afin d’identifier tous les attributs qui influencent sur l’apprentissage du modèle et sur le score final de ce dernier.</w:t>
                                  </w:r>
                                </w:p>
                                <w:p w14:paraId="49555A76" w14:textId="77777777" w:rsidR="002A59F3" w:rsidRDefault="002A59F3" w:rsidP="008A25CD">
                                  <w:pPr>
                                    <w:spacing w:after="0" w:line="240" w:lineRule="auto"/>
                                  </w:pPr>
                                </w:p>
                                <w:p w14:paraId="6A7C2E7E" w14:textId="77777777" w:rsidR="002A59F3" w:rsidRDefault="00E332AB" w:rsidP="001556EA">
                                  <w:pPr>
                                    <w:pStyle w:val="Titre2"/>
                                    <w:spacing w:before="0" w:line="360" w:lineRule="auto"/>
                                  </w:pPr>
                                  <w:r>
                                    <w:rPr>
                                      <w:lang w:bidi="fr-FR"/>
                                    </w:rPr>
                                    <w:t>Démarche à suivre :</w:t>
                                  </w:r>
                                </w:p>
                                <w:p w14:paraId="39107882" w14:textId="77777777" w:rsidR="002A59F3" w:rsidRDefault="00E332AB" w:rsidP="001556EA">
                                  <w:pPr>
                                    <w:spacing w:after="0" w:line="360" w:lineRule="auto"/>
                                    <w:rPr>
                                      <w:lang w:bidi="fr-FR"/>
                                    </w:rPr>
                                  </w:pPr>
                                  <w:r>
                                    <w:rPr>
                                      <w:lang w:bidi="fr-FR"/>
                                    </w:rPr>
                                    <w:t xml:space="preserve">Dans ce qui suit, nous allons étudier attentivement </w:t>
                                  </w:r>
                                  <w:r w:rsidR="00AD7F62">
                                    <w:rPr>
                                      <w:lang w:bidi="fr-FR"/>
                                    </w:rPr>
                                    <w:t>les attributs construisant la table finale de prévision, pour cela, nous avons tracer un certain nombre de tables intermédiaires qui sont :</w:t>
                                  </w:r>
                                </w:p>
                                <w:p w14:paraId="47EBD9CF"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Menu.</w:t>
                                  </w:r>
                                </w:p>
                                <w:p w14:paraId="3E0FB816"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Restaurant.</w:t>
                                  </w:r>
                                </w:p>
                                <w:p w14:paraId="7C15EE51"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Evènements.</w:t>
                                  </w:r>
                                </w:p>
                                <w:p w14:paraId="7064A0D2"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Population.</w:t>
                                  </w:r>
                                </w:p>
                                <w:p w14:paraId="5F7A7AD1" w14:textId="77777777" w:rsidR="00AD7F62" w:rsidRDefault="00AD7F62" w:rsidP="001556EA">
                                  <w:pPr>
                                    <w:pStyle w:val="Paragraphedeliste"/>
                                    <w:numPr>
                                      <w:ilvl w:val="0"/>
                                      <w:numId w:val="2"/>
                                    </w:numPr>
                                    <w:spacing w:after="0" w:line="360" w:lineRule="auto"/>
                                    <w:rPr>
                                      <w:b/>
                                      <w:bCs/>
                                      <w:lang w:bidi="fr-FR"/>
                                    </w:rPr>
                                  </w:pPr>
                                  <w:r w:rsidRPr="001556EA">
                                    <w:rPr>
                                      <w:b/>
                                      <w:bCs/>
                                      <w:lang w:bidi="fr-FR"/>
                                    </w:rPr>
                                    <w:t>La table météo.</w:t>
                                  </w:r>
                                </w:p>
                                <w:p w14:paraId="78C69EBB" w14:textId="77777777" w:rsidR="0058266C" w:rsidRDefault="0058266C" w:rsidP="001556EA">
                                  <w:pPr>
                                    <w:pStyle w:val="Paragraphedeliste"/>
                                    <w:numPr>
                                      <w:ilvl w:val="0"/>
                                      <w:numId w:val="2"/>
                                    </w:numPr>
                                    <w:spacing w:after="0" w:line="360" w:lineRule="auto"/>
                                    <w:rPr>
                                      <w:b/>
                                      <w:bCs/>
                                      <w:lang w:bidi="fr-FR"/>
                                    </w:rPr>
                                  </w:pPr>
                                </w:p>
                                <w:p w14:paraId="76C460F8" w14:textId="77777777" w:rsidR="001556EA" w:rsidRPr="001556EA" w:rsidRDefault="00616AAC" w:rsidP="001556EA">
                                  <w:pPr>
                                    <w:spacing w:after="0" w:line="360" w:lineRule="auto"/>
                                    <w:rPr>
                                      <w:lang w:bidi="fr-FR"/>
                                    </w:rPr>
                                  </w:pPr>
                                  <w:r>
                                    <w:rPr>
                                      <w:lang w:bidi="fr-FR"/>
                                    </w:rPr>
                                    <w:t xml:space="preserve">Pour chaque table, nous détaillerons les attributs </w:t>
                                  </w:r>
                                  <w:r w:rsidR="0058266C">
                                    <w:rPr>
                                      <w:lang w:bidi="fr-FR"/>
                                    </w:rPr>
                                    <w:t>associés, ainsi que la manière de les représenter.</w:t>
                                  </w:r>
                                </w:p>
                                <w:p w14:paraId="66C8FFCE" w14:textId="77777777" w:rsidR="001556EA" w:rsidRDefault="001556EA" w:rsidP="001556EA">
                                  <w:pPr>
                                    <w:spacing w:after="0" w:line="360" w:lineRule="auto"/>
                                    <w:rPr>
                                      <w:lang w:bidi="fr-FR"/>
                                    </w:rPr>
                                  </w:pPr>
                                  <w:r>
                                    <w:rPr>
                                      <w:lang w:bidi="fr-FR"/>
                                    </w:rPr>
                                    <w:t>La table finale de prévision sera construite en faisant la jointure entre les différentes tables citées précédemment.</w:t>
                                  </w:r>
                                </w:p>
                                <w:p w14:paraId="480A6976" w14:textId="77777777" w:rsidR="001556EA" w:rsidRDefault="001556EA" w:rsidP="001556EA">
                                  <w:pPr>
                                    <w:spacing w:after="0"/>
                                    <w:rPr>
                                      <w:lang w:bidi="fr-FR"/>
                                    </w:rPr>
                                  </w:pPr>
                                </w:p>
                                <w:p w14:paraId="527CB5B9" w14:textId="77777777" w:rsidR="00AD7F62" w:rsidRDefault="00AD7F62" w:rsidP="008A25CD">
                                  <w:pPr>
                                    <w:spacing w:after="0"/>
                                  </w:pPr>
                                </w:p>
                                <w:p w14:paraId="15545C97" w14:textId="77777777" w:rsidR="002A59F3" w:rsidRDefault="002A59F3" w:rsidP="008A25C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EDEB7B" id="Zone de texte 9" o:spid="_x0000_s1032" type="#_x0000_t202" style="width:384.6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" filled="f" stroked="f">
                      <v:textbox>
                        <w:txbxContent>
                          <w:p w14:paraId="20DE5C48" w14:textId="77777777" w:rsidR="002A59F3" w:rsidRPr="004F53E9" w:rsidRDefault="002A59F3" w:rsidP="004A3BE7">
                            <w:pPr>
                              <w:pStyle w:val="Titre2"/>
                              <w:spacing w:before="0" w:line="360" w:lineRule="auto"/>
                            </w:pPr>
                            <w:r>
                              <w:rPr>
                                <w:lang w:bidi="fr-FR"/>
                              </w:rPr>
                              <w:t xml:space="preserve">Définition du problème : </w:t>
                            </w:r>
                          </w:p>
                          <w:p w14:paraId="0D870835" w14:textId="77777777" w:rsidR="002A59F3" w:rsidRDefault="002A59F3" w:rsidP="004A3BE7">
                            <w:pPr>
                              <w:spacing w:after="0" w:line="360" w:lineRule="auto"/>
                              <w:jc w:val="both"/>
                              <w:rPr>
                                <w:lang w:bidi="fr-FR"/>
                              </w:rPr>
                            </w:pPr>
                            <w:r>
                              <w:rPr>
                                <w:lang w:bidi="fr-FR"/>
                              </w:rPr>
                              <w:t>La deuxième partie de notre projet de fin d’étude consiste à développer des modèle intelligent afin de prévoir le nombre des étudiants présents dans les restaurants universitaires. Pour cela un ensemble d’algorithmes ont été étudiés afin de sélectionner le modèle le plus adéquats. Les modèles ont été partagés en deux types : modèles stochastiques et modèles des réseaux de neurones artificiels.</w:t>
                            </w:r>
                          </w:p>
                          <w:p w14:paraId="105288C3" w14:textId="77777777" w:rsidR="002A59F3" w:rsidRDefault="002A59F3" w:rsidP="004A3BE7">
                            <w:pPr>
                              <w:spacing w:after="0" w:line="360" w:lineRule="auto"/>
                              <w:jc w:val="both"/>
                            </w:pPr>
                            <w:r>
                              <w:rPr>
                                <w:lang w:bidi="fr-FR"/>
                              </w:rPr>
                              <w:t>Cependant, une étape très importante doit précéder cette étape de modélisation, il s’agit bien de la construction de jeu de données, afin d’identifier tous les attributs qui influencent sur l’apprentissage du modèle et sur le score final de ce dernier.</w:t>
                            </w:r>
                          </w:p>
                          <w:p w14:paraId="49555A76" w14:textId="77777777" w:rsidR="002A59F3" w:rsidRDefault="002A59F3" w:rsidP="008A25CD">
                            <w:pPr>
                              <w:spacing w:after="0" w:line="240" w:lineRule="auto"/>
                            </w:pPr>
                          </w:p>
                          <w:p w14:paraId="6A7C2E7E" w14:textId="77777777" w:rsidR="002A59F3" w:rsidRDefault="00E332AB" w:rsidP="001556EA">
                            <w:pPr>
                              <w:pStyle w:val="Titre2"/>
                              <w:spacing w:before="0" w:line="360" w:lineRule="auto"/>
                            </w:pPr>
                            <w:r>
                              <w:rPr>
                                <w:lang w:bidi="fr-FR"/>
                              </w:rPr>
                              <w:t>Démarche à suivre :</w:t>
                            </w:r>
                          </w:p>
                          <w:p w14:paraId="39107882" w14:textId="77777777" w:rsidR="002A59F3" w:rsidRDefault="00E332AB" w:rsidP="001556EA">
                            <w:pPr>
                              <w:spacing w:after="0" w:line="360" w:lineRule="auto"/>
                              <w:rPr>
                                <w:lang w:bidi="fr-FR"/>
                              </w:rPr>
                            </w:pPr>
                            <w:r>
                              <w:rPr>
                                <w:lang w:bidi="fr-FR"/>
                              </w:rPr>
                              <w:t xml:space="preserve">Dans ce qui suit, nous allons étudier attentivement </w:t>
                            </w:r>
                            <w:r w:rsidR="00AD7F62">
                              <w:rPr>
                                <w:lang w:bidi="fr-FR"/>
                              </w:rPr>
                              <w:t>les attributs construisant la table finale de prévision, pour cela, nous avons tracer un certain nombre de tables intermédiaires qui sont :</w:t>
                            </w:r>
                          </w:p>
                          <w:p w14:paraId="47EBD9CF"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Menu.</w:t>
                            </w:r>
                          </w:p>
                          <w:p w14:paraId="3E0FB816"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Restaurant.</w:t>
                            </w:r>
                          </w:p>
                          <w:p w14:paraId="7C15EE51"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Evènements.</w:t>
                            </w:r>
                          </w:p>
                          <w:p w14:paraId="7064A0D2" w14:textId="77777777" w:rsidR="00AD7F62" w:rsidRPr="001556EA" w:rsidRDefault="00AD7F62" w:rsidP="001556EA">
                            <w:pPr>
                              <w:pStyle w:val="Paragraphedeliste"/>
                              <w:numPr>
                                <w:ilvl w:val="0"/>
                                <w:numId w:val="2"/>
                              </w:numPr>
                              <w:spacing w:after="0" w:line="360" w:lineRule="auto"/>
                              <w:rPr>
                                <w:b/>
                                <w:bCs/>
                                <w:lang w:bidi="fr-FR"/>
                              </w:rPr>
                            </w:pPr>
                            <w:r w:rsidRPr="001556EA">
                              <w:rPr>
                                <w:b/>
                                <w:bCs/>
                                <w:lang w:bidi="fr-FR"/>
                              </w:rPr>
                              <w:t>La table Population.</w:t>
                            </w:r>
                          </w:p>
                          <w:p w14:paraId="5F7A7AD1" w14:textId="77777777" w:rsidR="00AD7F62" w:rsidRDefault="00AD7F62" w:rsidP="001556EA">
                            <w:pPr>
                              <w:pStyle w:val="Paragraphedeliste"/>
                              <w:numPr>
                                <w:ilvl w:val="0"/>
                                <w:numId w:val="2"/>
                              </w:numPr>
                              <w:spacing w:after="0" w:line="360" w:lineRule="auto"/>
                              <w:rPr>
                                <w:b/>
                                <w:bCs/>
                                <w:lang w:bidi="fr-FR"/>
                              </w:rPr>
                            </w:pPr>
                            <w:r w:rsidRPr="001556EA">
                              <w:rPr>
                                <w:b/>
                                <w:bCs/>
                                <w:lang w:bidi="fr-FR"/>
                              </w:rPr>
                              <w:t>La table météo.</w:t>
                            </w:r>
                          </w:p>
                          <w:p w14:paraId="78C69EBB" w14:textId="77777777" w:rsidR="0058266C" w:rsidRDefault="0058266C" w:rsidP="001556EA">
                            <w:pPr>
                              <w:pStyle w:val="Paragraphedeliste"/>
                              <w:numPr>
                                <w:ilvl w:val="0"/>
                                <w:numId w:val="2"/>
                              </w:numPr>
                              <w:spacing w:after="0" w:line="360" w:lineRule="auto"/>
                              <w:rPr>
                                <w:b/>
                                <w:bCs/>
                                <w:lang w:bidi="fr-FR"/>
                              </w:rPr>
                            </w:pPr>
                          </w:p>
                          <w:p w14:paraId="76C460F8" w14:textId="77777777" w:rsidR="001556EA" w:rsidRPr="001556EA" w:rsidRDefault="00616AAC" w:rsidP="001556EA">
                            <w:pPr>
                              <w:spacing w:after="0" w:line="360" w:lineRule="auto"/>
                              <w:rPr>
                                <w:lang w:bidi="fr-FR"/>
                              </w:rPr>
                            </w:pPr>
                            <w:r>
                              <w:rPr>
                                <w:lang w:bidi="fr-FR"/>
                              </w:rPr>
                              <w:t xml:space="preserve">Pour chaque table, nous détaillerons les attributs </w:t>
                            </w:r>
                            <w:r w:rsidR="0058266C">
                              <w:rPr>
                                <w:lang w:bidi="fr-FR"/>
                              </w:rPr>
                              <w:t>associés, ainsi que la manière de les représenter.</w:t>
                            </w:r>
                          </w:p>
                          <w:p w14:paraId="66C8FFCE" w14:textId="77777777" w:rsidR="001556EA" w:rsidRDefault="001556EA" w:rsidP="001556EA">
                            <w:pPr>
                              <w:spacing w:after="0" w:line="360" w:lineRule="auto"/>
                              <w:rPr>
                                <w:lang w:bidi="fr-FR"/>
                              </w:rPr>
                            </w:pPr>
                            <w:r>
                              <w:rPr>
                                <w:lang w:bidi="fr-FR"/>
                              </w:rPr>
                              <w:t>La table finale de prévision sera construite en faisant la jointure entre les différentes tables citées précédemment.</w:t>
                            </w:r>
                          </w:p>
                          <w:p w14:paraId="480A6976" w14:textId="77777777" w:rsidR="001556EA" w:rsidRDefault="001556EA" w:rsidP="001556EA">
                            <w:pPr>
                              <w:spacing w:after="0"/>
                              <w:rPr>
                                <w:lang w:bidi="fr-FR"/>
                              </w:rPr>
                            </w:pPr>
                          </w:p>
                          <w:p w14:paraId="527CB5B9" w14:textId="77777777" w:rsidR="00AD7F62" w:rsidRDefault="00AD7F62" w:rsidP="008A25CD">
                            <w:pPr>
                              <w:spacing w:after="0"/>
                            </w:pPr>
                          </w:p>
                          <w:p w14:paraId="15545C97" w14:textId="77777777" w:rsidR="002A59F3" w:rsidRDefault="002A59F3" w:rsidP="008A25CD">
                            <w:pPr>
                              <w:spacing w:after="0"/>
                            </w:pPr>
                          </w:p>
                        </w:txbxContent>
                      </v:textbox>
                      <w10:anchorlock/>
                    </v:shape>
                  </w:pict>
                </mc:Fallback>
              </mc:AlternateContent>
            </w:r>
          </w:p>
          <w:p w14:paraId="3975A30C" w14:textId="77777777" w:rsidR="002A59F3" w:rsidRPr="005D120C" w:rsidRDefault="002A59F3" w:rsidP="005D120C"/>
        </w:tc>
        <w:tc>
          <w:tcPr>
            <w:tcW w:w="236" w:type="dxa"/>
            <w:vMerge/>
          </w:tcPr>
          <w:p w14:paraId="70FCD7A7" w14:textId="77777777" w:rsidR="002A59F3" w:rsidRDefault="002A59F3">
            <w:pPr>
              <w:cnfStyle w:val="000000100000" w:firstRow="0" w:lastRow="0" w:firstColumn="0" w:lastColumn="0" w:oddVBand="0" w:evenVBand="0" w:oddHBand="1" w:evenHBand="0" w:firstRowFirstColumn="0" w:firstRowLastColumn="0" w:lastRowFirstColumn="0" w:lastRowLastColumn="0"/>
            </w:pPr>
          </w:p>
        </w:tc>
        <w:tc>
          <w:tcPr>
            <w:tcW w:w="3020" w:type="dxa"/>
            <w:vMerge/>
            <w:shd w:val="clear" w:color="auto" w:fill="3F1D5A" w:themeFill="accent1"/>
          </w:tcPr>
          <w:p w14:paraId="2EEA08C5" w14:textId="77777777" w:rsidR="002A59F3" w:rsidRDefault="002A59F3">
            <w:pPr>
              <w:cnfStyle w:val="000000100000" w:firstRow="0" w:lastRow="0" w:firstColumn="0" w:lastColumn="0" w:oddVBand="0" w:evenVBand="0" w:oddHBand="1" w:evenHBand="0" w:firstRowFirstColumn="0" w:firstRowLastColumn="0" w:lastRowFirstColumn="0" w:lastRowLastColumn="0"/>
            </w:pPr>
          </w:p>
        </w:tc>
        <w:tc>
          <w:tcPr>
            <w:tcW w:w="3020" w:type="dxa"/>
            <w:shd w:val="clear" w:color="auto" w:fill="3F1D5A" w:themeFill="accent1"/>
          </w:tcPr>
          <w:p w14:paraId="635F4502" w14:textId="77777777" w:rsidR="002A59F3" w:rsidRDefault="002A59F3">
            <w:pPr>
              <w:cnfStyle w:val="000000100000" w:firstRow="0" w:lastRow="0" w:firstColumn="0" w:lastColumn="0" w:oddVBand="0" w:evenVBand="0" w:oddHBand="1" w:evenHBand="0" w:firstRowFirstColumn="0" w:firstRowLastColumn="0" w:lastRowFirstColumn="0" w:lastRowLastColumn="0"/>
            </w:pPr>
          </w:p>
        </w:tc>
      </w:tr>
    </w:tbl>
    <w:p w14:paraId="39262908" w14:textId="77777777" w:rsidR="004F53E9" w:rsidRDefault="004F53E9" w:rsidP="001C62C8">
      <w:pPr>
        <w:rPr>
          <w:sz w:val="24"/>
        </w:rPr>
      </w:pPr>
    </w:p>
    <w:tbl>
      <w:tblPr>
        <w:tblStyle w:val="Tableausimple4"/>
        <w:tblW w:w="8050" w:type="dxa"/>
        <w:tblInd w:w="-630" w:type="dxa"/>
        <w:tblLayout w:type="fixed"/>
        <w:tblLook w:val="04A0" w:firstRow="1" w:lastRow="0" w:firstColumn="1" w:lastColumn="0" w:noHBand="0" w:noVBand="1"/>
      </w:tblPr>
      <w:tblGrid>
        <w:gridCol w:w="7814"/>
        <w:gridCol w:w="236"/>
      </w:tblGrid>
      <w:tr w:rsidR="0058266C" w14:paraId="38E91348" w14:textId="77777777" w:rsidTr="0058266C">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14:paraId="0800DA26" w14:textId="77777777" w:rsidR="0058266C" w:rsidRPr="00B903A7" w:rsidRDefault="0058266C" w:rsidP="00007ED4">
            <w:pPr>
              <w:pStyle w:val="Titre"/>
              <w:rPr>
                <w:b/>
              </w:rPr>
            </w:pPr>
            <w:r>
              <w:rPr>
                <w:noProof/>
                <w:lang w:bidi="fr-FR"/>
                <w14:ligatures w14:val="none"/>
                <w14:cntxtAlts w14:val="0"/>
              </w:rPr>
              <w:lastRenderedPageBreak/>
              <mc:AlternateContent>
                <mc:Choice Requires="wps">
                  <w:drawing>
                    <wp:inline distT="0" distB="0" distL="0" distR="0" wp14:anchorId="6E83B37E" wp14:editId="4D89CFF3">
                      <wp:extent cx="4885055" cy="475013"/>
                      <wp:effectExtent l="0" t="0" r="0" b="1270"/>
                      <wp:docPr id="2" name="Zone de texte 2"/>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668DD4" w14:textId="77777777" w:rsidR="0058266C" w:rsidRPr="00B903A7" w:rsidRDefault="0058266C" w:rsidP="0058266C">
                                  <w:pPr>
                                    <w:pStyle w:val="Titre"/>
                                  </w:pPr>
                                  <w:r>
                                    <w:rPr>
                                      <w:lang w:bidi="fr-FR"/>
                                    </w:rPr>
                                    <w:t xml:space="preserve">Définition des tables  </w:t>
                                  </w:r>
                                </w:p>
                                <w:p w14:paraId="705BF6F2" w14:textId="77777777" w:rsidR="0058266C" w:rsidRDefault="0058266C" w:rsidP="0058266C">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83B37E" id="Zone de texte 2" o:spid="_x0000_s1033"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" filled="f" stroked="f">
                      <v:textbox>
                        <w:txbxContent>
                          <w:p w14:paraId="63668DD4" w14:textId="77777777" w:rsidR="0058266C" w:rsidRPr="00B903A7" w:rsidRDefault="0058266C" w:rsidP="0058266C">
                            <w:pPr>
                              <w:pStyle w:val="Titre"/>
                            </w:pPr>
                            <w:r>
                              <w:rPr>
                                <w:lang w:bidi="fr-FR"/>
                              </w:rPr>
                              <w:t xml:space="preserve">Définition des tables  </w:t>
                            </w:r>
                          </w:p>
                          <w:p w14:paraId="705BF6F2" w14:textId="77777777" w:rsidR="0058266C" w:rsidRDefault="0058266C" w:rsidP="0058266C">
                            <w:pPr>
                              <w:pStyle w:val="Titre"/>
                            </w:pPr>
                          </w:p>
                        </w:txbxContent>
                      </v:textbox>
                      <w10:anchorlock/>
                    </v:shape>
                  </w:pict>
                </mc:Fallback>
              </mc:AlternateContent>
            </w:r>
          </w:p>
        </w:tc>
        <w:tc>
          <w:tcPr>
            <w:tcW w:w="236" w:type="dxa"/>
            <w:vMerge w:val="restart"/>
          </w:tcPr>
          <w:p w14:paraId="23BD86CC" w14:textId="77777777" w:rsidR="0058266C" w:rsidRDefault="0058266C" w:rsidP="00007ED4">
            <w:pPr>
              <w:cnfStyle w:val="100000000000" w:firstRow="1" w:lastRow="0" w:firstColumn="0" w:lastColumn="0" w:oddVBand="0" w:evenVBand="0" w:oddHBand="0" w:evenHBand="0" w:firstRowFirstColumn="0" w:firstRowLastColumn="0" w:lastRowFirstColumn="0" w:lastRowLastColumn="0"/>
            </w:pPr>
          </w:p>
        </w:tc>
      </w:tr>
      <w:tr w:rsidR="0058266C" w14:paraId="30C1B34D" w14:textId="77777777" w:rsidTr="0058266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14:paraId="60957C75" w14:textId="77777777" w:rsidR="0058266C" w:rsidRDefault="0058266C" w:rsidP="00007ED4"/>
        </w:tc>
        <w:tc>
          <w:tcPr>
            <w:tcW w:w="236" w:type="dxa"/>
            <w:vMerge/>
          </w:tcPr>
          <w:p w14:paraId="61D48365" w14:textId="77777777" w:rsidR="0058266C" w:rsidRDefault="0058266C" w:rsidP="00007ED4">
            <w:pPr>
              <w:cnfStyle w:val="000000100000" w:firstRow="0" w:lastRow="0" w:firstColumn="0" w:lastColumn="0" w:oddVBand="0" w:evenVBand="0" w:oddHBand="1" w:evenHBand="0" w:firstRowFirstColumn="0" w:firstRowLastColumn="0" w:lastRowFirstColumn="0" w:lastRowLastColumn="0"/>
            </w:pPr>
          </w:p>
        </w:tc>
      </w:tr>
      <w:tr w:rsidR="0058266C" w14:paraId="401E2D2F" w14:textId="77777777" w:rsidTr="0058266C">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14:paraId="1208633F" w14:textId="77777777" w:rsidR="003871B7" w:rsidRDefault="003871B7" w:rsidP="003871B7">
            <w:pPr>
              <w:rPr>
                <w:b w:val="0"/>
                <w:bCs w:val="0"/>
              </w:rPr>
            </w:pPr>
          </w:p>
          <w:p w14:paraId="66D42C4B" w14:textId="77777777" w:rsidR="003871B7" w:rsidRPr="003871B7" w:rsidRDefault="003871B7" w:rsidP="003871B7"/>
        </w:tc>
        <w:tc>
          <w:tcPr>
            <w:tcW w:w="236" w:type="dxa"/>
            <w:vMerge/>
          </w:tcPr>
          <w:p w14:paraId="74B4333A" w14:textId="77777777" w:rsidR="0058266C" w:rsidRDefault="0058266C" w:rsidP="00007ED4">
            <w:pPr>
              <w:cnfStyle w:val="000000000000" w:firstRow="0" w:lastRow="0" w:firstColumn="0" w:lastColumn="0" w:oddVBand="0" w:evenVBand="0" w:oddHBand="0" w:evenHBand="0" w:firstRowFirstColumn="0" w:firstRowLastColumn="0" w:lastRowFirstColumn="0" w:lastRowLastColumn="0"/>
            </w:pPr>
          </w:p>
        </w:tc>
      </w:tr>
      <w:tr w:rsidR="0058266C" w:rsidRPr="004F53E9" w14:paraId="2E503EBA" w14:textId="77777777" w:rsidTr="0058266C">
        <w:trPr>
          <w:cnfStyle w:val="000000100000" w:firstRow="0" w:lastRow="0" w:firstColumn="0" w:lastColumn="0" w:oddVBand="0" w:evenVBand="0" w:oddHBand="1" w:evenHBand="0" w:firstRowFirstColumn="0" w:firstRowLastColumn="0" w:lastRowFirstColumn="0" w:lastRowLastColumn="0"/>
          <w:trHeight w:val="112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14:paraId="60B83A51" w14:textId="77777777" w:rsidR="0058266C" w:rsidRDefault="0058266C" w:rsidP="00007ED4">
            <w:pPr>
              <w:jc w:val="center"/>
              <w:rPr>
                <w:b w:val="0"/>
                <w:bCs w:val="0"/>
              </w:rPr>
            </w:pPr>
          </w:p>
          <w:p w14:paraId="16A211E4" w14:textId="77777777" w:rsidR="0058266C" w:rsidRDefault="0058266C" w:rsidP="00007ED4">
            <w:pPr>
              <w:rPr>
                <w:b w:val="0"/>
                <w:bCs w:val="0"/>
              </w:rPr>
            </w:pPr>
          </w:p>
          <w:p w14:paraId="629510D9" w14:textId="77777777" w:rsidR="003871B7" w:rsidRDefault="003871B7" w:rsidP="00007ED4">
            <w:pPr>
              <w:rPr>
                <w:b w:val="0"/>
                <w:bCs w:val="0"/>
              </w:rPr>
            </w:pPr>
          </w:p>
          <w:p w14:paraId="0BB43771" w14:textId="77777777" w:rsidR="003871B7" w:rsidRDefault="003871B7" w:rsidP="00007ED4">
            <w:pPr>
              <w:rPr>
                <w:b w:val="0"/>
                <w:bCs w:val="0"/>
              </w:rPr>
            </w:pPr>
          </w:p>
          <w:p w14:paraId="1BBF9F07" w14:textId="77777777" w:rsidR="003871B7" w:rsidRDefault="003871B7" w:rsidP="00007ED4">
            <w:pPr>
              <w:rPr>
                <w:b w:val="0"/>
                <w:bCs w:val="0"/>
              </w:rPr>
            </w:pPr>
          </w:p>
          <w:p w14:paraId="21449321" w14:textId="77777777" w:rsidR="003871B7" w:rsidRDefault="003871B7" w:rsidP="00007ED4">
            <w:pPr>
              <w:rPr>
                <w:b w:val="0"/>
                <w:bCs w:val="0"/>
              </w:rPr>
            </w:pPr>
          </w:p>
          <w:p w14:paraId="5ECD2CAE" w14:textId="77777777" w:rsidR="003871B7" w:rsidRDefault="003871B7" w:rsidP="00007ED4">
            <w:pPr>
              <w:rPr>
                <w:b w:val="0"/>
                <w:bCs w:val="0"/>
              </w:rPr>
            </w:pPr>
          </w:p>
          <w:p w14:paraId="00380B4C" w14:textId="77777777" w:rsidR="003871B7" w:rsidRDefault="003871B7" w:rsidP="00007ED4">
            <w:pPr>
              <w:rPr>
                <w:b w:val="0"/>
                <w:bCs w:val="0"/>
              </w:rPr>
            </w:pPr>
          </w:p>
          <w:p w14:paraId="01160E4C" w14:textId="77777777" w:rsidR="003871B7" w:rsidRDefault="003871B7" w:rsidP="00007ED4">
            <w:pPr>
              <w:rPr>
                <w:b w:val="0"/>
                <w:bCs w:val="0"/>
              </w:rPr>
            </w:pPr>
          </w:p>
          <w:p w14:paraId="462F291E" w14:textId="77777777" w:rsidR="003871B7" w:rsidRDefault="003871B7" w:rsidP="00007ED4">
            <w:pPr>
              <w:rPr>
                <w:b w:val="0"/>
                <w:bCs w:val="0"/>
              </w:rPr>
            </w:pPr>
          </w:p>
          <w:p w14:paraId="1A492BE5" w14:textId="77777777" w:rsidR="003871B7" w:rsidRDefault="003871B7" w:rsidP="00007ED4">
            <w:pPr>
              <w:rPr>
                <w:b w:val="0"/>
                <w:bCs w:val="0"/>
              </w:rPr>
            </w:pPr>
          </w:p>
          <w:p w14:paraId="0425ADA3" w14:textId="77777777" w:rsidR="003871B7" w:rsidRDefault="003871B7" w:rsidP="00007ED4">
            <w:pPr>
              <w:rPr>
                <w:b w:val="0"/>
                <w:bCs w:val="0"/>
              </w:rPr>
            </w:pPr>
          </w:p>
          <w:p w14:paraId="3482F798" w14:textId="77777777" w:rsidR="003871B7" w:rsidRDefault="003871B7" w:rsidP="00007ED4">
            <w:pPr>
              <w:rPr>
                <w:b w:val="0"/>
                <w:bCs w:val="0"/>
              </w:rPr>
            </w:pPr>
          </w:p>
          <w:p w14:paraId="1F615099" w14:textId="77777777" w:rsidR="003871B7" w:rsidRDefault="003871B7" w:rsidP="00007ED4">
            <w:pPr>
              <w:rPr>
                <w:b w:val="0"/>
                <w:bCs w:val="0"/>
              </w:rPr>
            </w:pPr>
          </w:p>
          <w:p w14:paraId="735DB0E8" w14:textId="77777777" w:rsidR="003871B7" w:rsidRDefault="003871B7" w:rsidP="00007ED4">
            <w:pPr>
              <w:rPr>
                <w:b w:val="0"/>
                <w:bCs w:val="0"/>
              </w:rPr>
            </w:pPr>
          </w:p>
          <w:p w14:paraId="6C589E61" w14:textId="77777777" w:rsidR="003871B7" w:rsidRDefault="003871B7" w:rsidP="00007ED4">
            <w:pPr>
              <w:rPr>
                <w:b w:val="0"/>
                <w:bCs w:val="0"/>
              </w:rPr>
            </w:pPr>
          </w:p>
          <w:p w14:paraId="1EC0D0DF" w14:textId="77777777" w:rsidR="003871B7" w:rsidRDefault="003871B7" w:rsidP="00007ED4">
            <w:pPr>
              <w:rPr>
                <w:b w:val="0"/>
                <w:bCs w:val="0"/>
              </w:rPr>
            </w:pPr>
          </w:p>
          <w:p w14:paraId="6619C88F" w14:textId="77777777" w:rsidR="003871B7" w:rsidRDefault="003871B7" w:rsidP="00007ED4">
            <w:pPr>
              <w:rPr>
                <w:b w:val="0"/>
                <w:bCs w:val="0"/>
              </w:rPr>
            </w:pPr>
          </w:p>
          <w:p w14:paraId="06301615" w14:textId="77777777" w:rsidR="003871B7" w:rsidRDefault="003871B7" w:rsidP="00007ED4">
            <w:pPr>
              <w:rPr>
                <w:b w:val="0"/>
                <w:bCs w:val="0"/>
              </w:rPr>
            </w:pPr>
          </w:p>
          <w:p w14:paraId="7DCBC7F7" w14:textId="77777777" w:rsidR="003871B7" w:rsidRDefault="003871B7" w:rsidP="00007ED4">
            <w:pPr>
              <w:rPr>
                <w:b w:val="0"/>
                <w:bCs w:val="0"/>
              </w:rPr>
            </w:pPr>
          </w:p>
          <w:p w14:paraId="0DC3529C" w14:textId="77777777" w:rsidR="003871B7" w:rsidRDefault="003871B7" w:rsidP="00007ED4">
            <w:pPr>
              <w:rPr>
                <w:b w:val="0"/>
                <w:bCs w:val="0"/>
              </w:rPr>
            </w:pPr>
          </w:p>
          <w:p w14:paraId="1944D229" w14:textId="77777777" w:rsidR="003871B7" w:rsidRDefault="003871B7" w:rsidP="00007ED4">
            <w:pPr>
              <w:rPr>
                <w:b w:val="0"/>
                <w:bCs w:val="0"/>
              </w:rPr>
            </w:pPr>
          </w:p>
          <w:p w14:paraId="003F3E2C" w14:textId="77777777" w:rsidR="003871B7" w:rsidRDefault="003871B7" w:rsidP="00007ED4">
            <w:pPr>
              <w:rPr>
                <w:b w:val="0"/>
                <w:bCs w:val="0"/>
              </w:rPr>
            </w:pPr>
          </w:p>
          <w:p w14:paraId="1540D835" w14:textId="77777777" w:rsidR="003871B7" w:rsidRDefault="003871B7" w:rsidP="00007ED4">
            <w:pPr>
              <w:rPr>
                <w:b w:val="0"/>
                <w:bCs w:val="0"/>
              </w:rPr>
            </w:pPr>
          </w:p>
          <w:p w14:paraId="73B321E6" w14:textId="77777777" w:rsidR="003871B7" w:rsidRDefault="003871B7" w:rsidP="00007ED4">
            <w:pPr>
              <w:rPr>
                <w:b w:val="0"/>
                <w:bCs w:val="0"/>
              </w:rPr>
            </w:pPr>
          </w:p>
          <w:p w14:paraId="3A28690D" w14:textId="77777777" w:rsidR="003871B7" w:rsidRDefault="003871B7" w:rsidP="00007ED4">
            <w:pPr>
              <w:rPr>
                <w:b w:val="0"/>
                <w:bCs w:val="0"/>
              </w:rPr>
            </w:pPr>
          </w:p>
          <w:p w14:paraId="3B52E460" w14:textId="77777777" w:rsidR="003871B7" w:rsidRDefault="003871B7" w:rsidP="00007ED4">
            <w:pPr>
              <w:rPr>
                <w:b w:val="0"/>
                <w:bCs w:val="0"/>
              </w:rPr>
            </w:pPr>
          </w:p>
          <w:p w14:paraId="761009BE" w14:textId="77777777" w:rsidR="003871B7" w:rsidRDefault="003871B7" w:rsidP="00007ED4">
            <w:pPr>
              <w:rPr>
                <w:b w:val="0"/>
                <w:bCs w:val="0"/>
              </w:rPr>
            </w:pPr>
          </w:p>
          <w:p w14:paraId="6052BA2E" w14:textId="77777777" w:rsidR="003871B7" w:rsidRDefault="003871B7" w:rsidP="00007ED4">
            <w:pPr>
              <w:rPr>
                <w:b w:val="0"/>
                <w:bCs w:val="0"/>
              </w:rPr>
            </w:pPr>
          </w:p>
          <w:p w14:paraId="60BD4FCD" w14:textId="77777777" w:rsidR="003871B7" w:rsidRDefault="003871B7" w:rsidP="00007ED4">
            <w:pPr>
              <w:rPr>
                <w:b w:val="0"/>
                <w:bCs w:val="0"/>
              </w:rPr>
            </w:pPr>
          </w:p>
          <w:p w14:paraId="59AB4430" w14:textId="77777777" w:rsidR="003871B7" w:rsidRDefault="003871B7" w:rsidP="00007ED4">
            <w:pPr>
              <w:rPr>
                <w:b w:val="0"/>
                <w:bCs w:val="0"/>
              </w:rPr>
            </w:pPr>
          </w:p>
          <w:p w14:paraId="1A63C1AD" w14:textId="77777777" w:rsidR="003871B7" w:rsidRDefault="003871B7" w:rsidP="00007ED4">
            <w:pPr>
              <w:rPr>
                <w:b w:val="0"/>
                <w:bCs w:val="0"/>
              </w:rPr>
            </w:pPr>
          </w:p>
          <w:p w14:paraId="0009D455" w14:textId="77777777" w:rsidR="003871B7" w:rsidRDefault="003871B7" w:rsidP="00007ED4">
            <w:pPr>
              <w:rPr>
                <w:b w:val="0"/>
                <w:bCs w:val="0"/>
              </w:rPr>
            </w:pPr>
          </w:p>
          <w:p w14:paraId="14236320" w14:textId="77777777" w:rsidR="003871B7" w:rsidRDefault="003871B7" w:rsidP="00007ED4">
            <w:pPr>
              <w:rPr>
                <w:b w:val="0"/>
                <w:bCs w:val="0"/>
              </w:rPr>
            </w:pPr>
          </w:p>
          <w:p w14:paraId="2C9E767A" w14:textId="77777777" w:rsidR="003871B7" w:rsidRDefault="003871B7" w:rsidP="00007ED4">
            <w:pPr>
              <w:rPr>
                <w:b w:val="0"/>
                <w:bCs w:val="0"/>
              </w:rPr>
            </w:pPr>
          </w:p>
          <w:p w14:paraId="56340220" w14:textId="77777777" w:rsidR="003871B7" w:rsidRDefault="003871B7" w:rsidP="00007ED4">
            <w:pPr>
              <w:rPr>
                <w:b w:val="0"/>
                <w:bCs w:val="0"/>
              </w:rPr>
            </w:pPr>
          </w:p>
          <w:p w14:paraId="24426B28" w14:textId="77777777" w:rsidR="003871B7" w:rsidRDefault="003871B7" w:rsidP="00007ED4">
            <w:pPr>
              <w:rPr>
                <w:b w:val="0"/>
                <w:bCs w:val="0"/>
              </w:rPr>
            </w:pPr>
          </w:p>
          <w:p w14:paraId="231595BB" w14:textId="77777777" w:rsidR="003871B7" w:rsidRDefault="003871B7" w:rsidP="00007ED4">
            <w:pPr>
              <w:rPr>
                <w:b w:val="0"/>
                <w:bCs w:val="0"/>
              </w:rPr>
            </w:pPr>
          </w:p>
          <w:p w14:paraId="0E1DE341" w14:textId="77777777" w:rsidR="003871B7" w:rsidRDefault="003871B7" w:rsidP="00007ED4">
            <w:pPr>
              <w:rPr>
                <w:b w:val="0"/>
                <w:bCs w:val="0"/>
              </w:rPr>
            </w:pPr>
          </w:p>
          <w:p w14:paraId="2BA3F08F" w14:textId="77777777" w:rsidR="003871B7" w:rsidRDefault="003871B7" w:rsidP="00007ED4">
            <w:pPr>
              <w:rPr>
                <w:b w:val="0"/>
                <w:bCs w:val="0"/>
              </w:rPr>
            </w:pPr>
          </w:p>
          <w:p w14:paraId="4B505D6A" w14:textId="77777777" w:rsidR="003871B7" w:rsidRDefault="003871B7" w:rsidP="00007ED4">
            <w:pPr>
              <w:rPr>
                <w:b w:val="0"/>
                <w:bCs w:val="0"/>
              </w:rPr>
            </w:pPr>
          </w:p>
          <w:p w14:paraId="651C7F93" w14:textId="77777777" w:rsidR="003871B7" w:rsidRDefault="003871B7" w:rsidP="00007ED4">
            <w:pPr>
              <w:rPr>
                <w:b w:val="0"/>
                <w:bCs w:val="0"/>
              </w:rPr>
            </w:pPr>
          </w:p>
          <w:p w14:paraId="115722F7" w14:textId="77777777" w:rsidR="003871B7" w:rsidRPr="005D120C" w:rsidRDefault="003871B7" w:rsidP="00007ED4"/>
        </w:tc>
        <w:tc>
          <w:tcPr>
            <w:tcW w:w="236" w:type="dxa"/>
            <w:vMerge/>
          </w:tcPr>
          <w:p w14:paraId="56E51B2C" w14:textId="77777777" w:rsidR="0058266C" w:rsidRDefault="0058266C" w:rsidP="00007ED4">
            <w:pPr>
              <w:cnfStyle w:val="000000100000" w:firstRow="0" w:lastRow="0" w:firstColumn="0" w:lastColumn="0" w:oddVBand="0" w:evenVBand="0" w:oddHBand="1" w:evenHBand="0" w:firstRowFirstColumn="0" w:firstRowLastColumn="0" w:lastRowFirstColumn="0" w:lastRowLastColumn="0"/>
            </w:pPr>
          </w:p>
        </w:tc>
      </w:tr>
    </w:tbl>
    <w:p w14:paraId="578333F2" w14:textId="77777777" w:rsidR="0058266C" w:rsidRDefault="0058266C" w:rsidP="003871B7">
      <w:pPr>
        <w:tabs>
          <w:tab w:val="left" w:pos="8580"/>
        </w:tabs>
        <w:rPr>
          <w:sz w:val="24"/>
        </w:rPr>
      </w:pPr>
      <w:r>
        <w:rPr>
          <w:noProof/>
          <w:lang w:bidi="fr-FR"/>
        </w:rPr>
        <mc:AlternateContent>
          <mc:Choice Requires="wps">
            <w:drawing>
              <wp:anchor distT="0" distB="0" distL="114300" distR="114300" simplePos="0" relativeHeight="251669504" behindDoc="1" locked="0" layoutInCell="1" allowOverlap="1" wp14:anchorId="3AFB7BC3" wp14:editId="5CC7C38D">
                <wp:simplePos x="0" y="0"/>
                <wp:positionH relativeFrom="margin">
                  <wp:align>center</wp:align>
                </wp:positionH>
                <wp:positionV relativeFrom="paragraph">
                  <wp:posOffset>-7451725</wp:posOffset>
                </wp:positionV>
                <wp:extent cx="6591300" cy="69913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591300" cy="6991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D85F85" w14:textId="77777777" w:rsidR="0058266C" w:rsidRPr="004F53E9" w:rsidRDefault="0058266C" w:rsidP="0058266C">
                            <w:pPr>
                              <w:pStyle w:val="Titre2"/>
                              <w:spacing w:before="0" w:line="360" w:lineRule="auto"/>
                            </w:pPr>
                            <w:r>
                              <w:rPr>
                                <w:lang w:bidi="fr-FR"/>
                              </w:rPr>
                              <w:t xml:space="preserve">La table ‘’Menu’’ : </w:t>
                            </w:r>
                          </w:p>
                          <w:p w14:paraId="4ED56EE5" w14:textId="77777777" w:rsidR="0058266C" w:rsidRDefault="0058266C" w:rsidP="00261F07">
                            <w:pPr>
                              <w:spacing w:after="0" w:line="360" w:lineRule="auto"/>
                              <w:jc w:val="both"/>
                            </w:pPr>
                            <w:r>
                              <w:t xml:space="preserve">La table ‘’Menu’’ est une table qui contient les informations décrivant le repas en </w:t>
                            </w:r>
                            <w:r w:rsidR="00261F07">
                              <w:t>mentionnant</w:t>
                            </w:r>
                            <w:r>
                              <w:t xml:space="preserve"> l’identifiant du restaurant, la date, le type du repas (midi ou soir) et finalement le plat consommé.</w:t>
                            </w:r>
                          </w:p>
                          <w:p w14:paraId="6D0C3183" w14:textId="77777777" w:rsidR="0058266C" w:rsidRDefault="0058266C" w:rsidP="00261F07">
                            <w:pPr>
                              <w:spacing w:after="0" w:line="360" w:lineRule="auto"/>
                              <w:jc w:val="both"/>
                            </w:pPr>
                            <w:r>
                              <w:t xml:space="preserve">Il est à noter que certains restaurants ne </w:t>
                            </w:r>
                            <w:r w:rsidR="00261F07">
                              <w:t>proposent</w:t>
                            </w:r>
                            <w:r>
                              <w:t xml:space="preserve"> pas des repas soir comme c’est le cas de la majorité des restaurants des université </w:t>
                            </w:r>
                            <w:r w:rsidR="00261F07">
                              <w:t>ou des écoles supérieur.</w:t>
                            </w:r>
                          </w:p>
                          <w:p w14:paraId="07D46521" w14:textId="77777777" w:rsidR="00261F07" w:rsidRDefault="00261F07" w:rsidP="00261F07">
                            <w:pPr>
                              <w:spacing w:after="0" w:line="360" w:lineRule="auto"/>
                              <w:jc w:val="both"/>
                            </w:pPr>
                            <w:r>
                              <w:t>Nous voyons que la table ‘’Menu’’ contribue dans la construction de notre jeu de données, ceci peut être justifié, le fait que certains étudiants préfèrent un plat par rapport à un autre ce qui va influencer d’une manière directe sur le nombre total des présents dans le restaurant.</w:t>
                            </w:r>
                          </w:p>
                          <w:p w14:paraId="7A38643F" w14:textId="77777777" w:rsidR="00261F07" w:rsidRDefault="00261F07" w:rsidP="00261F07">
                            <w:pPr>
                              <w:spacing w:after="0" w:line="360" w:lineRule="auto"/>
                              <w:jc w:val="both"/>
                            </w:pPr>
                            <w:r>
                              <w:t>Voici la structure de la table ‘’Menu’’ avec des exemples d’enregistrements :</w:t>
                            </w:r>
                          </w:p>
                          <w:p w14:paraId="606ACD1B" w14:textId="77777777" w:rsidR="00261F07" w:rsidRDefault="00261F07" w:rsidP="00261F07">
                            <w:pPr>
                              <w:spacing w:after="0" w:line="360" w:lineRule="auto"/>
                              <w:jc w:val="both"/>
                            </w:pPr>
                          </w:p>
                          <w:tbl>
                            <w:tblPr>
                              <w:tblStyle w:val="TableauGrille4-Accentuation1"/>
                              <w:tblW w:w="0" w:type="auto"/>
                              <w:tblLook w:val="04A0" w:firstRow="1" w:lastRow="0" w:firstColumn="1" w:lastColumn="0" w:noHBand="0" w:noVBand="1"/>
                            </w:tblPr>
                            <w:tblGrid>
                              <w:gridCol w:w="2524"/>
                              <w:gridCol w:w="2524"/>
                              <w:gridCol w:w="2524"/>
                              <w:gridCol w:w="2525"/>
                            </w:tblGrid>
                            <w:tr w:rsidR="00261F07" w14:paraId="0222A8AE" w14:textId="77777777" w:rsidTr="00FB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C4B6756" w14:textId="77777777" w:rsidR="00261F07" w:rsidRDefault="00261F07" w:rsidP="00261F07">
                                  <w:pPr>
                                    <w:spacing w:line="360" w:lineRule="auto"/>
                                    <w:jc w:val="both"/>
                                  </w:pPr>
                                  <w:r>
                                    <w:t xml:space="preserve">IdRestaurant </w:t>
                                  </w:r>
                                </w:p>
                              </w:tc>
                              <w:tc>
                                <w:tcPr>
                                  <w:tcW w:w="2524" w:type="dxa"/>
                                </w:tcPr>
                                <w:p w14:paraId="73C848F9"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2524" w:type="dxa"/>
                                </w:tcPr>
                                <w:p w14:paraId="65A466AD"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Type </w:t>
                                  </w:r>
                                </w:p>
                              </w:tc>
                              <w:tc>
                                <w:tcPr>
                                  <w:tcW w:w="2525" w:type="dxa"/>
                                </w:tcPr>
                                <w:p w14:paraId="6F03DC2D"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Plat </w:t>
                                  </w:r>
                                </w:p>
                              </w:tc>
                            </w:tr>
                            <w:tr w:rsidR="00261F07" w14:paraId="3175A6DD" w14:textId="77777777" w:rsidTr="00FB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6ADD848" w14:textId="77777777" w:rsidR="00261F07" w:rsidRDefault="00261F07" w:rsidP="00261F07">
                                  <w:pPr>
                                    <w:spacing w:line="360" w:lineRule="auto"/>
                                    <w:jc w:val="both"/>
                                  </w:pPr>
                                  <w:r>
                                    <w:t>ESI016</w:t>
                                  </w:r>
                                </w:p>
                              </w:tc>
                              <w:tc>
                                <w:tcPr>
                                  <w:tcW w:w="2524" w:type="dxa"/>
                                </w:tcPr>
                                <w:p w14:paraId="564EF70F"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21/04/2022</w:t>
                                  </w:r>
                                </w:p>
                              </w:tc>
                              <w:tc>
                                <w:tcPr>
                                  <w:tcW w:w="2524" w:type="dxa"/>
                                </w:tcPr>
                                <w:p w14:paraId="2E68CE10"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Midi </w:t>
                                  </w:r>
                                </w:p>
                              </w:tc>
                              <w:tc>
                                <w:tcPr>
                                  <w:tcW w:w="2525" w:type="dxa"/>
                                </w:tcPr>
                                <w:p w14:paraId="05B5FB48"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Ri</w:t>
                                  </w:r>
                                  <w:r w:rsidR="00FB4DD5">
                                    <w:t>z</w:t>
                                  </w:r>
                                  <w:r>
                                    <w:t xml:space="preserve"> </w:t>
                                  </w:r>
                                </w:p>
                              </w:tc>
                            </w:tr>
                            <w:tr w:rsidR="00261F07" w14:paraId="436D9F2F" w14:textId="77777777" w:rsidTr="00FB4DD5">
                              <w:tc>
                                <w:tcPr>
                                  <w:cnfStyle w:val="001000000000" w:firstRow="0" w:lastRow="0" w:firstColumn="1" w:lastColumn="0" w:oddVBand="0" w:evenVBand="0" w:oddHBand="0" w:evenHBand="0" w:firstRowFirstColumn="0" w:firstRowLastColumn="0" w:lastRowFirstColumn="0" w:lastRowLastColumn="0"/>
                                  <w:tcW w:w="2524" w:type="dxa"/>
                                </w:tcPr>
                                <w:p w14:paraId="098F3E7C" w14:textId="77777777" w:rsidR="00261F07" w:rsidRDefault="00261F07" w:rsidP="00261F07">
                                  <w:pPr>
                                    <w:spacing w:line="360" w:lineRule="auto"/>
                                    <w:jc w:val="both"/>
                                  </w:pPr>
                                  <w:r>
                                    <w:t>Bouraoui016</w:t>
                                  </w:r>
                                </w:p>
                              </w:tc>
                              <w:tc>
                                <w:tcPr>
                                  <w:tcW w:w="2524" w:type="dxa"/>
                                </w:tcPr>
                                <w:p w14:paraId="575CD87D"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21/04/2022</w:t>
                                  </w:r>
                                </w:p>
                              </w:tc>
                              <w:tc>
                                <w:tcPr>
                                  <w:tcW w:w="2524" w:type="dxa"/>
                                </w:tcPr>
                                <w:p w14:paraId="1FEA0B27"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Soir </w:t>
                                  </w:r>
                                </w:p>
                              </w:tc>
                              <w:tc>
                                <w:tcPr>
                                  <w:tcW w:w="2525" w:type="dxa"/>
                                </w:tcPr>
                                <w:p w14:paraId="70BAA58A"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Soupe de poisson </w:t>
                                  </w:r>
                                </w:p>
                              </w:tc>
                            </w:tr>
                          </w:tbl>
                          <w:p w14:paraId="5F80B83F" w14:textId="77777777" w:rsidR="00261F07" w:rsidRDefault="00261F07" w:rsidP="00261F07">
                            <w:pPr>
                              <w:spacing w:after="0" w:line="360" w:lineRule="auto"/>
                              <w:jc w:val="both"/>
                            </w:pPr>
                          </w:p>
                          <w:p w14:paraId="6829317C" w14:textId="77777777" w:rsidR="00261F07" w:rsidRPr="00FB4DD5" w:rsidRDefault="00261F07" w:rsidP="00261F07">
                            <w:pPr>
                              <w:spacing w:after="0" w:line="360" w:lineRule="auto"/>
                              <w:jc w:val="both"/>
                            </w:pPr>
                            <w:r w:rsidRPr="00FB4DD5">
                              <w:t>Définition des attributs :</w:t>
                            </w:r>
                          </w:p>
                          <w:p w14:paraId="0F5C51C5" w14:textId="77777777" w:rsidR="00FB4DD5" w:rsidRDefault="00FB4DD5" w:rsidP="00FB4DD5">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63B99F5F" w14:textId="77777777" w:rsidR="00FB4DD5" w:rsidRDefault="00FB4DD5" w:rsidP="00FB4DD5">
                            <w:pPr>
                              <w:pStyle w:val="Paragraphedeliste"/>
                              <w:numPr>
                                <w:ilvl w:val="0"/>
                                <w:numId w:val="3"/>
                              </w:numPr>
                              <w:spacing w:after="0" w:line="360" w:lineRule="auto"/>
                              <w:jc w:val="both"/>
                              <w:rPr>
                                <w:sz w:val="22"/>
                              </w:rPr>
                            </w:pPr>
                            <w:r w:rsidRPr="00FB4DD5">
                              <w:rPr>
                                <w:b/>
                                <w:bCs/>
                                <w:sz w:val="22"/>
                              </w:rPr>
                              <w:t>Date </w:t>
                            </w:r>
                            <w:r>
                              <w:rPr>
                                <w:sz w:val="22"/>
                              </w:rPr>
                              <w:t>: de type date, c’est la date du jour qui correspond au repas.</w:t>
                            </w:r>
                          </w:p>
                          <w:p w14:paraId="6323F12D" w14:textId="77777777" w:rsidR="00FB4DD5" w:rsidRDefault="00FB4DD5" w:rsidP="00FB4DD5">
                            <w:pPr>
                              <w:pStyle w:val="Paragraphedeliste"/>
                              <w:numPr>
                                <w:ilvl w:val="0"/>
                                <w:numId w:val="3"/>
                              </w:numPr>
                              <w:spacing w:after="0" w:line="360" w:lineRule="auto"/>
                              <w:jc w:val="both"/>
                              <w:rPr>
                                <w:sz w:val="22"/>
                              </w:rPr>
                            </w:pPr>
                            <w:r w:rsidRPr="00FB4DD5">
                              <w:rPr>
                                <w:b/>
                                <w:bCs/>
                                <w:sz w:val="22"/>
                              </w:rPr>
                              <w:t>Type :</w:t>
                            </w:r>
                            <w:r>
                              <w:rPr>
                                <w:sz w:val="22"/>
                              </w:rPr>
                              <w:t xml:space="preserve"> C’est le type du repas (midi ou soir). Dans ce cas nous pouvons opter pour une modélisation binaire de telle sorte que l’attribut prendra la valeur 1 s’il s’agit d’un repas de midi ou 0 pour un repas de soir.</w:t>
                            </w:r>
                          </w:p>
                          <w:p w14:paraId="74E83A3D" w14:textId="77777777" w:rsidR="003871B7" w:rsidRDefault="003871B7" w:rsidP="00FB4DD5">
                            <w:pPr>
                              <w:pStyle w:val="Paragraphedeliste"/>
                              <w:numPr>
                                <w:ilvl w:val="0"/>
                                <w:numId w:val="3"/>
                              </w:numPr>
                              <w:spacing w:after="0" w:line="360" w:lineRule="auto"/>
                              <w:jc w:val="both"/>
                              <w:rPr>
                                <w:sz w:val="22"/>
                              </w:rPr>
                            </w:pPr>
                            <w:r>
                              <w:rPr>
                                <w:b/>
                                <w:bCs/>
                                <w:sz w:val="22"/>
                              </w:rPr>
                              <w:t>Plat :</w:t>
                            </w:r>
                            <w:r>
                              <w:rPr>
                                <w:sz w:val="22"/>
                              </w:rPr>
                              <w:t xml:space="preserve"> Une chaine de caractère qui décrit le plat de la journée.</w:t>
                            </w:r>
                          </w:p>
                          <w:p w14:paraId="0C0F2FC6" w14:textId="77777777" w:rsidR="003871B7" w:rsidRPr="003871B7" w:rsidRDefault="003871B7" w:rsidP="003871B7">
                            <w:pPr>
                              <w:spacing w:after="0" w:line="360" w:lineRule="auto"/>
                              <w:jc w:val="both"/>
                              <w:rPr>
                                <w:b/>
                                <w:bCs/>
                                <w:i/>
                                <w:iCs/>
                              </w:rPr>
                            </w:pPr>
                          </w:p>
                          <w:p w14:paraId="3DA86AEA" w14:textId="77777777" w:rsidR="003871B7" w:rsidRPr="003871B7" w:rsidRDefault="003871B7" w:rsidP="003871B7">
                            <w:pPr>
                              <w:spacing w:after="0" w:line="360" w:lineRule="auto"/>
                              <w:jc w:val="both"/>
                            </w:pPr>
                            <w:r w:rsidRPr="003871B7">
                              <w:rPr>
                                <w:b/>
                                <w:bCs/>
                                <w:i/>
                                <w:iCs/>
                              </w:rPr>
                              <w:t>Remarque : l’alimentation de cette table se fait via l’interface web par les employés des restaurants universitaires</w:t>
                            </w:r>
                            <w:r>
                              <w:t>.</w:t>
                            </w:r>
                          </w:p>
                          <w:p w14:paraId="011A5E64" w14:textId="77777777" w:rsidR="00261F07" w:rsidRDefault="00261F07" w:rsidP="00261F07">
                            <w:pPr>
                              <w:spacing w:after="0" w:line="360" w:lineRule="auto"/>
                              <w:jc w:val="both"/>
                            </w:pPr>
                          </w:p>
                          <w:p w14:paraId="6BA3CB76" w14:textId="77777777" w:rsidR="00261F07" w:rsidRDefault="00261F07" w:rsidP="00261F07">
                            <w:pPr>
                              <w:spacing w:after="0" w:line="360" w:lineRule="auto"/>
                            </w:pPr>
                          </w:p>
                          <w:p w14:paraId="05C1635C" w14:textId="77777777" w:rsidR="0058266C" w:rsidRDefault="0058266C" w:rsidP="0058266C">
                            <w:pPr>
                              <w:pStyle w:val="Titre2"/>
                              <w:spacing w:before="0" w:line="360" w:lineRule="auto"/>
                            </w:pPr>
                            <w:r>
                              <w:rPr>
                                <w:lang w:bidi="fr-FR"/>
                              </w:rPr>
                              <w:t>Démarche à suivre :</w:t>
                            </w:r>
                          </w:p>
                          <w:p w14:paraId="670D783E" w14:textId="77777777" w:rsidR="0058266C" w:rsidRDefault="0058266C" w:rsidP="0058266C">
                            <w:pPr>
                              <w:spacing w:after="0"/>
                              <w:rPr>
                                <w:lang w:bidi="fr-FR"/>
                              </w:rPr>
                            </w:pPr>
                          </w:p>
                          <w:p w14:paraId="0ACAC8BB" w14:textId="77777777" w:rsidR="0058266C" w:rsidRDefault="0058266C" w:rsidP="0058266C">
                            <w:pPr>
                              <w:spacing w:after="0"/>
                            </w:pPr>
                          </w:p>
                          <w:p w14:paraId="2083581F" w14:textId="77777777" w:rsidR="0058266C" w:rsidRDefault="0058266C" w:rsidP="0058266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7BC3" id="Zone de texte 6" o:spid="_x0000_s1034" type="#_x0000_t202" style="position:absolute;margin-left:0;margin-top:-586.75pt;width:519pt;height:550.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" filled="f" stroked="f">
                <v:textbox>
                  <w:txbxContent>
                    <w:p w14:paraId="73D85F85" w14:textId="77777777" w:rsidR="0058266C" w:rsidRPr="004F53E9" w:rsidRDefault="0058266C" w:rsidP="0058266C">
                      <w:pPr>
                        <w:pStyle w:val="Titre2"/>
                        <w:spacing w:before="0" w:line="360" w:lineRule="auto"/>
                      </w:pPr>
                      <w:r>
                        <w:rPr>
                          <w:lang w:bidi="fr-FR"/>
                        </w:rPr>
                        <w:t xml:space="preserve">La table ‘’Menu’’ : </w:t>
                      </w:r>
                    </w:p>
                    <w:p w14:paraId="4ED56EE5" w14:textId="77777777" w:rsidR="0058266C" w:rsidRDefault="0058266C" w:rsidP="00261F07">
                      <w:pPr>
                        <w:spacing w:after="0" w:line="360" w:lineRule="auto"/>
                        <w:jc w:val="both"/>
                      </w:pPr>
                      <w:r>
                        <w:t xml:space="preserve">La table ‘’Menu’’ est une table qui contient les informations décrivant le repas en </w:t>
                      </w:r>
                      <w:r w:rsidR="00261F07">
                        <w:t>mentionnant</w:t>
                      </w:r>
                      <w:r>
                        <w:t xml:space="preserve"> l’identifiant du restaurant, la date, le type du repas (midi ou soir) et finalement le plat consommé.</w:t>
                      </w:r>
                    </w:p>
                    <w:p w14:paraId="6D0C3183" w14:textId="77777777" w:rsidR="0058266C" w:rsidRDefault="0058266C" w:rsidP="00261F07">
                      <w:pPr>
                        <w:spacing w:after="0" w:line="360" w:lineRule="auto"/>
                        <w:jc w:val="both"/>
                      </w:pPr>
                      <w:r>
                        <w:t xml:space="preserve">Il est à noter que certains restaurants ne </w:t>
                      </w:r>
                      <w:r w:rsidR="00261F07">
                        <w:t>proposent</w:t>
                      </w:r>
                      <w:r>
                        <w:t xml:space="preserve"> pas des repas soir comme c’est le cas de la majorité des restaurants des université </w:t>
                      </w:r>
                      <w:r w:rsidR="00261F07">
                        <w:t>ou des écoles supérieur.</w:t>
                      </w:r>
                    </w:p>
                    <w:p w14:paraId="07D46521" w14:textId="77777777" w:rsidR="00261F07" w:rsidRDefault="00261F07" w:rsidP="00261F07">
                      <w:pPr>
                        <w:spacing w:after="0" w:line="360" w:lineRule="auto"/>
                        <w:jc w:val="both"/>
                      </w:pPr>
                      <w:r>
                        <w:t>Nous voyons que la table ‘’Menu’’ contribue dans la construction de notre jeu de données, ceci peut être justifié, le fait que certains étudiants préfèrent un plat par rapport à un autre ce qui va influencer d’une manière directe sur le nombre total des présents dans le restaurant.</w:t>
                      </w:r>
                    </w:p>
                    <w:p w14:paraId="7A38643F" w14:textId="77777777" w:rsidR="00261F07" w:rsidRDefault="00261F07" w:rsidP="00261F07">
                      <w:pPr>
                        <w:spacing w:after="0" w:line="360" w:lineRule="auto"/>
                        <w:jc w:val="both"/>
                      </w:pPr>
                      <w:r>
                        <w:t>Voici la structure de la table ‘’Menu’’ avec des exemples d’enregistrements :</w:t>
                      </w:r>
                    </w:p>
                    <w:p w14:paraId="606ACD1B" w14:textId="77777777" w:rsidR="00261F07" w:rsidRDefault="00261F07" w:rsidP="00261F07">
                      <w:pPr>
                        <w:spacing w:after="0" w:line="360" w:lineRule="auto"/>
                        <w:jc w:val="both"/>
                      </w:pPr>
                    </w:p>
                    <w:tbl>
                      <w:tblPr>
                        <w:tblStyle w:val="TableauGrille4-Accentuation1"/>
                        <w:tblW w:w="0" w:type="auto"/>
                        <w:tblLook w:val="04A0" w:firstRow="1" w:lastRow="0" w:firstColumn="1" w:lastColumn="0" w:noHBand="0" w:noVBand="1"/>
                      </w:tblPr>
                      <w:tblGrid>
                        <w:gridCol w:w="2524"/>
                        <w:gridCol w:w="2524"/>
                        <w:gridCol w:w="2524"/>
                        <w:gridCol w:w="2525"/>
                      </w:tblGrid>
                      <w:tr w:rsidR="00261F07" w14:paraId="0222A8AE" w14:textId="77777777" w:rsidTr="00FB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C4B6756" w14:textId="77777777" w:rsidR="00261F07" w:rsidRDefault="00261F07" w:rsidP="00261F07">
                            <w:pPr>
                              <w:spacing w:line="360" w:lineRule="auto"/>
                              <w:jc w:val="both"/>
                            </w:pPr>
                            <w:r>
                              <w:t xml:space="preserve">IdRestaurant </w:t>
                            </w:r>
                          </w:p>
                        </w:tc>
                        <w:tc>
                          <w:tcPr>
                            <w:tcW w:w="2524" w:type="dxa"/>
                          </w:tcPr>
                          <w:p w14:paraId="73C848F9"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2524" w:type="dxa"/>
                          </w:tcPr>
                          <w:p w14:paraId="65A466AD"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Type </w:t>
                            </w:r>
                          </w:p>
                        </w:tc>
                        <w:tc>
                          <w:tcPr>
                            <w:tcW w:w="2525" w:type="dxa"/>
                          </w:tcPr>
                          <w:p w14:paraId="6F03DC2D" w14:textId="77777777" w:rsidR="00261F07" w:rsidRDefault="00261F07"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Plat </w:t>
                            </w:r>
                          </w:p>
                        </w:tc>
                      </w:tr>
                      <w:tr w:rsidR="00261F07" w14:paraId="3175A6DD" w14:textId="77777777" w:rsidTr="00FB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6ADD848" w14:textId="77777777" w:rsidR="00261F07" w:rsidRDefault="00261F07" w:rsidP="00261F07">
                            <w:pPr>
                              <w:spacing w:line="360" w:lineRule="auto"/>
                              <w:jc w:val="both"/>
                            </w:pPr>
                            <w:r>
                              <w:t>ESI016</w:t>
                            </w:r>
                          </w:p>
                        </w:tc>
                        <w:tc>
                          <w:tcPr>
                            <w:tcW w:w="2524" w:type="dxa"/>
                          </w:tcPr>
                          <w:p w14:paraId="564EF70F"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21/04/2022</w:t>
                            </w:r>
                          </w:p>
                        </w:tc>
                        <w:tc>
                          <w:tcPr>
                            <w:tcW w:w="2524" w:type="dxa"/>
                          </w:tcPr>
                          <w:p w14:paraId="2E68CE10"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Midi </w:t>
                            </w:r>
                          </w:p>
                        </w:tc>
                        <w:tc>
                          <w:tcPr>
                            <w:tcW w:w="2525" w:type="dxa"/>
                          </w:tcPr>
                          <w:p w14:paraId="05B5FB48" w14:textId="77777777" w:rsidR="00261F07" w:rsidRDefault="00261F07"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Ri</w:t>
                            </w:r>
                            <w:r w:rsidR="00FB4DD5">
                              <w:t>z</w:t>
                            </w:r>
                            <w:r>
                              <w:t xml:space="preserve"> </w:t>
                            </w:r>
                          </w:p>
                        </w:tc>
                      </w:tr>
                      <w:tr w:rsidR="00261F07" w14:paraId="436D9F2F" w14:textId="77777777" w:rsidTr="00FB4DD5">
                        <w:tc>
                          <w:tcPr>
                            <w:cnfStyle w:val="001000000000" w:firstRow="0" w:lastRow="0" w:firstColumn="1" w:lastColumn="0" w:oddVBand="0" w:evenVBand="0" w:oddHBand="0" w:evenHBand="0" w:firstRowFirstColumn="0" w:firstRowLastColumn="0" w:lastRowFirstColumn="0" w:lastRowLastColumn="0"/>
                            <w:tcW w:w="2524" w:type="dxa"/>
                          </w:tcPr>
                          <w:p w14:paraId="098F3E7C" w14:textId="77777777" w:rsidR="00261F07" w:rsidRDefault="00261F07" w:rsidP="00261F07">
                            <w:pPr>
                              <w:spacing w:line="360" w:lineRule="auto"/>
                              <w:jc w:val="both"/>
                            </w:pPr>
                            <w:r>
                              <w:t>Bouraoui016</w:t>
                            </w:r>
                          </w:p>
                        </w:tc>
                        <w:tc>
                          <w:tcPr>
                            <w:tcW w:w="2524" w:type="dxa"/>
                          </w:tcPr>
                          <w:p w14:paraId="575CD87D"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21/04/2022</w:t>
                            </w:r>
                          </w:p>
                        </w:tc>
                        <w:tc>
                          <w:tcPr>
                            <w:tcW w:w="2524" w:type="dxa"/>
                          </w:tcPr>
                          <w:p w14:paraId="1FEA0B27"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Soir </w:t>
                            </w:r>
                          </w:p>
                        </w:tc>
                        <w:tc>
                          <w:tcPr>
                            <w:tcW w:w="2525" w:type="dxa"/>
                          </w:tcPr>
                          <w:p w14:paraId="70BAA58A" w14:textId="77777777" w:rsidR="00261F07" w:rsidRDefault="00261F07"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Soupe de poisson </w:t>
                            </w:r>
                          </w:p>
                        </w:tc>
                      </w:tr>
                    </w:tbl>
                    <w:p w14:paraId="5F80B83F" w14:textId="77777777" w:rsidR="00261F07" w:rsidRDefault="00261F07" w:rsidP="00261F07">
                      <w:pPr>
                        <w:spacing w:after="0" w:line="360" w:lineRule="auto"/>
                        <w:jc w:val="both"/>
                      </w:pPr>
                    </w:p>
                    <w:p w14:paraId="6829317C" w14:textId="77777777" w:rsidR="00261F07" w:rsidRPr="00FB4DD5" w:rsidRDefault="00261F07" w:rsidP="00261F07">
                      <w:pPr>
                        <w:spacing w:after="0" w:line="360" w:lineRule="auto"/>
                        <w:jc w:val="both"/>
                      </w:pPr>
                      <w:r w:rsidRPr="00FB4DD5">
                        <w:t>Définition des attributs :</w:t>
                      </w:r>
                    </w:p>
                    <w:p w14:paraId="0F5C51C5" w14:textId="77777777" w:rsidR="00FB4DD5" w:rsidRDefault="00FB4DD5" w:rsidP="00FB4DD5">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63B99F5F" w14:textId="77777777" w:rsidR="00FB4DD5" w:rsidRDefault="00FB4DD5" w:rsidP="00FB4DD5">
                      <w:pPr>
                        <w:pStyle w:val="Paragraphedeliste"/>
                        <w:numPr>
                          <w:ilvl w:val="0"/>
                          <w:numId w:val="3"/>
                        </w:numPr>
                        <w:spacing w:after="0" w:line="360" w:lineRule="auto"/>
                        <w:jc w:val="both"/>
                        <w:rPr>
                          <w:sz w:val="22"/>
                        </w:rPr>
                      </w:pPr>
                      <w:r w:rsidRPr="00FB4DD5">
                        <w:rPr>
                          <w:b/>
                          <w:bCs/>
                          <w:sz w:val="22"/>
                        </w:rPr>
                        <w:t>Date </w:t>
                      </w:r>
                      <w:r>
                        <w:rPr>
                          <w:sz w:val="22"/>
                        </w:rPr>
                        <w:t>: de type date, c’est la date du jour qui correspond au repas.</w:t>
                      </w:r>
                    </w:p>
                    <w:p w14:paraId="6323F12D" w14:textId="77777777" w:rsidR="00FB4DD5" w:rsidRDefault="00FB4DD5" w:rsidP="00FB4DD5">
                      <w:pPr>
                        <w:pStyle w:val="Paragraphedeliste"/>
                        <w:numPr>
                          <w:ilvl w:val="0"/>
                          <w:numId w:val="3"/>
                        </w:numPr>
                        <w:spacing w:after="0" w:line="360" w:lineRule="auto"/>
                        <w:jc w:val="both"/>
                        <w:rPr>
                          <w:sz w:val="22"/>
                        </w:rPr>
                      </w:pPr>
                      <w:r w:rsidRPr="00FB4DD5">
                        <w:rPr>
                          <w:b/>
                          <w:bCs/>
                          <w:sz w:val="22"/>
                        </w:rPr>
                        <w:t>Type :</w:t>
                      </w:r>
                      <w:r>
                        <w:rPr>
                          <w:sz w:val="22"/>
                        </w:rPr>
                        <w:t xml:space="preserve"> C’est le type du repas (midi ou soir). Dans ce cas nous pouvons opter pour une modélisation binaire de telle sorte que l’attribut prendra la valeur 1 s’il s’agit d’un repas de midi ou 0 pour un repas de soir.</w:t>
                      </w:r>
                    </w:p>
                    <w:p w14:paraId="74E83A3D" w14:textId="77777777" w:rsidR="003871B7" w:rsidRDefault="003871B7" w:rsidP="00FB4DD5">
                      <w:pPr>
                        <w:pStyle w:val="Paragraphedeliste"/>
                        <w:numPr>
                          <w:ilvl w:val="0"/>
                          <w:numId w:val="3"/>
                        </w:numPr>
                        <w:spacing w:after="0" w:line="360" w:lineRule="auto"/>
                        <w:jc w:val="both"/>
                        <w:rPr>
                          <w:sz w:val="22"/>
                        </w:rPr>
                      </w:pPr>
                      <w:r>
                        <w:rPr>
                          <w:b/>
                          <w:bCs/>
                          <w:sz w:val="22"/>
                        </w:rPr>
                        <w:t>Plat :</w:t>
                      </w:r>
                      <w:r>
                        <w:rPr>
                          <w:sz w:val="22"/>
                        </w:rPr>
                        <w:t xml:space="preserve"> Une chaine de caractère qui décrit le plat de la journée.</w:t>
                      </w:r>
                    </w:p>
                    <w:p w14:paraId="0C0F2FC6" w14:textId="77777777" w:rsidR="003871B7" w:rsidRPr="003871B7" w:rsidRDefault="003871B7" w:rsidP="003871B7">
                      <w:pPr>
                        <w:spacing w:after="0" w:line="360" w:lineRule="auto"/>
                        <w:jc w:val="both"/>
                        <w:rPr>
                          <w:b/>
                          <w:bCs/>
                          <w:i/>
                          <w:iCs/>
                        </w:rPr>
                      </w:pPr>
                    </w:p>
                    <w:p w14:paraId="3DA86AEA" w14:textId="77777777" w:rsidR="003871B7" w:rsidRPr="003871B7" w:rsidRDefault="003871B7" w:rsidP="003871B7">
                      <w:pPr>
                        <w:spacing w:after="0" w:line="360" w:lineRule="auto"/>
                        <w:jc w:val="both"/>
                      </w:pPr>
                      <w:r w:rsidRPr="003871B7">
                        <w:rPr>
                          <w:b/>
                          <w:bCs/>
                          <w:i/>
                          <w:iCs/>
                        </w:rPr>
                        <w:t>Remarque : l’alimentation de cette table se fait via l’interface web par les employés des restaurants universitaires</w:t>
                      </w:r>
                      <w:r>
                        <w:t>.</w:t>
                      </w:r>
                    </w:p>
                    <w:p w14:paraId="011A5E64" w14:textId="77777777" w:rsidR="00261F07" w:rsidRDefault="00261F07" w:rsidP="00261F07">
                      <w:pPr>
                        <w:spacing w:after="0" w:line="360" w:lineRule="auto"/>
                        <w:jc w:val="both"/>
                      </w:pPr>
                    </w:p>
                    <w:p w14:paraId="6BA3CB76" w14:textId="77777777" w:rsidR="00261F07" w:rsidRDefault="00261F07" w:rsidP="00261F07">
                      <w:pPr>
                        <w:spacing w:after="0" w:line="360" w:lineRule="auto"/>
                      </w:pPr>
                    </w:p>
                    <w:p w14:paraId="05C1635C" w14:textId="77777777" w:rsidR="0058266C" w:rsidRDefault="0058266C" w:rsidP="0058266C">
                      <w:pPr>
                        <w:pStyle w:val="Titre2"/>
                        <w:spacing w:before="0" w:line="360" w:lineRule="auto"/>
                      </w:pPr>
                      <w:r>
                        <w:rPr>
                          <w:lang w:bidi="fr-FR"/>
                        </w:rPr>
                        <w:t>Démarche à suivre :</w:t>
                      </w:r>
                    </w:p>
                    <w:p w14:paraId="670D783E" w14:textId="77777777" w:rsidR="0058266C" w:rsidRDefault="0058266C" w:rsidP="0058266C">
                      <w:pPr>
                        <w:spacing w:after="0"/>
                        <w:rPr>
                          <w:lang w:bidi="fr-FR"/>
                        </w:rPr>
                      </w:pPr>
                    </w:p>
                    <w:p w14:paraId="0ACAC8BB" w14:textId="77777777" w:rsidR="0058266C" w:rsidRDefault="0058266C" w:rsidP="0058266C">
                      <w:pPr>
                        <w:spacing w:after="0"/>
                      </w:pPr>
                    </w:p>
                    <w:p w14:paraId="2083581F" w14:textId="77777777" w:rsidR="0058266C" w:rsidRDefault="0058266C" w:rsidP="0058266C">
                      <w:pPr>
                        <w:spacing w:after="0"/>
                      </w:pPr>
                    </w:p>
                  </w:txbxContent>
                </v:textbox>
                <w10:wrap anchorx="margin"/>
              </v:shape>
            </w:pict>
          </mc:Fallback>
        </mc:AlternateContent>
      </w:r>
      <w:r w:rsidR="003871B7">
        <w:rPr>
          <w:sz w:val="24"/>
        </w:rPr>
        <w:tab/>
      </w:r>
    </w:p>
    <w:p w14:paraId="5F6CA49A" w14:textId="77777777" w:rsidR="001628EC" w:rsidRDefault="001628EC" w:rsidP="003871B7">
      <w:pPr>
        <w:tabs>
          <w:tab w:val="left" w:pos="8580"/>
        </w:tabs>
        <w:rPr>
          <w:sz w:val="24"/>
        </w:rPr>
        <w:sectPr w:rsidR="001628EC" w:rsidSect="00C37285">
          <w:headerReference w:type="default" r:id="rId19"/>
          <w:footerReference w:type="even" r:id="rId20"/>
          <w:footerReference w:type="default" r:id="rId21"/>
          <w:pgSz w:w="11906" w:h="16838" w:code="9"/>
          <w:pgMar w:top="1440" w:right="1080" w:bottom="1440" w:left="1080" w:header="576" w:footer="432" w:gutter="0"/>
          <w:pgNumType w:start="0"/>
          <w:cols w:space="720"/>
          <w:titlePg/>
          <w:docGrid w:linePitch="360"/>
        </w:sectPr>
      </w:pPr>
    </w:p>
    <w:p w14:paraId="65F3920B" w14:textId="77777777" w:rsidR="003871B7" w:rsidRDefault="003871B7" w:rsidP="003871B7">
      <w:pPr>
        <w:tabs>
          <w:tab w:val="left" w:pos="8580"/>
        </w:tabs>
        <w:rPr>
          <w:sz w:val="24"/>
        </w:rPr>
      </w:pPr>
      <w:r>
        <w:rPr>
          <w:noProof/>
          <w:lang w:bidi="fr-FR"/>
        </w:rPr>
        <w:lastRenderedPageBreak/>
        <mc:AlternateContent>
          <mc:Choice Requires="wps">
            <w:drawing>
              <wp:anchor distT="0" distB="0" distL="114300" distR="114300" simplePos="0" relativeHeight="251671552" behindDoc="1" locked="0" layoutInCell="1" allowOverlap="1" wp14:anchorId="4ADAC330" wp14:editId="457EDDA2">
                <wp:simplePos x="0" y="0"/>
                <wp:positionH relativeFrom="margin">
                  <wp:align>center</wp:align>
                </wp:positionH>
                <wp:positionV relativeFrom="paragraph">
                  <wp:posOffset>137795</wp:posOffset>
                </wp:positionV>
                <wp:extent cx="6591300" cy="700087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6591300" cy="7000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2242E0" w14:textId="77777777" w:rsidR="003871B7" w:rsidRPr="004F53E9" w:rsidRDefault="003871B7" w:rsidP="003871B7">
                            <w:pPr>
                              <w:pStyle w:val="Titre2"/>
                              <w:spacing w:before="0" w:line="360" w:lineRule="auto"/>
                            </w:pPr>
                            <w:r>
                              <w:rPr>
                                <w:lang w:bidi="fr-FR"/>
                              </w:rPr>
                              <w:t>La table ‘’</w:t>
                            </w:r>
                            <w:r w:rsidR="00241DAC">
                              <w:rPr>
                                <w:lang w:bidi="fr-FR"/>
                              </w:rPr>
                              <w:t>Restaurant</w:t>
                            </w:r>
                            <w:r>
                              <w:rPr>
                                <w:lang w:bidi="fr-FR"/>
                              </w:rPr>
                              <w:t xml:space="preserve">’’ : </w:t>
                            </w:r>
                          </w:p>
                          <w:p w14:paraId="396C5182" w14:textId="77777777" w:rsidR="003871B7" w:rsidRDefault="000D7B70" w:rsidP="003871B7">
                            <w:pPr>
                              <w:spacing w:after="0" w:line="360" w:lineRule="auto"/>
                              <w:jc w:val="both"/>
                            </w:pPr>
                            <w:r>
                              <w:t>La table ‘’Restaurant’’ est une table qui décrit le restaurant ainsi que son environnement, en mentionnant toute sorte d’information qui pourra influencer sur le nombre d’étudiants présents dans les restaurant universitaires.</w:t>
                            </w:r>
                          </w:p>
                          <w:p w14:paraId="0B7FC2AB" w14:textId="77777777" w:rsidR="000D7B70" w:rsidRDefault="000D7B70" w:rsidP="003871B7">
                            <w:pPr>
                              <w:spacing w:after="0" w:line="360" w:lineRule="auto"/>
                              <w:jc w:val="both"/>
                            </w:pPr>
                            <w:r>
                              <w:t>Cette table va contenir tous les restaurants des établissements (cités universitaires, universités, écoles supérieures).</w:t>
                            </w:r>
                          </w:p>
                          <w:p w14:paraId="3F5BD6D0" w14:textId="77777777" w:rsidR="000D7B70" w:rsidRDefault="006E032E" w:rsidP="006E032E">
                            <w:pPr>
                              <w:spacing w:after="0" w:line="360" w:lineRule="auto"/>
                              <w:jc w:val="both"/>
                            </w:pPr>
                            <w:r>
                              <w:t>Le fait de mettre tous les restaurants dans une seule table pourra rendre l’algorithme de prévision plus performant en essayant de trouver des restaurants qui ont les mêmes caractéristiques.</w:t>
                            </w:r>
                          </w:p>
                          <w:p w14:paraId="414CC859" w14:textId="77777777" w:rsidR="006E032E" w:rsidRDefault="006E032E" w:rsidP="006E032E">
                            <w:pPr>
                              <w:spacing w:after="0" w:line="360" w:lineRule="auto"/>
                              <w:jc w:val="both"/>
                            </w:pPr>
                            <w:r>
                              <w:t>Voici à quoi ressemble la table ‘’Restaurant’’ :</w:t>
                            </w:r>
                          </w:p>
                          <w:p w14:paraId="39AECF8E" w14:textId="77777777" w:rsidR="003871B7" w:rsidRDefault="003871B7" w:rsidP="003871B7">
                            <w:pPr>
                              <w:spacing w:after="0" w:line="360" w:lineRule="auto"/>
                              <w:jc w:val="both"/>
                            </w:pPr>
                          </w:p>
                          <w:tbl>
                            <w:tblPr>
                              <w:tblStyle w:val="TableauGrille4-Accentuation1"/>
                              <w:tblW w:w="0" w:type="auto"/>
                              <w:tblLook w:val="04A0" w:firstRow="1" w:lastRow="0" w:firstColumn="1" w:lastColumn="0" w:noHBand="0" w:noVBand="1"/>
                            </w:tblPr>
                            <w:tblGrid>
                              <w:gridCol w:w="2524"/>
                              <w:gridCol w:w="2524"/>
                              <w:gridCol w:w="2524"/>
                              <w:gridCol w:w="2525"/>
                            </w:tblGrid>
                            <w:tr w:rsidR="003871B7" w14:paraId="4264CFCC" w14:textId="77777777" w:rsidTr="00FB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25D5088" w14:textId="77777777" w:rsidR="003871B7" w:rsidRDefault="003871B7" w:rsidP="00261F07">
                                  <w:pPr>
                                    <w:spacing w:line="360" w:lineRule="auto"/>
                                    <w:jc w:val="both"/>
                                  </w:pPr>
                                  <w:r>
                                    <w:t xml:space="preserve">IdRestaurant </w:t>
                                  </w:r>
                                </w:p>
                              </w:tc>
                              <w:tc>
                                <w:tcPr>
                                  <w:tcW w:w="2524" w:type="dxa"/>
                                </w:tcPr>
                                <w:p w14:paraId="50E731FE"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Effectif</w:t>
                                  </w:r>
                                </w:p>
                              </w:tc>
                              <w:tc>
                                <w:tcPr>
                                  <w:tcW w:w="2524" w:type="dxa"/>
                                </w:tcPr>
                                <w:p w14:paraId="5075CD25"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Nb_src_Alim</w:t>
                                  </w:r>
                                </w:p>
                              </w:tc>
                              <w:tc>
                                <w:tcPr>
                                  <w:tcW w:w="2525" w:type="dxa"/>
                                </w:tcPr>
                                <w:p w14:paraId="524BD630"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Prix_moy_Rep</w:t>
                                  </w:r>
                                </w:p>
                              </w:tc>
                            </w:tr>
                            <w:tr w:rsidR="003871B7" w14:paraId="487D2C98" w14:textId="77777777" w:rsidTr="00FB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30848F37" w14:textId="77777777" w:rsidR="003871B7" w:rsidRDefault="003871B7" w:rsidP="00261F07">
                                  <w:pPr>
                                    <w:spacing w:line="360" w:lineRule="auto"/>
                                    <w:jc w:val="both"/>
                                  </w:pPr>
                                  <w:r>
                                    <w:t>ESI016</w:t>
                                  </w:r>
                                </w:p>
                              </w:tc>
                              <w:tc>
                                <w:tcPr>
                                  <w:tcW w:w="2524" w:type="dxa"/>
                                </w:tcPr>
                                <w:p w14:paraId="6876FD1B"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450</w:t>
                                  </w:r>
                                </w:p>
                              </w:tc>
                              <w:tc>
                                <w:tcPr>
                                  <w:tcW w:w="2524" w:type="dxa"/>
                                </w:tcPr>
                                <w:p w14:paraId="37D8E3A1"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5</w:t>
                                  </w:r>
                                </w:p>
                              </w:tc>
                              <w:tc>
                                <w:tcPr>
                                  <w:tcW w:w="2525" w:type="dxa"/>
                                </w:tcPr>
                                <w:p w14:paraId="16A163C5"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w:t>
                                  </w:r>
                                </w:p>
                              </w:tc>
                            </w:tr>
                            <w:tr w:rsidR="003871B7" w14:paraId="58A93D3B" w14:textId="77777777" w:rsidTr="00FB4DD5">
                              <w:tc>
                                <w:tcPr>
                                  <w:cnfStyle w:val="001000000000" w:firstRow="0" w:lastRow="0" w:firstColumn="1" w:lastColumn="0" w:oddVBand="0" w:evenVBand="0" w:oddHBand="0" w:evenHBand="0" w:firstRowFirstColumn="0" w:firstRowLastColumn="0" w:lastRowFirstColumn="0" w:lastRowLastColumn="0"/>
                                  <w:tcW w:w="2524" w:type="dxa"/>
                                </w:tcPr>
                                <w:p w14:paraId="0524AD9F" w14:textId="77777777" w:rsidR="003871B7" w:rsidRDefault="003871B7" w:rsidP="00261F07">
                                  <w:pPr>
                                    <w:spacing w:line="360" w:lineRule="auto"/>
                                    <w:jc w:val="both"/>
                                  </w:pPr>
                                  <w:r>
                                    <w:t>Bouraoui016</w:t>
                                  </w:r>
                                </w:p>
                              </w:tc>
                              <w:tc>
                                <w:tcPr>
                                  <w:tcW w:w="2524" w:type="dxa"/>
                                </w:tcPr>
                                <w:p w14:paraId="6B255D8A"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800</w:t>
                                  </w:r>
                                </w:p>
                              </w:tc>
                              <w:tc>
                                <w:tcPr>
                                  <w:tcW w:w="2524" w:type="dxa"/>
                                </w:tcPr>
                                <w:p w14:paraId="13825A7E"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3</w:t>
                                  </w:r>
                                </w:p>
                              </w:tc>
                              <w:tc>
                                <w:tcPr>
                                  <w:tcW w:w="2525" w:type="dxa"/>
                                </w:tcPr>
                                <w:p w14:paraId="0AD641DC"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190</w:t>
                                  </w:r>
                                  <w:r w:rsidR="003871B7">
                                    <w:t xml:space="preserve"> </w:t>
                                  </w:r>
                                </w:p>
                              </w:tc>
                            </w:tr>
                          </w:tbl>
                          <w:p w14:paraId="6F9EF5FE" w14:textId="77777777" w:rsidR="003871B7" w:rsidRDefault="003871B7" w:rsidP="003871B7">
                            <w:pPr>
                              <w:spacing w:after="0" w:line="360" w:lineRule="auto"/>
                              <w:jc w:val="both"/>
                            </w:pPr>
                          </w:p>
                          <w:p w14:paraId="40501140" w14:textId="77777777" w:rsidR="003871B7" w:rsidRPr="00FB4DD5" w:rsidRDefault="003871B7" w:rsidP="003871B7">
                            <w:pPr>
                              <w:spacing w:after="0" w:line="360" w:lineRule="auto"/>
                              <w:jc w:val="both"/>
                            </w:pPr>
                            <w:r w:rsidRPr="00FB4DD5">
                              <w:t>Définition des attributs :</w:t>
                            </w:r>
                          </w:p>
                          <w:p w14:paraId="5AB2A761" w14:textId="77777777" w:rsidR="003871B7" w:rsidRDefault="003871B7" w:rsidP="003871B7">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12CC19FE" w14:textId="77777777" w:rsidR="003871B7" w:rsidRDefault="006E032E" w:rsidP="003871B7">
                            <w:pPr>
                              <w:pStyle w:val="Paragraphedeliste"/>
                              <w:numPr>
                                <w:ilvl w:val="0"/>
                                <w:numId w:val="3"/>
                              </w:numPr>
                              <w:spacing w:after="0" w:line="360" w:lineRule="auto"/>
                              <w:jc w:val="both"/>
                              <w:rPr>
                                <w:sz w:val="22"/>
                              </w:rPr>
                            </w:pPr>
                            <w:r>
                              <w:rPr>
                                <w:b/>
                                <w:bCs/>
                                <w:sz w:val="22"/>
                              </w:rPr>
                              <w:t>Effectif</w:t>
                            </w:r>
                            <w:r w:rsidR="003871B7" w:rsidRPr="00FB4DD5">
                              <w:rPr>
                                <w:b/>
                                <w:bCs/>
                                <w:sz w:val="22"/>
                              </w:rPr>
                              <w:t> </w:t>
                            </w:r>
                            <w:r w:rsidR="003871B7">
                              <w:rPr>
                                <w:sz w:val="22"/>
                              </w:rPr>
                              <w:t xml:space="preserve">: </w:t>
                            </w:r>
                            <w:r w:rsidRPr="006E032E">
                              <w:rPr>
                                <w:sz w:val="22"/>
                              </w:rPr>
                              <w:t>repr</w:t>
                            </w:r>
                            <w:r>
                              <w:rPr>
                                <w:sz w:val="22"/>
                              </w:rPr>
                              <w:t xml:space="preserve">ésente la capacité maximale </w:t>
                            </w:r>
                            <w:r w:rsidR="001628EC">
                              <w:rPr>
                                <w:sz w:val="22"/>
                              </w:rPr>
                              <w:t>du restaurant.</w:t>
                            </w:r>
                          </w:p>
                          <w:p w14:paraId="3B0DF260" w14:textId="77777777" w:rsidR="003871B7" w:rsidRDefault="001628EC" w:rsidP="003871B7">
                            <w:pPr>
                              <w:pStyle w:val="Paragraphedeliste"/>
                              <w:numPr>
                                <w:ilvl w:val="0"/>
                                <w:numId w:val="3"/>
                              </w:numPr>
                              <w:spacing w:after="0" w:line="360" w:lineRule="auto"/>
                              <w:jc w:val="both"/>
                              <w:rPr>
                                <w:sz w:val="22"/>
                              </w:rPr>
                            </w:pPr>
                            <w:r>
                              <w:rPr>
                                <w:b/>
                                <w:bCs/>
                                <w:sz w:val="22"/>
                              </w:rPr>
                              <w:t>Nb_src_Alim</w:t>
                            </w:r>
                            <w:r w:rsidR="003871B7" w:rsidRPr="00FB4DD5">
                              <w:rPr>
                                <w:b/>
                                <w:bCs/>
                                <w:sz w:val="22"/>
                              </w:rPr>
                              <w:t> :</w:t>
                            </w:r>
                            <w:r w:rsidR="003871B7">
                              <w:rPr>
                                <w:sz w:val="22"/>
                              </w:rPr>
                              <w:t xml:space="preserve"> </w:t>
                            </w:r>
                            <w:r>
                              <w:rPr>
                                <w:sz w:val="22"/>
                              </w:rPr>
                              <w:t>C’est le nombre de sources d’alimentation qui se trouvent à coté du restaurant, il peut s’agir de fast-food, des magasins, des restaurants externes …</w:t>
                            </w:r>
                          </w:p>
                          <w:p w14:paraId="21182332" w14:textId="77777777" w:rsidR="003871B7" w:rsidRPr="001628EC" w:rsidRDefault="001628EC" w:rsidP="003871B7">
                            <w:pPr>
                              <w:pStyle w:val="Paragraphedeliste"/>
                              <w:numPr>
                                <w:ilvl w:val="0"/>
                                <w:numId w:val="3"/>
                              </w:numPr>
                              <w:spacing w:after="0" w:line="360" w:lineRule="auto"/>
                              <w:jc w:val="both"/>
                              <w:rPr>
                                <w:b/>
                                <w:bCs/>
                                <w:i/>
                                <w:iCs/>
                              </w:rPr>
                            </w:pPr>
                            <w:r w:rsidRPr="001628EC">
                              <w:rPr>
                                <w:b/>
                                <w:bCs/>
                                <w:sz w:val="22"/>
                              </w:rPr>
                              <w:t>Prix_moy_Rep</w:t>
                            </w:r>
                            <w:r w:rsidR="003871B7" w:rsidRPr="001628EC">
                              <w:rPr>
                                <w:b/>
                                <w:bCs/>
                                <w:sz w:val="22"/>
                              </w:rPr>
                              <w:t> :</w:t>
                            </w:r>
                            <w:r w:rsidR="003871B7">
                              <w:rPr>
                                <w:sz w:val="22"/>
                              </w:rPr>
                              <w:t xml:space="preserve"> </w:t>
                            </w:r>
                            <w:r>
                              <w:rPr>
                                <w:sz w:val="22"/>
                              </w:rPr>
                              <w:t>C’est le prix moyen d’un repas dans les sources d’alimentation externes.</w:t>
                            </w:r>
                          </w:p>
                          <w:p w14:paraId="360AF23B" w14:textId="77777777" w:rsidR="001628EC" w:rsidRPr="001628EC" w:rsidRDefault="001628EC" w:rsidP="001628EC">
                            <w:pPr>
                              <w:pStyle w:val="Paragraphedeliste"/>
                              <w:spacing w:after="0" w:line="360" w:lineRule="auto"/>
                              <w:ind w:left="720" w:firstLine="0"/>
                              <w:jc w:val="both"/>
                              <w:rPr>
                                <w:b/>
                                <w:bCs/>
                                <w:i/>
                                <w:iCs/>
                              </w:rPr>
                            </w:pPr>
                          </w:p>
                          <w:p w14:paraId="5CFB9CB2" w14:textId="77777777" w:rsidR="003871B7" w:rsidRPr="003871B7" w:rsidRDefault="003871B7" w:rsidP="003871B7">
                            <w:pPr>
                              <w:spacing w:after="0" w:line="360" w:lineRule="auto"/>
                              <w:jc w:val="both"/>
                              <w:rPr>
                                <w:rtl/>
                                <w:lang w:bidi="ar-DZ"/>
                              </w:rPr>
                            </w:pPr>
                            <w:r w:rsidRPr="003871B7">
                              <w:rPr>
                                <w:b/>
                                <w:bCs/>
                                <w:i/>
                                <w:iCs/>
                              </w:rPr>
                              <w:t xml:space="preserve">Remarque : l’alimentation de cette table </w:t>
                            </w:r>
                            <w:r w:rsidR="001628EC">
                              <w:rPr>
                                <w:b/>
                                <w:bCs/>
                                <w:i/>
                                <w:iCs/>
                              </w:rPr>
                              <w:t xml:space="preserve">ne pourra pas être fait via l’interface web, </w:t>
                            </w:r>
                            <w:r w:rsidR="001628EC" w:rsidRPr="001628EC">
                              <w:rPr>
                                <w:b/>
                                <w:bCs/>
                                <w:i/>
                                <w:iCs/>
                              </w:rPr>
                              <w:t>p</w:t>
                            </w:r>
                            <w:r w:rsidR="001628EC">
                              <w:rPr>
                                <w:b/>
                                <w:bCs/>
                                <w:i/>
                                <w:iCs/>
                              </w:rPr>
                              <w:t xml:space="preserve">ar conséquent, il nous faut un effort supplémentaire afin de saisir ce type d’informations. </w:t>
                            </w:r>
                          </w:p>
                          <w:p w14:paraId="3BB73BA5" w14:textId="77777777" w:rsidR="003871B7" w:rsidRDefault="003871B7" w:rsidP="003871B7">
                            <w:pPr>
                              <w:spacing w:after="0" w:line="360" w:lineRule="auto"/>
                              <w:jc w:val="both"/>
                            </w:pPr>
                          </w:p>
                          <w:p w14:paraId="7F7800C1" w14:textId="77777777" w:rsidR="003871B7" w:rsidRDefault="003871B7" w:rsidP="003871B7">
                            <w:pPr>
                              <w:spacing w:after="0" w:line="360" w:lineRule="auto"/>
                            </w:pPr>
                          </w:p>
                          <w:p w14:paraId="39C1E7D2" w14:textId="77777777" w:rsidR="001628EC" w:rsidRDefault="001628EC" w:rsidP="003871B7">
                            <w:pPr>
                              <w:spacing w:after="0" w:line="360" w:lineRule="auto"/>
                            </w:pPr>
                          </w:p>
                          <w:p w14:paraId="5EE738EE" w14:textId="77777777" w:rsidR="001628EC" w:rsidRDefault="001628EC" w:rsidP="003871B7">
                            <w:pPr>
                              <w:spacing w:after="0" w:line="360" w:lineRule="auto"/>
                            </w:pPr>
                          </w:p>
                          <w:p w14:paraId="677FF3E6" w14:textId="77777777" w:rsidR="001628EC" w:rsidRDefault="001628EC" w:rsidP="003871B7">
                            <w:pPr>
                              <w:spacing w:after="0" w:line="360" w:lineRule="auto"/>
                            </w:pPr>
                          </w:p>
                          <w:p w14:paraId="32BCBEE8" w14:textId="77777777" w:rsidR="001628EC" w:rsidRDefault="001628EC" w:rsidP="003871B7">
                            <w:pPr>
                              <w:spacing w:after="0" w:line="360" w:lineRule="auto"/>
                            </w:pPr>
                          </w:p>
                          <w:p w14:paraId="0DF4A9E5" w14:textId="77777777" w:rsidR="001628EC" w:rsidRDefault="001628EC" w:rsidP="003871B7">
                            <w:pPr>
                              <w:spacing w:after="0" w:line="360" w:lineRule="auto"/>
                            </w:pPr>
                          </w:p>
                          <w:p w14:paraId="7E2660F9" w14:textId="77777777" w:rsidR="001628EC" w:rsidRDefault="001628EC" w:rsidP="003871B7">
                            <w:pPr>
                              <w:spacing w:after="0" w:line="360" w:lineRule="auto"/>
                            </w:pPr>
                          </w:p>
                          <w:p w14:paraId="216325CC" w14:textId="77777777" w:rsidR="001628EC" w:rsidRDefault="001628EC" w:rsidP="003871B7">
                            <w:pPr>
                              <w:spacing w:after="0" w:line="360" w:lineRule="auto"/>
                            </w:pPr>
                          </w:p>
                          <w:p w14:paraId="73ADC7F7" w14:textId="77777777" w:rsidR="001628EC" w:rsidRDefault="001628EC" w:rsidP="003871B7">
                            <w:pPr>
                              <w:spacing w:after="0" w:line="360" w:lineRule="auto"/>
                            </w:pPr>
                          </w:p>
                          <w:p w14:paraId="6CDD4C28" w14:textId="77777777" w:rsidR="001628EC" w:rsidRDefault="001628EC" w:rsidP="003871B7">
                            <w:pPr>
                              <w:spacing w:after="0" w:line="360" w:lineRule="auto"/>
                            </w:pPr>
                          </w:p>
                          <w:p w14:paraId="00BF9D6F" w14:textId="77777777" w:rsidR="001628EC" w:rsidRDefault="001628EC" w:rsidP="003871B7">
                            <w:pPr>
                              <w:spacing w:after="0" w:line="360" w:lineRule="auto"/>
                            </w:pPr>
                          </w:p>
                          <w:p w14:paraId="52076B63" w14:textId="77777777" w:rsidR="001628EC" w:rsidRDefault="001628EC" w:rsidP="003871B7">
                            <w:pPr>
                              <w:spacing w:after="0" w:line="360" w:lineRule="auto"/>
                            </w:pPr>
                          </w:p>
                          <w:p w14:paraId="01AF9A6C" w14:textId="77777777" w:rsidR="001628EC" w:rsidRDefault="001628EC" w:rsidP="003871B7">
                            <w:pPr>
                              <w:spacing w:after="0" w:line="360" w:lineRule="auto"/>
                            </w:pPr>
                          </w:p>
                          <w:p w14:paraId="48C3DDED" w14:textId="77777777" w:rsidR="001628EC" w:rsidRDefault="001628EC" w:rsidP="003871B7">
                            <w:pPr>
                              <w:spacing w:after="0" w:line="360" w:lineRule="auto"/>
                            </w:pPr>
                          </w:p>
                          <w:p w14:paraId="1D25ABE3" w14:textId="77777777" w:rsidR="001628EC" w:rsidRDefault="001628EC" w:rsidP="003871B7">
                            <w:pPr>
                              <w:spacing w:after="0" w:line="360" w:lineRule="auto"/>
                            </w:pPr>
                          </w:p>
                          <w:p w14:paraId="493FE554" w14:textId="77777777" w:rsidR="001628EC" w:rsidRDefault="001628EC" w:rsidP="003871B7">
                            <w:pPr>
                              <w:spacing w:after="0" w:line="360" w:lineRule="auto"/>
                            </w:pPr>
                          </w:p>
                          <w:p w14:paraId="334D9465" w14:textId="77777777" w:rsidR="001628EC" w:rsidRDefault="001628EC" w:rsidP="003871B7">
                            <w:pPr>
                              <w:spacing w:after="0" w:line="360" w:lineRule="auto"/>
                            </w:pPr>
                          </w:p>
                          <w:p w14:paraId="4242A81B" w14:textId="77777777" w:rsidR="001628EC" w:rsidRDefault="001628EC" w:rsidP="003871B7">
                            <w:pPr>
                              <w:spacing w:after="0" w:line="360" w:lineRule="auto"/>
                            </w:pPr>
                          </w:p>
                          <w:p w14:paraId="1237DD3E" w14:textId="77777777" w:rsidR="001628EC" w:rsidRDefault="001628EC" w:rsidP="003871B7">
                            <w:pPr>
                              <w:spacing w:after="0" w:line="360" w:lineRule="auto"/>
                            </w:pPr>
                          </w:p>
                          <w:p w14:paraId="042F474E" w14:textId="77777777" w:rsidR="001628EC" w:rsidRDefault="001628EC" w:rsidP="003871B7">
                            <w:pPr>
                              <w:spacing w:after="0" w:line="360" w:lineRule="auto"/>
                            </w:pPr>
                          </w:p>
                          <w:p w14:paraId="24CF1C28" w14:textId="77777777" w:rsidR="001628EC" w:rsidRDefault="001628EC" w:rsidP="003871B7">
                            <w:pPr>
                              <w:spacing w:after="0" w:line="360" w:lineRule="auto"/>
                            </w:pPr>
                          </w:p>
                          <w:p w14:paraId="3877F370" w14:textId="77777777" w:rsidR="001628EC" w:rsidRDefault="001628EC" w:rsidP="003871B7">
                            <w:pPr>
                              <w:spacing w:after="0" w:line="360" w:lineRule="auto"/>
                            </w:pPr>
                          </w:p>
                          <w:p w14:paraId="6CC2DF69" w14:textId="77777777" w:rsidR="001628EC" w:rsidRDefault="001628EC" w:rsidP="003871B7">
                            <w:pPr>
                              <w:spacing w:after="0" w:line="360" w:lineRule="auto"/>
                            </w:pPr>
                          </w:p>
                          <w:p w14:paraId="0B01A32D" w14:textId="77777777" w:rsidR="001628EC" w:rsidRDefault="001628EC" w:rsidP="003871B7">
                            <w:pPr>
                              <w:spacing w:after="0" w:line="360" w:lineRule="auto"/>
                            </w:pPr>
                          </w:p>
                          <w:p w14:paraId="58DDBBB4" w14:textId="77777777" w:rsidR="001628EC" w:rsidRDefault="001628EC" w:rsidP="003871B7">
                            <w:pPr>
                              <w:spacing w:after="0" w:line="360" w:lineRule="auto"/>
                            </w:pPr>
                          </w:p>
                          <w:p w14:paraId="4D76D7BC" w14:textId="77777777" w:rsidR="001628EC" w:rsidRDefault="001628EC" w:rsidP="003871B7">
                            <w:pPr>
                              <w:spacing w:after="0" w:line="360" w:lineRule="auto"/>
                            </w:pPr>
                          </w:p>
                          <w:p w14:paraId="633F1DFD" w14:textId="77777777" w:rsidR="001628EC" w:rsidRDefault="001628EC" w:rsidP="003871B7">
                            <w:pPr>
                              <w:spacing w:after="0" w:line="360" w:lineRule="auto"/>
                            </w:pPr>
                          </w:p>
                          <w:p w14:paraId="076E52D2" w14:textId="77777777" w:rsidR="001628EC" w:rsidRDefault="001628EC" w:rsidP="003871B7">
                            <w:pPr>
                              <w:spacing w:after="0" w:line="360" w:lineRule="auto"/>
                            </w:pPr>
                          </w:p>
                          <w:p w14:paraId="2E6C08F3" w14:textId="77777777" w:rsidR="001628EC" w:rsidRDefault="001628EC" w:rsidP="003871B7">
                            <w:pPr>
                              <w:spacing w:after="0" w:line="360" w:lineRule="auto"/>
                            </w:pPr>
                          </w:p>
                          <w:p w14:paraId="01A010C6" w14:textId="77777777" w:rsidR="001628EC" w:rsidRDefault="001628EC" w:rsidP="003871B7">
                            <w:pPr>
                              <w:spacing w:after="0" w:line="360" w:lineRule="auto"/>
                            </w:pPr>
                          </w:p>
                          <w:p w14:paraId="74B01BC5" w14:textId="77777777" w:rsidR="001628EC" w:rsidRDefault="001628EC" w:rsidP="003871B7">
                            <w:pPr>
                              <w:spacing w:after="0" w:line="360" w:lineRule="auto"/>
                            </w:pPr>
                          </w:p>
                          <w:p w14:paraId="23265C57" w14:textId="77777777" w:rsidR="001628EC" w:rsidRDefault="001628EC" w:rsidP="003871B7">
                            <w:pPr>
                              <w:spacing w:after="0" w:line="360" w:lineRule="auto"/>
                            </w:pPr>
                          </w:p>
                          <w:p w14:paraId="11B139B8" w14:textId="77777777" w:rsidR="001628EC" w:rsidRDefault="001628EC" w:rsidP="003871B7">
                            <w:pPr>
                              <w:spacing w:after="0" w:line="360" w:lineRule="auto"/>
                            </w:pPr>
                          </w:p>
                          <w:p w14:paraId="56FFFF97" w14:textId="77777777" w:rsidR="001628EC" w:rsidRDefault="001628EC" w:rsidP="003871B7">
                            <w:pPr>
                              <w:spacing w:after="0" w:line="360" w:lineRule="auto"/>
                            </w:pPr>
                          </w:p>
                          <w:p w14:paraId="35FD2317" w14:textId="77777777" w:rsidR="003871B7" w:rsidRDefault="003871B7" w:rsidP="003871B7">
                            <w:pPr>
                              <w:pStyle w:val="Titre2"/>
                              <w:spacing w:before="0" w:line="360" w:lineRule="auto"/>
                            </w:pPr>
                            <w:r>
                              <w:rPr>
                                <w:lang w:bidi="fr-FR"/>
                              </w:rPr>
                              <w:t>Démarche à suivre :</w:t>
                            </w:r>
                          </w:p>
                          <w:p w14:paraId="4B37FE06" w14:textId="77777777" w:rsidR="003871B7" w:rsidRDefault="003871B7" w:rsidP="003871B7">
                            <w:pPr>
                              <w:spacing w:after="0"/>
                              <w:rPr>
                                <w:lang w:bidi="fr-FR"/>
                              </w:rPr>
                            </w:pPr>
                          </w:p>
                          <w:p w14:paraId="3E190FC3" w14:textId="77777777" w:rsidR="003871B7" w:rsidRDefault="003871B7" w:rsidP="003871B7">
                            <w:pPr>
                              <w:spacing w:after="0"/>
                            </w:pPr>
                          </w:p>
                          <w:p w14:paraId="627E6EAD" w14:textId="77777777" w:rsidR="003871B7" w:rsidRDefault="003871B7" w:rsidP="003871B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AC330" id="Zone de texte 12" o:spid="_x0000_s1035" type="#_x0000_t202" style="position:absolute;margin-left:0;margin-top:10.85pt;width:519pt;height:551.2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" filled="f" stroked="f">
                <v:textbox>
                  <w:txbxContent>
                    <w:p w14:paraId="2C2242E0" w14:textId="77777777" w:rsidR="003871B7" w:rsidRPr="004F53E9" w:rsidRDefault="003871B7" w:rsidP="003871B7">
                      <w:pPr>
                        <w:pStyle w:val="Titre2"/>
                        <w:spacing w:before="0" w:line="360" w:lineRule="auto"/>
                      </w:pPr>
                      <w:r>
                        <w:rPr>
                          <w:lang w:bidi="fr-FR"/>
                        </w:rPr>
                        <w:t>La table ‘’</w:t>
                      </w:r>
                      <w:r w:rsidR="00241DAC">
                        <w:rPr>
                          <w:lang w:bidi="fr-FR"/>
                        </w:rPr>
                        <w:t>Restaurant</w:t>
                      </w:r>
                      <w:r>
                        <w:rPr>
                          <w:lang w:bidi="fr-FR"/>
                        </w:rPr>
                        <w:t xml:space="preserve">’’ : </w:t>
                      </w:r>
                    </w:p>
                    <w:p w14:paraId="396C5182" w14:textId="77777777" w:rsidR="003871B7" w:rsidRDefault="000D7B70" w:rsidP="003871B7">
                      <w:pPr>
                        <w:spacing w:after="0" w:line="360" w:lineRule="auto"/>
                        <w:jc w:val="both"/>
                      </w:pPr>
                      <w:r>
                        <w:t>La table ‘’Restaurant’’ est une table qui décrit le restaurant ainsi que son environnement, en mentionnant toute sorte d’information qui pourra influencer sur le nombre d’étudiants présents dans les restaurant universitaires.</w:t>
                      </w:r>
                    </w:p>
                    <w:p w14:paraId="0B7FC2AB" w14:textId="77777777" w:rsidR="000D7B70" w:rsidRDefault="000D7B70" w:rsidP="003871B7">
                      <w:pPr>
                        <w:spacing w:after="0" w:line="360" w:lineRule="auto"/>
                        <w:jc w:val="both"/>
                      </w:pPr>
                      <w:r>
                        <w:t>Cette table va contenir tous les restaurants des établissements (cités universitaires, universités, écoles supérieures).</w:t>
                      </w:r>
                    </w:p>
                    <w:p w14:paraId="3F5BD6D0" w14:textId="77777777" w:rsidR="000D7B70" w:rsidRDefault="006E032E" w:rsidP="006E032E">
                      <w:pPr>
                        <w:spacing w:after="0" w:line="360" w:lineRule="auto"/>
                        <w:jc w:val="both"/>
                      </w:pPr>
                      <w:r>
                        <w:t>Le fait de mettre tous les restaurants dans une seule table pourra rendre l’algorithme de prévision plus performant en essayant de trouver des restaurants qui ont les mêmes caractéristiques.</w:t>
                      </w:r>
                    </w:p>
                    <w:p w14:paraId="414CC859" w14:textId="77777777" w:rsidR="006E032E" w:rsidRDefault="006E032E" w:rsidP="006E032E">
                      <w:pPr>
                        <w:spacing w:after="0" w:line="360" w:lineRule="auto"/>
                        <w:jc w:val="both"/>
                      </w:pPr>
                      <w:r>
                        <w:t>Voici à quoi ressemble la table ‘’Restaurant’’ :</w:t>
                      </w:r>
                    </w:p>
                    <w:p w14:paraId="39AECF8E" w14:textId="77777777" w:rsidR="003871B7" w:rsidRDefault="003871B7" w:rsidP="003871B7">
                      <w:pPr>
                        <w:spacing w:after="0" w:line="360" w:lineRule="auto"/>
                        <w:jc w:val="both"/>
                      </w:pPr>
                    </w:p>
                    <w:tbl>
                      <w:tblPr>
                        <w:tblStyle w:val="TableauGrille4-Accentuation1"/>
                        <w:tblW w:w="0" w:type="auto"/>
                        <w:tblLook w:val="04A0" w:firstRow="1" w:lastRow="0" w:firstColumn="1" w:lastColumn="0" w:noHBand="0" w:noVBand="1"/>
                      </w:tblPr>
                      <w:tblGrid>
                        <w:gridCol w:w="2524"/>
                        <w:gridCol w:w="2524"/>
                        <w:gridCol w:w="2524"/>
                        <w:gridCol w:w="2525"/>
                      </w:tblGrid>
                      <w:tr w:rsidR="003871B7" w14:paraId="4264CFCC" w14:textId="77777777" w:rsidTr="00FB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25D5088" w14:textId="77777777" w:rsidR="003871B7" w:rsidRDefault="003871B7" w:rsidP="00261F07">
                            <w:pPr>
                              <w:spacing w:line="360" w:lineRule="auto"/>
                              <w:jc w:val="both"/>
                            </w:pPr>
                            <w:r>
                              <w:t xml:space="preserve">IdRestaurant </w:t>
                            </w:r>
                          </w:p>
                        </w:tc>
                        <w:tc>
                          <w:tcPr>
                            <w:tcW w:w="2524" w:type="dxa"/>
                          </w:tcPr>
                          <w:p w14:paraId="50E731FE"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Effectif</w:t>
                            </w:r>
                          </w:p>
                        </w:tc>
                        <w:tc>
                          <w:tcPr>
                            <w:tcW w:w="2524" w:type="dxa"/>
                          </w:tcPr>
                          <w:p w14:paraId="5075CD25"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Nb_src_Alim</w:t>
                            </w:r>
                          </w:p>
                        </w:tc>
                        <w:tc>
                          <w:tcPr>
                            <w:tcW w:w="2525" w:type="dxa"/>
                          </w:tcPr>
                          <w:p w14:paraId="524BD630" w14:textId="77777777" w:rsidR="003871B7" w:rsidRDefault="006E032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Prix_moy_Rep</w:t>
                            </w:r>
                          </w:p>
                        </w:tc>
                      </w:tr>
                      <w:tr w:rsidR="003871B7" w14:paraId="487D2C98" w14:textId="77777777" w:rsidTr="00FB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30848F37" w14:textId="77777777" w:rsidR="003871B7" w:rsidRDefault="003871B7" w:rsidP="00261F07">
                            <w:pPr>
                              <w:spacing w:line="360" w:lineRule="auto"/>
                              <w:jc w:val="both"/>
                            </w:pPr>
                            <w:r>
                              <w:t>ESI016</w:t>
                            </w:r>
                          </w:p>
                        </w:tc>
                        <w:tc>
                          <w:tcPr>
                            <w:tcW w:w="2524" w:type="dxa"/>
                          </w:tcPr>
                          <w:p w14:paraId="6876FD1B"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450</w:t>
                            </w:r>
                          </w:p>
                        </w:tc>
                        <w:tc>
                          <w:tcPr>
                            <w:tcW w:w="2524" w:type="dxa"/>
                          </w:tcPr>
                          <w:p w14:paraId="37D8E3A1"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5</w:t>
                            </w:r>
                          </w:p>
                        </w:tc>
                        <w:tc>
                          <w:tcPr>
                            <w:tcW w:w="2525" w:type="dxa"/>
                          </w:tcPr>
                          <w:p w14:paraId="16A163C5" w14:textId="77777777" w:rsidR="003871B7" w:rsidRDefault="006E032E"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w:t>
                            </w:r>
                          </w:p>
                        </w:tc>
                      </w:tr>
                      <w:tr w:rsidR="003871B7" w14:paraId="58A93D3B" w14:textId="77777777" w:rsidTr="00FB4DD5">
                        <w:tc>
                          <w:tcPr>
                            <w:cnfStyle w:val="001000000000" w:firstRow="0" w:lastRow="0" w:firstColumn="1" w:lastColumn="0" w:oddVBand="0" w:evenVBand="0" w:oddHBand="0" w:evenHBand="0" w:firstRowFirstColumn="0" w:firstRowLastColumn="0" w:lastRowFirstColumn="0" w:lastRowLastColumn="0"/>
                            <w:tcW w:w="2524" w:type="dxa"/>
                          </w:tcPr>
                          <w:p w14:paraId="0524AD9F" w14:textId="77777777" w:rsidR="003871B7" w:rsidRDefault="003871B7" w:rsidP="00261F07">
                            <w:pPr>
                              <w:spacing w:line="360" w:lineRule="auto"/>
                              <w:jc w:val="both"/>
                            </w:pPr>
                            <w:r>
                              <w:t>Bouraoui016</w:t>
                            </w:r>
                          </w:p>
                        </w:tc>
                        <w:tc>
                          <w:tcPr>
                            <w:tcW w:w="2524" w:type="dxa"/>
                          </w:tcPr>
                          <w:p w14:paraId="6B255D8A"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800</w:t>
                            </w:r>
                          </w:p>
                        </w:tc>
                        <w:tc>
                          <w:tcPr>
                            <w:tcW w:w="2524" w:type="dxa"/>
                          </w:tcPr>
                          <w:p w14:paraId="13825A7E"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3</w:t>
                            </w:r>
                          </w:p>
                        </w:tc>
                        <w:tc>
                          <w:tcPr>
                            <w:tcW w:w="2525" w:type="dxa"/>
                          </w:tcPr>
                          <w:p w14:paraId="0AD641DC" w14:textId="77777777" w:rsidR="003871B7" w:rsidRDefault="006E032E"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190</w:t>
                            </w:r>
                            <w:r w:rsidR="003871B7">
                              <w:t xml:space="preserve"> </w:t>
                            </w:r>
                          </w:p>
                        </w:tc>
                      </w:tr>
                    </w:tbl>
                    <w:p w14:paraId="6F9EF5FE" w14:textId="77777777" w:rsidR="003871B7" w:rsidRDefault="003871B7" w:rsidP="003871B7">
                      <w:pPr>
                        <w:spacing w:after="0" w:line="360" w:lineRule="auto"/>
                        <w:jc w:val="both"/>
                      </w:pPr>
                    </w:p>
                    <w:p w14:paraId="40501140" w14:textId="77777777" w:rsidR="003871B7" w:rsidRPr="00FB4DD5" w:rsidRDefault="003871B7" w:rsidP="003871B7">
                      <w:pPr>
                        <w:spacing w:after="0" w:line="360" w:lineRule="auto"/>
                        <w:jc w:val="both"/>
                      </w:pPr>
                      <w:r w:rsidRPr="00FB4DD5">
                        <w:t>Définition des attributs :</w:t>
                      </w:r>
                    </w:p>
                    <w:p w14:paraId="5AB2A761" w14:textId="77777777" w:rsidR="003871B7" w:rsidRDefault="003871B7" w:rsidP="003871B7">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12CC19FE" w14:textId="77777777" w:rsidR="003871B7" w:rsidRDefault="006E032E" w:rsidP="003871B7">
                      <w:pPr>
                        <w:pStyle w:val="Paragraphedeliste"/>
                        <w:numPr>
                          <w:ilvl w:val="0"/>
                          <w:numId w:val="3"/>
                        </w:numPr>
                        <w:spacing w:after="0" w:line="360" w:lineRule="auto"/>
                        <w:jc w:val="both"/>
                        <w:rPr>
                          <w:sz w:val="22"/>
                        </w:rPr>
                      </w:pPr>
                      <w:r>
                        <w:rPr>
                          <w:b/>
                          <w:bCs/>
                          <w:sz w:val="22"/>
                        </w:rPr>
                        <w:t>Effectif</w:t>
                      </w:r>
                      <w:r w:rsidR="003871B7" w:rsidRPr="00FB4DD5">
                        <w:rPr>
                          <w:b/>
                          <w:bCs/>
                          <w:sz w:val="22"/>
                        </w:rPr>
                        <w:t> </w:t>
                      </w:r>
                      <w:r w:rsidR="003871B7">
                        <w:rPr>
                          <w:sz w:val="22"/>
                        </w:rPr>
                        <w:t xml:space="preserve">: </w:t>
                      </w:r>
                      <w:r w:rsidRPr="006E032E">
                        <w:rPr>
                          <w:sz w:val="22"/>
                        </w:rPr>
                        <w:t>repr</w:t>
                      </w:r>
                      <w:r>
                        <w:rPr>
                          <w:sz w:val="22"/>
                        </w:rPr>
                        <w:t xml:space="preserve">ésente la capacité maximale </w:t>
                      </w:r>
                      <w:r w:rsidR="001628EC">
                        <w:rPr>
                          <w:sz w:val="22"/>
                        </w:rPr>
                        <w:t>du restaurant.</w:t>
                      </w:r>
                    </w:p>
                    <w:p w14:paraId="3B0DF260" w14:textId="77777777" w:rsidR="003871B7" w:rsidRDefault="001628EC" w:rsidP="003871B7">
                      <w:pPr>
                        <w:pStyle w:val="Paragraphedeliste"/>
                        <w:numPr>
                          <w:ilvl w:val="0"/>
                          <w:numId w:val="3"/>
                        </w:numPr>
                        <w:spacing w:after="0" w:line="360" w:lineRule="auto"/>
                        <w:jc w:val="both"/>
                        <w:rPr>
                          <w:sz w:val="22"/>
                        </w:rPr>
                      </w:pPr>
                      <w:r>
                        <w:rPr>
                          <w:b/>
                          <w:bCs/>
                          <w:sz w:val="22"/>
                        </w:rPr>
                        <w:t>Nb_src_Alim</w:t>
                      </w:r>
                      <w:r w:rsidR="003871B7" w:rsidRPr="00FB4DD5">
                        <w:rPr>
                          <w:b/>
                          <w:bCs/>
                          <w:sz w:val="22"/>
                        </w:rPr>
                        <w:t> :</w:t>
                      </w:r>
                      <w:r w:rsidR="003871B7">
                        <w:rPr>
                          <w:sz w:val="22"/>
                        </w:rPr>
                        <w:t xml:space="preserve"> </w:t>
                      </w:r>
                      <w:r>
                        <w:rPr>
                          <w:sz w:val="22"/>
                        </w:rPr>
                        <w:t>C’est le nombre de sources d’alimentation qui se trouvent à coté du restaurant, il peut s’agir de fast-food, des magasins, des restaurants externes …</w:t>
                      </w:r>
                    </w:p>
                    <w:p w14:paraId="21182332" w14:textId="77777777" w:rsidR="003871B7" w:rsidRPr="001628EC" w:rsidRDefault="001628EC" w:rsidP="003871B7">
                      <w:pPr>
                        <w:pStyle w:val="Paragraphedeliste"/>
                        <w:numPr>
                          <w:ilvl w:val="0"/>
                          <w:numId w:val="3"/>
                        </w:numPr>
                        <w:spacing w:after="0" w:line="360" w:lineRule="auto"/>
                        <w:jc w:val="both"/>
                        <w:rPr>
                          <w:b/>
                          <w:bCs/>
                          <w:i/>
                          <w:iCs/>
                        </w:rPr>
                      </w:pPr>
                      <w:r w:rsidRPr="001628EC">
                        <w:rPr>
                          <w:b/>
                          <w:bCs/>
                          <w:sz w:val="22"/>
                        </w:rPr>
                        <w:t>Prix_moy_Rep</w:t>
                      </w:r>
                      <w:r w:rsidR="003871B7" w:rsidRPr="001628EC">
                        <w:rPr>
                          <w:b/>
                          <w:bCs/>
                          <w:sz w:val="22"/>
                        </w:rPr>
                        <w:t> :</w:t>
                      </w:r>
                      <w:r w:rsidR="003871B7">
                        <w:rPr>
                          <w:sz w:val="22"/>
                        </w:rPr>
                        <w:t xml:space="preserve"> </w:t>
                      </w:r>
                      <w:r>
                        <w:rPr>
                          <w:sz w:val="22"/>
                        </w:rPr>
                        <w:t>C’est le prix moyen d’un repas dans les sources d’alimentation externes.</w:t>
                      </w:r>
                    </w:p>
                    <w:p w14:paraId="360AF23B" w14:textId="77777777" w:rsidR="001628EC" w:rsidRPr="001628EC" w:rsidRDefault="001628EC" w:rsidP="001628EC">
                      <w:pPr>
                        <w:pStyle w:val="Paragraphedeliste"/>
                        <w:spacing w:after="0" w:line="360" w:lineRule="auto"/>
                        <w:ind w:left="720" w:firstLine="0"/>
                        <w:jc w:val="both"/>
                        <w:rPr>
                          <w:b/>
                          <w:bCs/>
                          <w:i/>
                          <w:iCs/>
                        </w:rPr>
                      </w:pPr>
                    </w:p>
                    <w:p w14:paraId="5CFB9CB2" w14:textId="77777777" w:rsidR="003871B7" w:rsidRPr="003871B7" w:rsidRDefault="003871B7" w:rsidP="003871B7">
                      <w:pPr>
                        <w:spacing w:after="0" w:line="360" w:lineRule="auto"/>
                        <w:jc w:val="both"/>
                        <w:rPr>
                          <w:rtl/>
                          <w:lang w:bidi="ar-DZ"/>
                        </w:rPr>
                      </w:pPr>
                      <w:r w:rsidRPr="003871B7">
                        <w:rPr>
                          <w:b/>
                          <w:bCs/>
                          <w:i/>
                          <w:iCs/>
                        </w:rPr>
                        <w:t xml:space="preserve">Remarque : l’alimentation de cette table </w:t>
                      </w:r>
                      <w:r w:rsidR="001628EC">
                        <w:rPr>
                          <w:b/>
                          <w:bCs/>
                          <w:i/>
                          <w:iCs/>
                        </w:rPr>
                        <w:t xml:space="preserve">ne pourra pas être fait via l’interface web, </w:t>
                      </w:r>
                      <w:r w:rsidR="001628EC" w:rsidRPr="001628EC">
                        <w:rPr>
                          <w:b/>
                          <w:bCs/>
                          <w:i/>
                          <w:iCs/>
                        </w:rPr>
                        <w:t>p</w:t>
                      </w:r>
                      <w:r w:rsidR="001628EC">
                        <w:rPr>
                          <w:b/>
                          <w:bCs/>
                          <w:i/>
                          <w:iCs/>
                        </w:rPr>
                        <w:t xml:space="preserve">ar conséquent, il nous faut un effort supplémentaire afin de saisir ce type d’informations. </w:t>
                      </w:r>
                    </w:p>
                    <w:p w14:paraId="3BB73BA5" w14:textId="77777777" w:rsidR="003871B7" w:rsidRDefault="003871B7" w:rsidP="003871B7">
                      <w:pPr>
                        <w:spacing w:after="0" w:line="360" w:lineRule="auto"/>
                        <w:jc w:val="both"/>
                      </w:pPr>
                    </w:p>
                    <w:p w14:paraId="7F7800C1" w14:textId="77777777" w:rsidR="003871B7" w:rsidRDefault="003871B7" w:rsidP="003871B7">
                      <w:pPr>
                        <w:spacing w:after="0" w:line="360" w:lineRule="auto"/>
                      </w:pPr>
                    </w:p>
                    <w:p w14:paraId="39C1E7D2" w14:textId="77777777" w:rsidR="001628EC" w:rsidRDefault="001628EC" w:rsidP="003871B7">
                      <w:pPr>
                        <w:spacing w:after="0" w:line="360" w:lineRule="auto"/>
                      </w:pPr>
                    </w:p>
                    <w:p w14:paraId="5EE738EE" w14:textId="77777777" w:rsidR="001628EC" w:rsidRDefault="001628EC" w:rsidP="003871B7">
                      <w:pPr>
                        <w:spacing w:after="0" w:line="360" w:lineRule="auto"/>
                      </w:pPr>
                    </w:p>
                    <w:p w14:paraId="677FF3E6" w14:textId="77777777" w:rsidR="001628EC" w:rsidRDefault="001628EC" w:rsidP="003871B7">
                      <w:pPr>
                        <w:spacing w:after="0" w:line="360" w:lineRule="auto"/>
                      </w:pPr>
                    </w:p>
                    <w:p w14:paraId="32BCBEE8" w14:textId="77777777" w:rsidR="001628EC" w:rsidRDefault="001628EC" w:rsidP="003871B7">
                      <w:pPr>
                        <w:spacing w:after="0" w:line="360" w:lineRule="auto"/>
                      </w:pPr>
                    </w:p>
                    <w:p w14:paraId="0DF4A9E5" w14:textId="77777777" w:rsidR="001628EC" w:rsidRDefault="001628EC" w:rsidP="003871B7">
                      <w:pPr>
                        <w:spacing w:after="0" w:line="360" w:lineRule="auto"/>
                      </w:pPr>
                    </w:p>
                    <w:p w14:paraId="7E2660F9" w14:textId="77777777" w:rsidR="001628EC" w:rsidRDefault="001628EC" w:rsidP="003871B7">
                      <w:pPr>
                        <w:spacing w:after="0" w:line="360" w:lineRule="auto"/>
                      </w:pPr>
                    </w:p>
                    <w:p w14:paraId="216325CC" w14:textId="77777777" w:rsidR="001628EC" w:rsidRDefault="001628EC" w:rsidP="003871B7">
                      <w:pPr>
                        <w:spacing w:after="0" w:line="360" w:lineRule="auto"/>
                      </w:pPr>
                    </w:p>
                    <w:p w14:paraId="73ADC7F7" w14:textId="77777777" w:rsidR="001628EC" w:rsidRDefault="001628EC" w:rsidP="003871B7">
                      <w:pPr>
                        <w:spacing w:after="0" w:line="360" w:lineRule="auto"/>
                      </w:pPr>
                    </w:p>
                    <w:p w14:paraId="6CDD4C28" w14:textId="77777777" w:rsidR="001628EC" w:rsidRDefault="001628EC" w:rsidP="003871B7">
                      <w:pPr>
                        <w:spacing w:after="0" w:line="360" w:lineRule="auto"/>
                      </w:pPr>
                    </w:p>
                    <w:p w14:paraId="00BF9D6F" w14:textId="77777777" w:rsidR="001628EC" w:rsidRDefault="001628EC" w:rsidP="003871B7">
                      <w:pPr>
                        <w:spacing w:after="0" w:line="360" w:lineRule="auto"/>
                      </w:pPr>
                    </w:p>
                    <w:p w14:paraId="52076B63" w14:textId="77777777" w:rsidR="001628EC" w:rsidRDefault="001628EC" w:rsidP="003871B7">
                      <w:pPr>
                        <w:spacing w:after="0" w:line="360" w:lineRule="auto"/>
                      </w:pPr>
                    </w:p>
                    <w:p w14:paraId="01AF9A6C" w14:textId="77777777" w:rsidR="001628EC" w:rsidRDefault="001628EC" w:rsidP="003871B7">
                      <w:pPr>
                        <w:spacing w:after="0" w:line="360" w:lineRule="auto"/>
                      </w:pPr>
                    </w:p>
                    <w:p w14:paraId="48C3DDED" w14:textId="77777777" w:rsidR="001628EC" w:rsidRDefault="001628EC" w:rsidP="003871B7">
                      <w:pPr>
                        <w:spacing w:after="0" w:line="360" w:lineRule="auto"/>
                      </w:pPr>
                    </w:p>
                    <w:p w14:paraId="1D25ABE3" w14:textId="77777777" w:rsidR="001628EC" w:rsidRDefault="001628EC" w:rsidP="003871B7">
                      <w:pPr>
                        <w:spacing w:after="0" w:line="360" w:lineRule="auto"/>
                      </w:pPr>
                    </w:p>
                    <w:p w14:paraId="493FE554" w14:textId="77777777" w:rsidR="001628EC" w:rsidRDefault="001628EC" w:rsidP="003871B7">
                      <w:pPr>
                        <w:spacing w:after="0" w:line="360" w:lineRule="auto"/>
                      </w:pPr>
                    </w:p>
                    <w:p w14:paraId="334D9465" w14:textId="77777777" w:rsidR="001628EC" w:rsidRDefault="001628EC" w:rsidP="003871B7">
                      <w:pPr>
                        <w:spacing w:after="0" w:line="360" w:lineRule="auto"/>
                      </w:pPr>
                    </w:p>
                    <w:p w14:paraId="4242A81B" w14:textId="77777777" w:rsidR="001628EC" w:rsidRDefault="001628EC" w:rsidP="003871B7">
                      <w:pPr>
                        <w:spacing w:after="0" w:line="360" w:lineRule="auto"/>
                      </w:pPr>
                    </w:p>
                    <w:p w14:paraId="1237DD3E" w14:textId="77777777" w:rsidR="001628EC" w:rsidRDefault="001628EC" w:rsidP="003871B7">
                      <w:pPr>
                        <w:spacing w:after="0" w:line="360" w:lineRule="auto"/>
                      </w:pPr>
                    </w:p>
                    <w:p w14:paraId="042F474E" w14:textId="77777777" w:rsidR="001628EC" w:rsidRDefault="001628EC" w:rsidP="003871B7">
                      <w:pPr>
                        <w:spacing w:after="0" w:line="360" w:lineRule="auto"/>
                      </w:pPr>
                    </w:p>
                    <w:p w14:paraId="24CF1C28" w14:textId="77777777" w:rsidR="001628EC" w:rsidRDefault="001628EC" w:rsidP="003871B7">
                      <w:pPr>
                        <w:spacing w:after="0" w:line="360" w:lineRule="auto"/>
                      </w:pPr>
                    </w:p>
                    <w:p w14:paraId="3877F370" w14:textId="77777777" w:rsidR="001628EC" w:rsidRDefault="001628EC" w:rsidP="003871B7">
                      <w:pPr>
                        <w:spacing w:after="0" w:line="360" w:lineRule="auto"/>
                      </w:pPr>
                    </w:p>
                    <w:p w14:paraId="6CC2DF69" w14:textId="77777777" w:rsidR="001628EC" w:rsidRDefault="001628EC" w:rsidP="003871B7">
                      <w:pPr>
                        <w:spacing w:after="0" w:line="360" w:lineRule="auto"/>
                      </w:pPr>
                    </w:p>
                    <w:p w14:paraId="0B01A32D" w14:textId="77777777" w:rsidR="001628EC" w:rsidRDefault="001628EC" w:rsidP="003871B7">
                      <w:pPr>
                        <w:spacing w:after="0" w:line="360" w:lineRule="auto"/>
                      </w:pPr>
                    </w:p>
                    <w:p w14:paraId="58DDBBB4" w14:textId="77777777" w:rsidR="001628EC" w:rsidRDefault="001628EC" w:rsidP="003871B7">
                      <w:pPr>
                        <w:spacing w:after="0" w:line="360" w:lineRule="auto"/>
                      </w:pPr>
                    </w:p>
                    <w:p w14:paraId="4D76D7BC" w14:textId="77777777" w:rsidR="001628EC" w:rsidRDefault="001628EC" w:rsidP="003871B7">
                      <w:pPr>
                        <w:spacing w:after="0" w:line="360" w:lineRule="auto"/>
                      </w:pPr>
                    </w:p>
                    <w:p w14:paraId="633F1DFD" w14:textId="77777777" w:rsidR="001628EC" w:rsidRDefault="001628EC" w:rsidP="003871B7">
                      <w:pPr>
                        <w:spacing w:after="0" w:line="360" w:lineRule="auto"/>
                      </w:pPr>
                    </w:p>
                    <w:p w14:paraId="076E52D2" w14:textId="77777777" w:rsidR="001628EC" w:rsidRDefault="001628EC" w:rsidP="003871B7">
                      <w:pPr>
                        <w:spacing w:after="0" w:line="360" w:lineRule="auto"/>
                      </w:pPr>
                    </w:p>
                    <w:p w14:paraId="2E6C08F3" w14:textId="77777777" w:rsidR="001628EC" w:rsidRDefault="001628EC" w:rsidP="003871B7">
                      <w:pPr>
                        <w:spacing w:after="0" w:line="360" w:lineRule="auto"/>
                      </w:pPr>
                    </w:p>
                    <w:p w14:paraId="01A010C6" w14:textId="77777777" w:rsidR="001628EC" w:rsidRDefault="001628EC" w:rsidP="003871B7">
                      <w:pPr>
                        <w:spacing w:after="0" w:line="360" w:lineRule="auto"/>
                      </w:pPr>
                    </w:p>
                    <w:p w14:paraId="74B01BC5" w14:textId="77777777" w:rsidR="001628EC" w:rsidRDefault="001628EC" w:rsidP="003871B7">
                      <w:pPr>
                        <w:spacing w:after="0" w:line="360" w:lineRule="auto"/>
                      </w:pPr>
                    </w:p>
                    <w:p w14:paraId="23265C57" w14:textId="77777777" w:rsidR="001628EC" w:rsidRDefault="001628EC" w:rsidP="003871B7">
                      <w:pPr>
                        <w:spacing w:after="0" w:line="360" w:lineRule="auto"/>
                      </w:pPr>
                    </w:p>
                    <w:p w14:paraId="11B139B8" w14:textId="77777777" w:rsidR="001628EC" w:rsidRDefault="001628EC" w:rsidP="003871B7">
                      <w:pPr>
                        <w:spacing w:after="0" w:line="360" w:lineRule="auto"/>
                      </w:pPr>
                    </w:p>
                    <w:p w14:paraId="56FFFF97" w14:textId="77777777" w:rsidR="001628EC" w:rsidRDefault="001628EC" w:rsidP="003871B7">
                      <w:pPr>
                        <w:spacing w:after="0" w:line="360" w:lineRule="auto"/>
                      </w:pPr>
                    </w:p>
                    <w:p w14:paraId="35FD2317" w14:textId="77777777" w:rsidR="003871B7" w:rsidRDefault="003871B7" w:rsidP="003871B7">
                      <w:pPr>
                        <w:pStyle w:val="Titre2"/>
                        <w:spacing w:before="0" w:line="360" w:lineRule="auto"/>
                      </w:pPr>
                      <w:r>
                        <w:rPr>
                          <w:lang w:bidi="fr-FR"/>
                        </w:rPr>
                        <w:t>Démarche à suivre :</w:t>
                      </w:r>
                    </w:p>
                    <w:p w14:paraId="4B37FE06" w14:textId="77777777" w:rsidR="003871B7" w:rsidRDefault="003871B7" w:rsidP="003871B7">
                      <w:pPr>
                        <w:spacing w:after="0"/>
                        <w:rPr>
                          <w:lang w:bidi="fr-FR"/>
                        </w:rPr>
                      </w:pPr>
                    </w:p>
                    <w:p w14:paraId="3E190FC3" w14:textId="77777777" w:rsidR="003871B7" w:rsidRDefault="003871B7" w:rsidP="003871B7">
                      <w:pPr>
                        <w:spacing w:after="0"/>
                      </w:pPr>
                    </w:p>
                    <w:p w14:paraId="627E6EAD" w14:textId="77777777" w:rsidR="003871B7" w:rsidRDefault="003871B7" w:rsidP="003871B7">
                      <w:pPr>
                        <w:spacing w:after="0"/>
                      </w:pPr>
                    </w:p>
                  </w:txbxContent>
                </v:textbox>
                <w10:wrap type="square" anchorx="margin"/>
              </v:shape>
            </w:pict>
          </mc:Fallback>
        </mc:AlternateContent>
      </w:r>
    </w:p>
    <w:p w14:paraId="4C3691A1" w14:textId="77777777" w:rsidR="001628EC" w:rsidRDefault="001628EC" w:rsidP="001628EC">
      <w:pPr>
        <w:rPr>
          <w:sz w:val="24"/>
        </w:rPr>
      </w:pPr>
    </w:p>
    <w:p w14:paraId="647D9AF6" w14:textId="77777777" w:rsidR="001628EC" w:rsidRDefault="001628EC" w:rsidP="001628EC">
      <w:pPr>
        <w:rPr>
          <w:sz w:val="24"/>
        </w:rPr>
      </w:pPr>
    </w:p>
    <w:p w14:paraId="41AEC887" w14:textId="77777777" w:rsidR="001628EC" w:rsidRDefault="001628EC" w:rsidP="001628EC">
      <w:pPr>
        <w:tabs>
          <w:tab w:val="left" w:pos="1230"/>
        </w:tabs>
        <w:rPr>
          <w:sz w:val="24"/>
        </w:rPr>
      </w:pPr>
      <w:r>
        <w:rPr>
          <w:sz w:val="24"/>
        </w:rPr>
        <w:tab/>
      </w:r>
    </w:p>
    <w:p w14:paraId="694FB1DE" w14:textId="77777777" w:rsidR="001628EC" w:rsidRDefault="001628EC" w:rsidP="001628EC">
      <w:pPr>
        <w:tabs>
          <w:tab w:val="left" w:pos="1230"/>
        </w:tabs>
        <w:rPr>
          <w:sz w:val="24"/>
        </w:rPr>
      </w:pPr>
    </w:p>
    <w:p w14:paraId="31676EC9" w14:textId="77777777" w:rsidR="001628EC" w:rsidRDefault="001628EC" w:rsidP="001628EC">
      <w:pPr>
        <w:tabs>
          <w:tab w:val="left" w:pos="1230"/>
        </w:tabs>
        <w:rPr>
          <w:sz w:val="24"/>
        </w:rPr>
      </w:pPr>
      <w:r>
        <w:rPr>
          <w:noProof/>
          <w:lang w:bidi="fr-FR"/>
        </w:rPr>
        <w:lastRenderedPageBreak/>
        <mc:AlternateContent>
          <mc:Choice Requires="wps">
            <w:drawing>
              <wp:anchor distT="0" distB="0" distL="114300" distR="114300" simplePos="0" relativeHeight="251673600" behindDoc="1" locked="0" layoutInCell="1" allowOverlap="1" wp14:anchorId="2F09577C" wp14:editId="146DFC67">
                <wp:simplePos x="0" y="0"/>
                <wp:positionH relativeFrom="margin">
                  <wp:posOffset>-200025</wp:posOffset>
                </wp:positionH>
                <wp:positionV relativeFrom="paragraph">
                  <wp:posOffset>133350</wp:posOffset>
                </wp:positionV>
                <wp:extent cx="6591300" cy="714375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591300" cy="7143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3DFC0E" w14:textId="77777777" w:rsidR="00A52414" w:rsidRDefault="00A52414" w:rsidP="001628EC">
                            <w:pPr>
                              <w:pStyle w:val="Titre2"/>
                              <w:spacing w:before="0" w:line="360" w:lineRule="auto"/>
                              <w:rPr>
                                <w:lang w:bidi="fr-FR"/>
                              </w:rPr>
                            </w:pPr>
                          </w:p>
                          <w:p w14:paraId="7CFB99BF" w14:textId="77777777" w:rsidR="00A52414" w:rsidRDefault="00A52414" w:rsidP="001628EC">
                            <w:pPr>
                              <w:pStyle w:val="Titre2"/>
                              <w:spacing w:before="0" w:line="360" w:lineRule="auto"/>
                              <w:rPr>
                                <w:lang w:bidi="fr-FR"/>
                              </w:rPr>
                            </w:pPr>
                          </w:p>
                          <w:p w14:paraId="5B462D8B" w14:textId="77777777" w:rsidR="001628EC" w:rsidRPr="004F53E9" w:rsidRDefault="001628EC" w:rsidP="001628EC">
                            <w:pPr>
                              <w:pStyle w:val="Titre2"/>
                              <w:spacing w:before="0" w:line="360" w:lineRule="auto"/>
                            </w:pPr>
                            <w:r>
                              <w:rPr>
                                <w:lang w:bidi="fr-FR"/>
                              </w:rPr>
                              <w:t xml:space="preserve">La table ‘’Evènement ’’ : </w:t>
                            </w:r>
                          </w:p>
                          <w:p w14:paraId="2E4E22C3" w14:textId="77777777" w:rsidR="001628EC" w:rsidRDefault="00BF6031" w:rsidP="001628EC">
                            <w:pPr>
                              <w:spacing w:after="0" w:line="360" w:lineRule="auto"/>
                              <w:jc w:val="both"/>
                            </w:pPr>
                            <w:r>
                              <w:t>La table ‘’Evènement’’ est la table qui contient le planning des vacances, des jours fériés et des fêtes religieuses ainsi que les alertes épidémiques possible.</w:t>
                            </w:r>
                          </w:p>
                          <w:p w14:paraId="06985096" w14:textId="77777777" w:rsidR="00BF6031" w:rsidRDefault="005A08AB" w:rsidP="001628EC">
                            <w:pPr>
                              <w:spacing w:after="0" w:line="360" w:lineRule="auto"/>
                              <w:jc w:val="both"/>
                            </w:pPr>
                            <w:r>
                              <w:t>Un évènement peut influencer sur la variable cible selon sont type.</w:t>
                            </w:r>
                          </w:p>
                          <w:p w14:paraId="1C583162" w14:textId="77777777" w:rsidR="00BF6031" w:rsidRDefault="005A08AB" w:rsidP="00B17C5D">
                            <w:pPr>
                              <w:spacing w:after="0" w:line="360" w:lineRule="auto"/>
                              <w:jc w:val="both"/>
                            </w:pPr>
                            <w:r>
                              <w:t>Voici à quoi ressemble la table ‘’Evènement’’ :</w:t>
                            </w:r>
                          </w:p>
                          <w:p w14:paraId="7E6B3A7D" w14:textId="77777777" w:rsidR="001628EC" w:rsidRDefault="001628EC" w:rsidP="001628EC">
                            <w:pPr>
                              <w:spacing w:after="0" w:line="360" w:lineRule="auto"/>
                              <w:jc w:val="both"/>
                            </w:pPr>
                          </w:p>
                          <w:tbl>
                            <w:tblPr>
                              <w:tblStyle w:val="TableauGrille4-Accentuation1"/>
                              <w:tblW w:w="0" w:type="auto"/>
                              <w:tblLook w:val="04A0" w:firstRow="1" w:lastRow="0" w:firstColumn="1" w:lastColumn="0" w:noHBand="0" w:noVBand="1"/>
                            </w:tblPr>
                            <w:tblGrid>
                              <w:gridCol w:w="2522"/>
                              <w:gridCol w:w="2521"/>
                            </w:tblGrid>
                            <w:tr w:rsidR="00B17C5D" w14:paraId="66C3381E" w14:textId="77777777" w:rsidTr="00B1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72AFCEF5" w14:textId="77777777" w:rsidR="00B17C5D" w:rsidRDefault="00B17C5D" w:rsidP="00261F07">
                                  <w:pPr>
                                    <w:spacing w:line="360" w:lineRule="auto"/>
                                    <w:jc w:val="both"/>
                                  </w:pPr>
                                  <w:r>
                                    <w:t xml:space="preserve">Date </w:t>
                                  </w:r>
                                </w:p>
                              </w:tc>
                              <w:tc>
                                <w:tcPr>
                                  <w:tcW w:w="2521" w:type="dxa"/>
                                </w:tcPr>
                                <w:p w14:paraId="5DA38F74" w14:textId="77777777" w:rsidR="00B17C5D" w:rsidRDefault="00B17C5D"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B17C5D" w14:paraId="63F0773D" w14:textId="77777777" w:rsidTr="00B1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6A4CD513" w14:textId="77777777" w:rsidR="00B17C5D" w:rsidRDefault="00B17C5D" w:rsidP="00261F07">
                                  <w:pPr>
                                    <w:spacing w:line="360" w:lineRule="auto"/>
                                    <w:jc w:val="both"/>
                                  </w:pPr>
                                  <w:r>
                                    <w:t>20/04/2022</w:t>
                                  </w:r>
                                </w:p>
                              </w:tc>
                              <w:tc>
                                <w:tcPr>
                                  <w:tcW w:w="2521" w:type="dxa"/>
                                </w:tcPr>
                                <w:p w14:paraId="2097359C" w14:textId="77777777" w:rsidR="00B17C5D" w:rsidRDefault="00B17C5D"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B17C5D" w14:paraId="5F592199" w14:textId="77777777" w:rsidTr="00B17C5D">
                              <w:tc>
                                <w:tcPr>
                                  <w:cnfStyle w:val="001000000000" w:firstRow="0" w:lastRow="0" w:firstColumn="1" w:lastColumn="0" w:oddVBand="0" w:evenVBand="0" w:oddHBand="0" w:evenHBand="0" w:firstRowFirstColumn="0" w:firstRowLastColumn="0" w:lastRowFirstColumn="0" w:lastRowLastColumn="0"/>
                                  <w:tcW w:w="2522" w:type="dxa"/>
                                </w:tcPr>
                                <w:p w14:paraId="1B1B49A3" w14:textId="77777777" w:rsidR="00B17C5D" w:rsidRDefault="00B17C5D" w:rsidP="00261F07">
                                  <w:pPr>
                                    <w:spacing w:line="360" w:lineRule="auto"/>
                                    <w:jc w:val="both"/>
                                  </w:pPr>
                                  <w:r>
                                    <w:t>02/05/2022</w:t>
                                  </w:r>
                                </w:p>
                              </w:tc>
                              <w:tc>
                                <w:tcPr>
                                  <w:tcW w:w="2521" w:type="dxa"/>
                                </w:tcPr>
                                <w:p w14:paraId="00E4A9F7" w14:textId="77777777" w:rsidR="00B17C5D" w:rsidRDefault="00B17C5D"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796AE59D" w14:textId="77777777" w:rsidR="001628EC" w:rsidRDefault="001628EC" w:rsidP="001628EC">
                            <w:pPr>
                              <w:spacing w:after="0" w:line="360" w:lineRule="auto"/>
                              <w:jc w:val="both"/>
                            </w:pPr>
                          </w:p>
                          <w:p w14:paraId="14F7A715" w14:textId="77777777" w:rsidR="001628EC" w:rsidRPr="00FB4DD5" w:rsidRDefault="001628EC" w:rsidP="001628EC">
                            <w:pPr>
                              <w:spacing w:after="0" w:line="360" w:lineRule="auto"/>
                              <w:jc w:val="both"/>
                            </w:pPr>
                            <w:r w:rsidRPr="00FB4DD5">
                              <w:t>Définition des attributs :</w:t>
                            </w:r>
                          </w:p>
                          <w:p w14:paraId="7BD18B98" w14:textId="77777777" w:rsidR="001628EC" w:rsidRDefault="00B17C5D" w:rsidP="001628EC">
                            <w:pPr>
                              <w:pStyle w:val="Paragraphedeliste"/>
                              <w:numPr>
                                <w:ilvl w:val="0"/>
                                <w:numId w:val="3"/>
                              </w:numPr>
                              <w:spacing w:after="0" w:line="360" w:lineRule="auto"/>
                              <w:jc w:val="both"/>
                              <w:rPr>
                                <w:sz w:val="22"/>
                              </w:rPr>
                            </w:pPr>
                            <w:r>
                              <w:rPr>
                                <w:b/>
                                <w:bCs/>
                                <w:sz w:val="22"/>
                              </w:rPr>
                              <w:t>Date</w:t>
                            </w:r>
                            <w:r w:rsidR="001628EC" w:rsidRPr="00FB4DD5">
                              <w:rPr>
                                <w:b/>
                                <w:bCs/>
                                <w:sz w:val="22"/>
                              </w:rPr>
                              <w:t> :</w:t>
                            </w:r>
                            <w:r w:rsidR="001628EC" w:rsidRPr="00FB4DD5">
                              <w:rPr>
                                <w:sz w:val="22"/>
                              </w:rPr>
                              <w:t xml:space="preserve"> </w:t>
                            </w:r>
                            <w:r>
                              <w:rPr>
                                <w:sz w:val="22"/>
                              </w:rPr>
                              <w:t>C’est la date de l’événement.</w:t>
                            </w:r>
                          </w:p>
                          <w:p w14:paraId="30E5448D" w14:textId="77777777" w:rsidR="001628EC" w:rsidRPr="00B17C5D" w:rsidRDefault="00B17C5D" w:rsidP="001628EC">
                            <w:pPr>
                              <w:pStyle w:val="Paragraphedeliste"/>
                              <w:numPr>
                                <w:ilvl w:val="0"/>
                                <w:numId w:val="3"/>
                              </w:numPr>
                              <w:spacing w:after="0" w:line="360" w:lineRule="auto"/>
                              <w:jc w:val="both"/>
                              <w:rPr>
                                <w:i/>
                                <w:iCs/>
                              </w:rPr>
                            </w:pPr>
                            <w:r>
                              <w:rPr>
                                <w:b/>
                                <w:bCs/>
                                <w:sz w:val="22"/>
                              </w:rPr>
                              <w:t xml:space="preserve">Type : </w:t>
                            </w:r>
                            <w:r w:rsidRPr="00B17C5D">
                              <w:rPr>
                                <w:sz w:val="22"/>
                              </w:rPr>
                              <w:t>C’est le type de l’évènement, il peut s’agir d’un jour férié, de vacances ou de mois de ramadan. Un codage est spécifié à chaque type d’événement.</w:t>
                            </w:r>
                          </w:p>
                          <w:p w14:paraId="6683924A" w14:textId="77777777" w:rsidR="00B17C5D" w:rsidRDefault="00B17C5D" w:rsidP="00B17C5D">
                            <w:pPr>
                              <w:pStyle w:val="Paragraphedeliste"/>
                              <w:spacing w:after="0" w:line="360" w:lineRule="auto"/>
                              <w:ind w:left="720" w:firstLine="0"/>
                              <w:jc w:val="both"/>
                              <w:rPr>
                                <w:sz w:val="22"/>
                              </w:rPr>
                            </w:pPr>
                            <w:r w:rsidRPr="00B17C5D">
                              <w:rPr>
                                <w:sz w:val="22"/>
                              </w:rPr>
                              <w:t>Nous pouvons opter pour le codage suivant :</w:t>
                            </w:r>
                            <w:r>
                              <w:rPr>
                                <w:sz w:val="22"/>
                              </w:rPr>
                              <w:t xml:space="preserve"> 0 : jour férié, 1 : vacances, 2 : Ramadan, 3 : alerte épidémique.</w:t>
                            </w:r>
                          </w:p>
                          <w:p w14:paraId="608FFC25" w14:textId="77777777" w:rsidR="00B17C5D" w:rsidRPr="00B17C5D" w:rsidRDefault="00B17C5D" w:rsidP="00B17C5D">
                            <w:pPr>
                              <w:pStyle w:val="Paragraphedeliste"/>
                              <w:spacing w:after="0" w:line="360" w:lineRule="auto"/>
                              <w:ind w:left="720" w:firstLine="0"/>
                              <w:jc w:val="both"/>
                              <w:rPr>
                                <w:i/>
                                <w:iCs/>
                              </w:rPr>
                            </w:pPr>
                          </w:p>
                          <w:p w14:paraId="0EC8FA6D" w14:textId="77777777" w:rsidR="001628EC" w:rsidRPr="001628EC" w:rsidRDefault="001628EC" w:rsidP="001628EC">
                            <w:pPr>
                              <w:pStyle w:val="Paragraphedeliste"/>
                              <w:spacing w:after="0" w:line="360" w:lineRule="auto"/>
                              <w:ind w:left="720" w:firstLine="0"/>
                              <w:jc w:val="both"/>
                              <w:rPr>
                                <w:b/>
                                <w:bCs/>
                                <w:i/>
                                <w:iCs/>
                              </w:rPr>
                            </w:pPr>
                          </w:p>
                          <w:p w14:paraId="4F3BD90D" w14:textId="77777777" w:rsidR="001628EC" w:rsidRPr="003871B7" w:rsidRDefault="001628EC" w:rsidP="001628EC">
                            <w:pPr>
                              <w:spacing w:after="0" w:line="360" w:lineRule="auto"/>
                              <w:jc w:val="both"/>
                              <w:rPr>
                                <w:rtl/>
                                <w:lang w:bidi="ar-DZ"/>
                              </w:rPr>
                            </w:pPr>
                            <w:r w:rsidRPr="003871B7">
                              <w:rPr>
                                <w:b/>
                                <w:bCs/>
                                <w:i/>
                                <w:iCs/>
                              </w:rPr>
                              <w:t xml:space="preserve">Remarque : l’alimentation de cette table </w:t>
                            </w:r>
                            <w:r w:rsidR="00B17C5D">
                              <w:rPr>
                                <w:b/>
                                <w:bCs/>
                                <w:i/>
                                <w:iCs/>
                              </w:rPr>
                              <w:t>se fait via l’interface web du tableau de bord par les décideurs du ministère de l’enseignement supérieur et de la recherche scientifique lors de la planification des jours fériés et des congés universitaires.</w:t>
                            </w:r>
                          </w:p>
                          <w:p w14:paraId="46029D11" w14:textId="77777777" w:rsidR="001628EC" w:rsidRDefault="001628EC" w:rsidP="001628EC">
                            <w:pPr>
                              <w:spacing w:after="0" w:line="360" w:lineRule="auto"/>
                              <w:jc w:val="both"/>
                            </w:pPr>
                          </w:p>
                          <w:p w14:paraId="6D506ABE" w14:textId="77777777" w:rsidR="001628EC" w:rsidRDefault="001628EC" w:rsidP="001628EC">
                            <w:pPr>
                              <w:spacing w:after="0"/>
                              <w:rPr>
                                <w:lang w:bidi="fr-FR"/>
                              </w:rPr>
                            </w:pPr>
                          </w:p>
                          <w:p w14:paraId="411BE57F" w14:textId="77777777" w:rsidR="001628EC" w:rsidRDefault="001628EC" w:rsidP="001628EC">
                            <w:pPr>
                              <w:spacing w:after="0"/>
                            </w:pPr>
                          </w:p>
                          <w:p w14:paraId="66401752" w14:textId="77777777" w:rsidR="001628EC" w:rsidRDefault="001628EC" w:rsidP="001628E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577C" id="Zone de texte 4" o:spid="_x0000_s1036" type="#_x0000_t202" style="position:absolute;margin-left:-15.75pt;margin-top:10.5pt;width:519pt;height:56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" filled="f" stroked="f">
                <v:textbox>
                  <w:txbxContent>
                    <w:p w14:paraId="783DFC0E" w14:textId="77777777" w:rsidR="00A52414" w:rsidRDefault="00A52414" w:rsidP="001628EC">
                      <w:pPr>
                        <w:pStyle w:val="Titre2"/>
                        <w:spacing w:before="0" w:line="360" w:lineRule="auto"/>
                        <w:rPr>
                          <w:lang w:bidi="fr-FR"/>
                        </w:rPr>
                      </w:pPr>
                    </w:p>
                    <w:p w14:paraId="7CFB99BF" w14:textId="77777777" w:rsidR="00A52414" w:rsidRDefault="00A52414" w:rsidP="001628EC">
                      <w:pPr>
                        <w:pStyle w:val="Titre2"/>
                        <w:spacing w:before="0" w:line="360" w:lineRule="auto"/>
                        <w:rPr>
                          <w:lang w:bidi="fr-FR"/>
                        </w:rPr>
                      </w:pPr>
                    </w:p>
                    <w:p w14:paraId="5B462D8B" w14:textId="77777777" w:rsidR="001628EC" w:rsidRPr="004F53E9" w:rsidRDefault="001628EC" w:rsidP="001628EC">
                      <w:pPr>
                        <w:pStyle w:val="Titre2"/>
                        <w:spacing w:before="0" w:line="360" w:lineRule="auto"/>
                      </w:pPr>
                      <w:r>
                        <w:rPr>
                          <w:lang w:bidi="fr-FR"/>
                        </w:rPr>
                        <w:t xml:space="preserve">La table ‘’Evènement ’’ : </w:t>
                      </w:r>
                    </w:p>
                    <w:p w14:paraId="2E4E22C3" w14:textId="77777777" w:rsidR="001628EC" w:rsidRDefault="00BF6031" w:rsidP="001628EC">
                      <w:pPr>
                        <w:spacing w:after="0" w:line="360" w:lineRule="auto"/>
                        <w:jc w:val="both"/>
                      </w:pPr>
                      <w:r>
                        <w:t>La table ‘’Evènement’’ est la table qui contient le planning des vacances, des jours fériés et des fêtes religieuses ainsi que les alertes épidémiques possible.</w:t>
                      </w:r>
                    </w:p>
                    <w:p w14:paraId="06985096" w14:textId="77777777" w:rsidR="00BF6031" w:rsidRDefault="005A08AB" w:rsidP="001628EC">
                      <w:pPr>
                        <w:spacing w:after="0" w:line="360" w:lineRule="auto"/>
                        <w:jc w:val="both"/>
                      </w:pPr>
                      <w:r>
                        <w:t>Un évènement peut influencer sur la variable cible selon sont type.</w:t>
                      </w:r>
                    </w:p>
                    <w:p w14:paraId="1C583162" w14:textId="77777777" w:rsidR="00BF6031" w:rsidRDefault="005A08AB" w:rsidP="00B17C5D">
                      <w:pPr>
                        <w:spacing w:after="0" w:line="360" w:lineRule="auto"/>
                        <w:jc w:val="both"/>
                      </w:pPr>
                      <w:r>
                        <w:t>Voici à quoi ressemble la table ‘’Evènement’’ :</w:t>
                      </w:r>
                    </w:p>
                    <w:p w14:paraId="7E6B3A7D" w14:textId="77777777" w:rsidR="001628EC" w:rsidRDefault="001628EC" w:rsidP="001628EC">
                      <w:pPr>
                        <w:spacing w:after="0" w:line="360" w:lineRule="auto"/>
                        <w:jc w:val="both"/>
                      </w:pPr>
                    </w:p>
                    <w:tbl>
                      <w:tblPr>
                        <w:tblStyle w:val="TableauGrille4-Accentuation1"/>
                        <w:tblW w:w="0" w:type="auto"/>
                        <w:tblLook w:val="04A0" w:firstRow="1" w:lastRow="0" w:firstColumn="1" w:lastColumn="0" w:noHBand="0" w:noVBand="1"/>
                      </w:tblPr>
                      <w:tblGrid>
                        <w:gridCol w:w="2522"/>
                        <w:gridCol w:w="2521"/>
                      </w:tblGrid>
                      <w:tr w:rsidR="00B17C5D" w14:paraId="66C3381E" w14:textId="77777777" w:rsidTr="00B1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72AFCEF5" w14:textId="77777777" w:rsidR="00B17C5D" w:rsidRDefault="00B17C5D" w:rsidP="00261F07">
                            <w:pPr>
                              <w:spacing w:line="360" w:lineRule="auto"/>
                              <w:jc w:val="both"/>
                            </w:pPr>
                            <w:r>
                              <w:t xml:space="preserve">Date </w:t>
                            </w:r>
                          </w:p>
                        </w:tc>
                        <w:tc>
                          <w:tcPr>
                            <w:tcW w:w="2521" w:type="dxa"/>
                          </w:tcPr>
                          <w:p w14:paraId="5DA38F74" w14:textId="77777777" w:rsidR="00B17C5D" w:rsidRDefault="00B17C5D"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B17C5D" w14:paraId="63F0773D" w14:textId="77777777" w:rsidTr="00B1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6A4CD513" w14:textId="77777777" w:rsidR="00B17C5D" w:rsidRDefault="00B17C5D" w:rsidP="00261F07">
                            <w:pPr>
                              <w:spacing w:line="360" w:lineRule="auto"/>
                              <w:jc w:val="both"/>
                            </w:pPr>
                            <w:r>
                              <w:t>20/04/2022</w:t>
                            </w:r>
                          </w:p>
                        </w:tc>
                        <w:tc>
                          <w:tcPr>
                            <w:tcW w:w="2521" w:type="dxa"/>
                          </w:tcPr>
                          <w:p w14:paraId="2097359C" w14:textId="77777777" w:rsidR="00B17C5D" w:rsidRDefault="00B17C5D"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B17C5D" w14:paraId="5F592199" w14:textId="77777777" w:rsidTr="00B17C5D">
                        <w:tc>
                          <w:tcPr>
                            <w:cnfStyle w:val="001000000000" w:firstRow="0" w:lastRow="0" w:firstColumn="1" w:lastColumn="0" w:oddVBand="0" w:evenVBand="0" w:oddHBand="0" w:evenHBand="0" w:firstRowFirstColumn="0" w:firstRowLastColumn="0" w:lastRowFirstColumn="0" w:lastRowLastColumn="0"/>
                            <w:tcW w:w="2522" w:type="dxa"/>
                          </w:tcPr>
                          <w:p w14:paraId="1B1B49A3" w14:textId="77777777" w:rsidR="00B17C5D" w:rsidRDefault="00B17C5D" w:rsidP="00261F07">
                            <w:pPr>
                              <w:spacing w:line="360" w:lineRule="auto"/>
                              <w:jc w:val="both"/>
                            </w:pPr>
                            <w:r>
                              <w:t>02/05/2022</w:t>
                            </w:r>
                          </w:p>
                        </w:tc>
                        <w:tc>
                          <w:tcPr>
                            <w:tcW w:w="2521" w:type="dxa"/>
                          </w:tcPr>
                          <w:p w14:paraId="00E4A9F7" w14:textId="77777777" w:rsidR="00B17C5D" w:rsidRDefault="00B17C5D" w:rsidP="00261F0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796AE59D" w14:textId="77777777" w:rsidR="001628EC" w:rsidRDefault="001628EC" w:rsidP="001628EC">
                      <w:pPr>
                        <w:spacing w:after="0" w:line="360" w:lineRule="auto"/>
                        <w:jc w:val="both"/>
                      </w:pPr>
                    </w:p>
                    <w:p w14:paraId="14F7A715" w14:textId="77777777" w:rsidR="001628EC" w:rsidRPr="00FB4DD5" w:rsidRDefault="001628EC" w:rsidP="001628EC">
                      <w:pPr>
                        <w:spacing w:after="0" w:line="360" w:lineRule="auto"/>
                        <w:jc w:val="both"/>
                      </w:pPr>
                      <w:r w:rsidRPr="00FB4DD5">
                        <w:t>Définition des attributs :</w:t>
                      </w:r>
                    </w:p>
                    <w:p w14:paraId="7BD18B98" w14:textId="77777777" w:rsidR="001628EC" w:rsidRDefault="00B17C5D" w:rsidP="001628EC">
                      <w:pPr>
                        <w:pStyle w:val="Paragraphedeliste"/>
                        <w:numPr>
                          <w:ilvl w:val="0"/>
                          <w:numId w:val="3"/>
                        </w:numPr>
                        <w:spacing w:after="0" w:line="360" w:lineRule="auto"/>
                        <w:jc w:val="both"/>
                        <w:rPr>
                          <w:sz w:val="22"/>
                        </w:rPr>
                      </w:pPr>
                      <w:r>
                        <w:rPr>
                          <w:b/>
                          <w:bCs/>
                          <w:sz w:val="22"/>
                        </w:rPr>
                        <w:t>Date</w:t>
                      </w:r>
                      <w:r w:rsidR="001628EC" w:rsidRPr="00FB4DD5">
                        <w:rPr>
                          <w:b/>
                          <w:bCs/>
                          <w:sz w:val="22"/>
                        </w:rPr>
                        <w:t> :</w:t>
                      </w:r>
                      <w:r w:rsidR="001628EC" w:rsidRPr="00FB4DD5">
                        <w:rPr>
                          <w:sz w:val="22"/>
                        </w:rPr>
                        <w:t xml:space="preserve"> </w:t>
                      </w:r>
                      <w:r>
                        <w:rPr>
                          <w:sz w:val="22"/>
                        </w:rPr>
                        <w:t>C’est la date de l’événement.</w:t>
                      </w:r>
                    </w:p>
                    <w:p w14:paraId="30E5448D" w14:textId="77777777" w:rsidR="001628EC" w:rsidRPr="00B17C5D" w:rsidRDefault="00B17C5D" w:rsidP="001628EC">
                      <w:pPr>
                        <w:pStyle w:val="Paragraphedeliste"/>
                        <w:numPr>
                          <w:ilvl w:val="0"/>
                          <w:numId w:val="3"/>
                        </w:numPr>
                        <w:spacing w:after="0" w:line="360" w:lineRule="auto"/>
                        <w:jc w:val="both"/>
                        <w:rPr>
                          <w:i/>
                          <w:iCs/>
                        </w:rPr>
                      </w:pPr>
                      <w:r>
                        <w:rPr>
                          <w:b/>
                          <w:bCs/>
                          <w:sz w:val="22"/>
                        </w:rPr>
                        <w:t xml:space="preserve">Type : </w:t>
                      </w:r>
                      <w:r w:rsidRPr="00B17C5D">
                        <w:rPr>
                          <w:sz w:val="22"/>
                        </w:rPr>
                        <w:t>C’est le type de l’évènement, il peut s’agir d’un jour férié, de vacances ou de mois de ramadan. Un codage est spécifié à chaque type d’événement.</w:t>
                      </w:r>
                    </w:p>
                    <w:p w14:paraId="6683924A" w14:textId="77777777" w:rsidR="00B17C5D" w:rsidRDefault="00B17C5D" w:rsidP="00B17C5D">
                      <w:pPr>
                        <w:pStyle w:val="Paragraphedeliste"/>
                        <w:spacing w:after="0" w:line="360" w:lineRule="auto"/>
                        <w:ind w:left="720" w:firstLine="0"/>
                        <w:jc w:val="both"/>
                        <w:rPr>
                          <w:sz w:val="22"/>
                        </w:rPr>
                      </w:pPr>
                      <w:r w:rsidRPr="00B17C5D">
                        <w:rPr>
                          <w:sz w:val="22"/>
                        </w:rPr>
                        <w:t>Nous pouvons opter pour le codage suivant :</w:t>
                      </w:r>
                      <w:r>
                        <w:rPr>
                          <w:sz w:val="22"/>
                        </w:rPr>
                        <w:t xml:space="preserve"> 0 : jour férié, 1 : vacances, 2 : Ramadan, 3 : alerte épidémique.</w:t>
                      </w:r>
                    </w:p>
                    <w:p w14:paraId="608FFC25" w14:textId="77777777" w:rsidR="00B17C5D" w:rsidRPr="00B17C5D" w:rsidRDefault="00B17C5D" w:rsidP="00B17C5D">
                      <w:pPr>
                        <w:pStyle w:val="Paragraphedeliste"/>
                        <w:spacing w:after="0" w:line="360" w:lineRule="auto"/>
                        <w:ind w:left="720" w:firstLine="0"/>
                        <w:jc w:val="both"/>
                        <w:rPr>
                          <w:i/>
                          <w:iCs/>
                        </w:rPr>
                      </w:pPr>
                    </w:p>
                    <w:p w14:paraId="0EC8FA6D" w14:textId="77777777" w:rsidR="001628EC" w:rsidRPr="001628EC" w:rsidRDefault="001628EC" w:rsidP="001628EC">
                      <w:pPr>
                        <w:pStyle w:val="Paragraphedeliste"/>
                        <w:spacing w:after="0" w:line="360" w:lineRule="auto"/>
                        <w:ind w:left="720" w:firstLine="0"/>
                        <w:jc w:val="both"/>
                        <w:rPr>
                          <w:b/>
                          <w:bCs/>
                          <w:i/>
                          <w:iCs/>
                        </w:rPr>
                      </w:pPr>
                    </w:p>
                    <w:p w14:paraId="4F3BD90D" w14:textId="77777777" w:rsidR="001628EC" w:rsidRPr="003871B7" w:rsidRDefault="001628EC" w:rsidP="001628EC">
                      <w:pPr>
                        <w:spacing w:after="0" w:line="360" w:lineRule="auto"/>
                        <w:jc w:val="both"/>
                        <w:rPr>
                          <w:rtl/>
                          <w:lang w:bidi="ar-DZ"/>
                        </w:rPr>
                      </w:pPr>
                      <w:r w:rsidRPr="003871B7">
                        <w:rPr>
                          <w:b/>
                          <w:bCs/>
                          <w:i/>
                          <w:iCs/>
                        </w:rPr>
                        <w:t xml:space="preserve">Remarque : l’alimentation de cette table </w:t>
                      </w:r>
                      <w:r w:rsidR="00B17C5D">
                        <w:rPr>
                          <w:b/>
                          <w:bCs/>
                          <w:i/>
                          <w:iCs/>
                        </w:rPr>
                        <w:t>se fait via l’interface web du tableau de bord par les décideurs du ministère de l’enseignement supérieur et de la recherche scientifique lors de la planification des jours fériés et des congés universitaires.</w:t>
                      </w:r>
                    </w:p>
                    <w:p w14:paraId="46029D11" w14:textId="77777777" w:rsidR="001628EC" w:rsidRDefault="001628EC" w:rsidP="001628EC">
                      <w:pPr>
                        <w:spacing w:after="0" w:line="360" w:lineRule="auto"/>
                        <w:jc w:val="both"/>
                      </w:pPr>
                    </w:p>
                    <w:p w14:paraId="6D506ABE" w14:textId="77777777" w:rsidR="001628EC" w:rsidRDefault="001628EC" w:rsidP="001628EC">
                      <w:pPr>
                        <w:spacing w:after="0"/>
                        <w:rPr>
                          <w:lang w:bidi="fr-FR"/>
                        </w:rPr>
                      </w:pPr>
                    </w:p>
                    <w:p w14:paraId="411BE57F" w14:textId="77777777" w:rsidR="001628EC" w:rsidRDefault="001628EC" w:rsidP="001628EC">
                      <w:pPr>
                        <w:spacing w:after="0"/>
                      </w:pPr>
                    </w:p>
                    <w:p w14:paraId="66401752" w14:textId="77777777" w:rsidR="001628EC" w:rsidRDefault="001628EC" w:rsidP="001628EC">
                      <w:pPr>
                        <w:spacing w:after="0"/>
                      </w:pPr>
                    </w:p>
                  </w:txbxContent>
                </v:textbox>
                <w10:wrap type="square" anchorx="margin"/>
              </v:shape>
            </w:pict>
          </mc:Fallback>
        </mc:AlternateContent>
      </w:r>
    </w:p>
    <w:p w14:paraId="6811E664" w14:textId="77777777" w:rsidR="00A52414" w:rsidRDefault="00A52414" w:rsidP="00A52414">
      <w:pPr>
        <w:rPr>
          <w:sz w:val="24"/>
        </w:rPr>
      </w:pPr>
    </w:p>
    <w:p w14:paraId="11C06E36" w14:textId="77777777" w:rsidR="00A52414" w:rsidRDefault="00A52414" w:rsidP="00A52414">
      <w:pPr>
        <w:rPr>
          <w:sz w:val="24"/>
        </w:rPr>
      </w:pPr>
    </w:p>
    <w:p w14:paraId="1E50C5F7" w14:textId="77777777" w:rsidR="00A52414" w:rsidRDefault="00A52414" w:rsidP="00A52414">
      <w:pPr>
        <w:rPr>
          <w:sz w:val="24"/>
        </w:rPr>
      </w:pPr>
    </w:p>
    <w:p w14:paraId="1BC75EFD" w14:textId="77777777" w:rsidR="00A52414" w:rsidRDefault="00A52414" w:rsidP="00A52414">
      <w:pPr>
        <w:rPr>
          <w:sz w:val="24"/>
        </w:rPr>
      </w:pPr>
    </w:p>
    <w:p w14:paraId="4A93C39C" w14:textId="77777777" w:rsidR="00A52414" w:rsidRDefault="00A52414" w:rsidP="00A52414">
      <w:pPr>
        <w:rPr>
          <w:sz w:val="24"/>
        </w:rPr>
      </w:pPr>
    </w:p>
    <w:p w14:paraId="21C41E40" w14:textId="77777777" w:rsidR="005D615E" w:rsidRDefault="005D615E" w:rsidP="00A52414">
      <w:pPr>
        <w:rPr>
          <w:sz w:val="24"/>
        </w:rPr>
      </w:pPr>
    </w:p>
    <w:p w14:paraId="7BC94A46" w14:textId="77777777" w:rsidR="00A52414" w:rsidRDefault="00A52414" w:rsidP="00A52414">
      <w:pPr>
        <w:rPr>
          <w:sz w:val="24"/>
        </w:rPr>
      </w:pPr>
      <w:r>
        <w:rPr>
          <w:noProof/>
          <w:lang w:bidi="fr-FR"/>
        </w:rPr>
        <mc:AlternateContent>
          <mc:Choice Requires="wps">
            <w:drawing>
              <wp:anchor distT="0" distB="0" distL="114300" distR="114300" simplePos="0" relativeHeight="251675648" behindDoc="1" locked="0" layoutInCell="1" allowOverlap="1" wp14:anchorId="5A78B26A" wp14:editId="636172C8">
                <wp:simplePos x="0" y="0"/>
                <wp:positionH relativeFrom="margin">
                  <wp:posOffset>-200025</wp:posOffset>
                </wp:positionH>
                <wp:positionV relativeFrom="paragraph">
                  <wp:posOffset>-207645</wp:posOffset>
                </wp:positionV>
                <wp:extent cx="6591300" cy="714375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6591300" cy="7143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002D2" w14:textId="77777777" w:rsidR="00A52414" w:rsidRPr="004F53E9" w:rsidRDefault="00A52414" w:rsidP="00A52414">
                            <w:pPr>
                              <w:pStyle w:val="Titre2"/>
                              <w:spacing w:before="0" w:line="360" w:lineRule="auto"/>
                            </w:pPr>
                            <w:r>
                              <w:rPr>
                                <w:lang w:bidi="fr-FR"/>
                              </w:rPr>
                              <w:t xml:space="preserve">La table ‘’Population’’ : </w:t>
                            </w:r>
                          </w:p>
                          <w:p w14:paraId="7F99163D" w14:textId="77777777" w:rsidR="00A52414" w:rsidRDefault="00A52414" w:rsidP="00A52414">
                            <w:pPr>
                              <w:spacing w:after="0" w:line="360" w:lineRule="auto"/>
                              <w:jc w:val="both"/>
                            </w:pPr>
                            <w:r>
                              <w:t>La table ‘’Population’’ décrit précisément le niveau de vie des bénéficiaires du service de la restauration qui sont les étudiants.</w:t>
                            </w:r>
                          </w:p>
                          <w:p w14:paraId="2EF72E5A" w14:textId="77777777" w:rsidR="00A52414" w:rsidRDefault="00A52414" w:rsidP="00A52414">
                            <w:pPr>
                              <w:spacing w:after="0" w:line="360" w:lineRule="auto"/>
                              <w:jc w:val="both"/>
                            </w:pPr>
                            <w:r>
                              <w:t>Cette table permet de résumer les différents paramètres influençant sur la variable cible en fonction de la situation personnelle de l’étudiant ou même de sa famille.</w:t>
                            </w:r>
                          </w:p>
                          <w:p w14:paraId="5BBA06D7" w14:textId="77777777" w:rsidR="00A52414" w:rsidRDefault="00A52414" w:rsidP="00A52414">
                            <w:pPr>
                              <w:spacing w:after="0" w:line="360" w:lineRule="auto"/>
                              <w:jc w:val="both"/>
                            </w:pPr>
                            <w:r>
                              <w:t>Voici à quoi ressemble la table population :</w:t>
                            </w:r>
                          </w:p>
                          <w:p w14:paraId="0AA53F46" w14:textId="77777777" w:rsidR="00A52414" w:rsidRDefault="00A52414" w:rsidP="00A52414">
                            <w:pPr>
                              <w:spacing w:after="0" w:line="360" w:lineRule="auto"/>
                              <w:jc w:val="both"/>
                            </w:pPr>
                          </w:p>
                          <w:tbl>
                            <w:tblPr>
                              <w:tblStyle w:val="TableauGrille4-Accentuation1"/>
                              <w:tblW w:w="0" w:type="auto"/>
                              <w:tblLook w:val="04A0" w:firstRow="1" w:lastRow="0" w:firstColumn="1" w:lastColumn="0" w:noHBand="0" w:noVBand="1"/>
                            </w:tblPr>
                            <w:tblGrid>
                              <w:gridCol w:w="1973"/>
                              <w:gridCol w:w="1622"/>
                              <w:gridCol w:w="1503"/>
                              <w:gridCol w:w="1701"/>
                              <w:gridCol w:w="1560"/>
                              <w:gridCol w:w="1723"/>
                            </w:tblGrid>
                            <w:tr w:rsidR="00A52414" w14:paraId="4848F50C" w14:textId="77777777" w:rsidTr="00A52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007919C1" w14:textId="77777777" w:rsidR="00A52414" w:rsidRDefault="00A52414" w:rsidP="00261F07">
                                  <w:pPr>
                                    <w:spacing w:line="360" w:lineRule="auto"/>
                                    <w:jc w:val="both"/>
                                  </w:pPr>
                                  <w:r>
                                    <w:t xml:space="preserve">IdRestaurant </w:t>
                                  </w:r>
                                </w:p>
                              </w:tc>
                              <w:tc>
                                <w:tcPr>
                                  <w:tcW w:w="1622" w:type="dxa"/>
                                </w:tcPr>
                                <w:p w14:paraId="40DDB2DE"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IdEtudiant</w:t>
                                  </w:r>
                                </w:p>
                              </w:tc>
                              <w:tc>
                                <w:tcPr>
                                  <w:tcW w:w="1503" w:type="dxa"/>
                                </w:tcPr>
                                <w:p w14:paraId="1423B982"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1701" w:type="dxa"/>
                                </w:tcPr>
                                <w:p w14:paraId="39905A69"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Heberg</w:t>
                                  </w:r>
                                </w:p>
                              </w:tc>
                              <w:tc>
                                <w:tcPr>
                                  <w:tcW w:w="1560" w:type="dxa"/>
                                </w:tcPr>
                                <w:p w14:paraId="71E95219"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Bourse </w:t>
                                  </w:r>
                                </w:p>
                              </w:tc>
                              <w:tc>
                                <w:tcPr>
                                  <w:tcW w:w="1723" w:type="dxa"/>
                                </w:tcPr>
                                <w:p w14:paraId="1EFF6EC3"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Rev_parents</w:t>
                                  </w:r>
                                </w:p>
                              </w:tc>
                            </w:tr>
                            <w:tr w:rsidR="00A52414" w14:paraId="34909BD4" w14:textId="77777777" w:rsidTr="00A5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1EDAEC4" w14:textId="77777777" w:rsidR="00A52414" w:rsidRDefault="00A52414" w:rsidP="00261F07">
                                  <w:pPr>
                                    <w:spacing w:line="360" w:lineRule="auto"/>
                                    <w:jc w:val="both"/>
                                  </w:pPr>
                                  <w:r>
                                    <w:t>ESI016</w:t>
                                  </w:r>
                                </w:p>
                              </w:tc>
                              <w:tc>
                                <w:tcPr>
                                  <w:tcW w:w="1622" w:type="dxa"/>
                                </w:tcPr>
                                <w:p w14:paraId="06567424"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21/0232</w:t>
                                  </w:r>
                                </w:p>
                              </w:tc>
                              <w:tc>
                                <w:tcPr>
                                  <w:tcW w:w="1503" w:type="dxa"/>
                                </w:tcPr>
                                <w:p w14:paraId="3DB241E0"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20/04/2022</w:t>
                                  </w:r>
                                </w:p>
                              </w:tc>
                              <w:tc>
                                <w:tcPr>
                                  <w:tcW w:w="1701" w:type="dxa"/>
                                </w:tcPr>
                                <w:p w14:paraId="7A95FC13"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Interne </w:t>
                                  </w:r>
                                </w:p>
                              </w:tc>
                              <w:tc>
                                <w:tcPr>
                                  <w:tcW w:w="1560" w:type="dxa"/>
                                </w:tcPr>
                                <w:p w14:paraId="66F44C9A"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OUI</w:t>
                                  </w:r>
                                </w:p>
                              </w:tc>
                              <w:tc>
                                <w:tcPr>
                                  <w:tcW w:w="1723" w:type="dxa"/>
                                </w:tcPr>
                                <w:p w14:paraId="452B98C5"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65 000</w:t>
                                  </w:r>
                                </w:p>
                              </w:tc>
                            </w:tr>
                            <w:tr w:rsidR="00A52414" w14:paraId="71228B66" w14:textId="77777777" w:rsidTr="00A52414">
                              <w:tc>
                                <w:tcPr>
                                  <w:cnfStyle w:val="001000000000" w:firstRow="0" w:lastRow="0" w:firstColumn="1" w:lastColumn="0" w:oddVBand="0" w:evenVBand="0" w:oddHBand="0" w:evenHBand="0" w:firstRowFirstColumn="0" w:firstRowLastColumn="0" w:lastRowFirstColumn="0" w:lastRowLastColumn="0"/>
                                  <w:tcW w:w="1973" w:type="dxa"/>
                                </w:tcPr>
                                <w:p w14:paraId="2AB6DAD3" w14:textId="77777777" w:rsidR="00A52414" w:rsidRDefault="00A52414" w:rsidP="00A52414">
                                  <w:pPr>
                                    <w:spacing w:line="360" w:lineRule="auto"/>
                                    <w:jc w:val="both"/>
                                  </w:pPr>
                                  <w:r>
                                    <w:t>Bouraoui016</w:t>
                                  </w:r>
                                </w:p>
                              </w:tc>
                              <w:tc>
                                <w:tcPr>
                                  <w:tcW w:w="1622" w:type="dxa"/>
                                </w:tcPr>
                                <w:p w14:paraId="43F59D1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21/0242</w:t>
                                  </w:r>
                                </w:p>
                              </w:tc>
                              <w:tc>
                                <w:tcPr>
                                  <w:tcW w:w="1503" w:type="dxa"/>
                                </w:tcPr>
                                <w:p w14:paraId="4097EC98"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20/04/2022</w:t>
                                  </w:r>
                                </w:p>
                              </w:tc>
                              <w:tc>
                                <w:tcPr>
                                  <w:tcW w:w="1701" w:type="dxa"/>
                                </w:tcPr>
                                <w:p w14:paraId="1F5C6561"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Externe </w:t>
                                  </w:r>
                                </w:p>
                              </w:tc>
                              <w:tc>
                                <w:tcPr>
                                  <w:tcW w:w="1560" w:type="dxa"/>
                                </w:tcPr>
                                <w:p w14:paraId="36A9EBC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NON</w:t>
                                  </w:r>
                                </w:p>
                              </w:tc>
                              <w:tc>
                                <w:tcPr>
                                  <w:tcW w:w="1723" w:type="dxa"/>
                                </w:tcPr>
                                <w:p w14:paraId="2FC69A8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48 000</w:t>
                                  </w:r>
                                </w:p>
                              </w:tc>
                            </w:tr>
                          </w:tbl>
                          <w:p w14:paraId="554AB2E7" w14:textId="77777777" w:rsidR="00A52414" w:rsidRDefault="00A52414" w:rsidP="00A52414">
                            <w:pPr>
                              <w:spacing w:after="0" w:line="360" w:lineRule="auto"/>
                              <w:jc w:val="both"/>
                            </w:pPr>
                          </w:p>
                          <w:p w14:paraId="2DBE22A8" w14:textId="77777777" w:rsidR="00A52414" w:rsidRPr="00FB4DD5" w:rsidRDefault="00A52414" w:rsidP="00A52414">
                            <w:pPr>
                              <w:spacing w:after="0" w:line="360" w:lineRule="auto"/>
                              <w:jc w:val="both"/>
                            </w:pPr>
                            <w:r w:rsidRPr="00FB4DD5">
                              <w:t>Définition des attributs :</w:t>
                            </w:r>
                          </w:p>
                          <w:p w14:paraId="72445F98" w14:textId="77777777" w:rsidR="00A52414" w:rsidRDefault="00A52414" w:rsidP="00A52414">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44143EE2" w14:textId="77777777" w:rsidR="00D409FD" w:rsidRDefault="00D409FD" w:rsidP="00D409FD">
                            <w:pPr>
                              <w:pStyle w:val="Paragraphedeliste"/>
                              <w:numPr>
                                <w:ilvl w:val="0"/>
                                <w:numId w:val="3"/>
                              </w:numPr>
                              <w:spacing w:after="0" w:line="360" w:lineRule="auto"/>
                              <w:jc w:val="both"/>
                              <w:rPr>
                                <w:sz w:val="22"/>
                              </w:rPr>
                            </w:pPr>
                            <w:r w:rsidRPr="00FB4DD5">
                              <w:rPr>
                                <w:b/>
                                <w:bCs/>
                                <w:sz w:val="22"/>
                              </w:rPr>
                              <w:t>Id</w:t>
                            </w:r>
                            <w:r>
                              <w:rPr>
                                <w:b/>
                                <w:bCs/>
                                <w:sz w:val="22"/>
                              </w:rPr>
                              <w:t>Etudiant</w:t>
                            </w:r>
                            <w:r w:rsidRPr="00FB4DD5">
                              <w:rPr>
                                <w:b/>
                                <w:bCs/>
                                <w:sz w:val="22"/>
                              </w:rPr>
                              <w:t> :</w:t>
                            </w:r>
                            <w:r w:rsidRPr="00FB4DD5">
                              <w:rPr>
                                <w:sz w:val="22"/>
                              </w:rPr>
                              <w:t xml:space="preserve"> une chaine de caractère qui représente l’identifiant </w:t>
                            </w:r>
                            <w:r w:rsidR="005D615E">
                              <w:rPr>
                                <w:sz w:val="22"/>
                              </w:rPr>
                              <w:t>de l’étudiant</w:t>
                            </w:r>
                            <w:r w:rsidRPr="00FB4DD5">
                              <w:rPr>
                                <w:sz w:val="22"/>
                              </w:rPr>
                              <w:t>, elle doit être unique.</w:t>
                            </w:r>
                          </w:p>
                          <w:p w14:paraId="57BD36E5" w14:textId="77777777" w:rsidR="00A52414" w:rsidRDefault="005D615E" w:rsidP="00A52414">
                            <w:pPr>
                              <w:pStyle w:val="Paragraphedeliste"/>
                              <w:numPr>
                                <w:ilvl w:val="0"/>
                                <w:numId w:val="3"/>
                              </w:numPr>
                              <w:spacing w:after="0" w:line="360" w:lineRule="auto"/>
                              <w:jc w:val="both"/>
                              <w:rPr>
                                <w:sz w:val="22"/>
                              </w:rPr>
                            </w:pPr>
                            <w:r>
                              <w:rPr>
                                <w:b/>
                                <w:bCs/>
                                <w:sz w:val="22"/>
                              </w:rPr>
                              <w:t>Date</w:t>
                            </w:r>
                            <w:r w:rsidR="00A52414" w:rsidRPr="00FB4DD5">
                              <w:rPr>
                                <w:b/>
                                <w:bCs/>
                                <w:sz w:val="22"/>
                              </w:rPr>
                              <w:t> :</w:t>
                            </w:r>
                            <w:r w:rsidR="00A52414">
                              <w:rPr>
                                <w:sz w:val="22"/>
                              </w:rPr>
                              <w:t xml:space="preserve"> C’est </w:t>
                            </w:r>
                            <w:r>
                              <w:rPr>
                                <w:sz w:val="22"/>
                              </w:rPr>
                              <w:t>la date du jour ou l’étudiant à pris son repas</w:t>
                            </w:r>
                          </w:p>
                          <w:p w14:paraId="10EFE462" w14:textId="77777777" w:rsidR="00A52414" w:rsidRPr="005D615E" w:rsidRDefault="005D615E" w:rsidP="00A52414">
                            <w:pPr>
                              <w:pStyle w:val="Paragraphedeliste"/>
                              <w:numPr>
                                <w:ilvl w:val="0"/>
                                <w:numId w:val="3"/>
                              </w:numPr>
                              <w:spacing w:after="0" w:line="360" w:lineRule="auto"/>
                              <w:jc w:val="both"/>
                              <w:rPr>
                                <w:b/>
                                <w:bCs/>
                                <w:i/>
                                <w:iCs/>
                              </w:rPr>
                            </w:pPr>
                            <w:r>
                              <w:rPr>
                                <w:b/>
                                <w:bCs/>
                                <w:sz w:val="22"/>
                              </w:rPr>
                              <w:t xml:space="preserve">Heberg : </w:t>
                            </w:r>
                            <w:r>
                              <w:rPr>
                                <w:sz w:val="22"/>
                              </w:rPr>
                              <w:t>Un attribut pour spécifier si un étudiant est interne ou externe. (</w:t>
                            </w:r>
                            <w:r w:rsidR="002A5369">
                              <w:rPr>
                                <w:sz w:val="22"/>
                              </w:rPr>
                              <w:t>Il</w:t>
                            </w:r>
                            <w:r>
                              <w:rPr>
                                <w:sz w:val="22"/>
                              </w:rPr>
                              <w:t xml:space="preserve"> est toujours possible d’opter pour un codage binaire à titre d’exemple : 0 pour interne et 1 : externe).</w:t>
                            </w:r>
                          </w:p>
                          <w:p w14:paraId="5E193A5F" w14:textId="77777777" w:rsidR="005D615E" w:rsidRPr="005D615E" w:rsidRDefault="005D615E" w:rsidP="005D615E">
                            <w:pPr>
                              <w:pStyle w:val="Paragraphedeliste"/>
                              <w:numPr>
                                <w:ilvl w:val="0"/>
                                <w:numId w:val="3"/>
                              </w:numPr>
                              <w:spacing w:after="0" w:line="360" w:lineRule="auto"/>
                              <w:jc w:val="both"/>
                              <w:rPr>
                                <w:b/>
                                <w:bCs/>
                                <w:i/>
                                <w:iCs/>
                              </w:rPr>
                            </w:pPr>
                            <w:r>
                              <w:rPr>
                                <w:b/>
                                <w:bCs/>
                                <w:sz w:val="22"/>
                              </w:rPr>
                              <w:t>Bourse :</w:t>
                            </w:r>
                            <w:r>
                              <w:rPr>
                                <w:b/>
                                <w:bCs/>
                                <w:i/>
                                <w:iCs/>
                              </w:rPr>
                              <w:t xml:space="preserve"> </w:t>
                            </w:r>
                            <w:r>
                              <w:rPr>
                                <w:sz w:val="22"/>
                              </w:rPr>
                              <w:t>Un attribut pour spécifier si un étudiant bénéfice de la bourse ou pas. (</w:t>
                            </w:r>
                            <w:r w:rsidR="002A5369">
                              <w:rPr>
                                <w:sz w:val="22"/>
                              </w:rPr>
                              <w:t>Il</w:t>
                            </w:r>
                            <w:r>
                              <w:rPr>
                                <w:sz w:val="22"/>
                              </w:rPr>
                              <w:t xml:space="preserve"> est toujours possible d’opter pour un codage binaire à titre d’exemple : 0 pour dire qu’il ne bénéfice pas et 1 : si oui).</w:t>
                            </w:r>
                          </w:p>
                          <w:p w14:paraId="08E14640" w14:textId="77777777" w:rsidR="005D615E" w:rsidRPr="001628EC" w:rsidRDefault="005D615E" w:rsidP="00A52414">
                            <w:pPr>
                              <w:pStyle w:val="Paragraphedeliste"/>
                              <w:numPr>
                                <w:ilvl w:val="0"/>
                                <w:numId w:val="3"/>
                              </w:numPr>
                              <w:spacing w:after="0" w:line="360" w:lineRule="auto"/>
                              <w:jc w:val="both"/>
                              <w:rPr>
                                <w:b/>
                                <w:bCs/>
                                <w:i/>
                                <w:iCs/>
                              </w:rPr>
                            </w:pPr>
                            <w:r>
                              <w:rPr>
                                <w:b/>
                                <w:bCs/>
                                <w:i/>
                                <w:iCs/>
                              </w:rPr>
                              <w:t xml:space="preserve">Rev_parents : </w:t>
                            </w:r>
                            <w:r>
                              <w:t>C’est le revenu moyen des parents de l’étudiant. Il peut d’agir des deux parents de l’étudiant ou un d’eux dans le cas ou il n’est pas salarié* ;</w:t>
                            </w:r>
                          </w:p>
                          <w:p w14:paraId="4550C2C4" w14:textId="77777777" w:rsidR="00A52414" w:rsidRPr="001628EC" w:rsidRDefault="00A52414" w:rsidP="00A52414">
                            <w:pPr>
                              <w:pStyle w:val="Paragraphedeliste"/>
                              <w:spacing w:after="0" w:line="360" w:lineRule="auto"/>
                              <w:ind w:left="720" w:firstLine="0"/>
                              <w:jc w:val="both"/>
                              <w:rPr>
                                <w:b/>
                                <w:bCs/>
                                <w:i/>
                                <w:iCs/>
                              </w:rPr>
                            </w:pPr>
                          </w:p>
                          <w:p w14:paraId="464CB7EA" w14:textId="77777777" w:rsidR="00A52414" w:rsidRDefault="00A52414" w:rsidP="005D615E">
                            <w:pPr>
                              <w:spacing w:after="0" w:line="360" w:lineRule="auto"/>
                              <w:jc w:val="both"/>
                            </w:pPr>
                            <w:r w:rsidRPr="003871B7">
                              <w:rPr>
                                <w:b/>
                                <w:bCs/>
                                <w:i/>
                                <w:iCs/>
                              </w:rPr>
                              <w:t xml:space="preserve">Remarque : l’alimentation de cette table </w:t>
                            </w:r>
                            <w:r w:rsidR="005D615E">
                              <w:rPr>
                                <w:b/>
                                <w:bCs/>
                                <w:i/>
                                <w:iCs/>
                              </w:rPr>
                              <w:t>pourra se faire via l’interface web de l’application web à travers les coordonnées de l’étudiant lors de son inscription.</w:t>
                            </w:r>
                          </w:p>
                          <w:p w14:paraId="08385644" w14:textId="77777777" w:rsidR="00A52414" w:rsidRDefault="00A52414" w:rsidP="00A52414">
                            <w:pPr>
                              <w:spacing w:after="0" w:line="360" w:lineRule="auto"/>
                            </w:pPr>
                          </w:p>
                          <w:p w14:paraId="74522267" w14:textId="77777777" w:rsidR="00A52414" w:rsidRDefault="00A52414" w:rsidP="00A52414">
                            <w:pPr>
                              <w:pStyle w:val="Titre2"/>
                              <w:spacing w:before="0" w:line="360" w:lineRule="auto"/>
                            </w:pPr>
                            <w:r>
                              <w:rPr>
                                <w:lang w:bidi="fr-FR"/>
                              </w:rPr>
                              <w:t>Démarche à suivre :</w:t>
                            </w:r>
                          </w:p>
                          <w:p w14:paraId="0DFEB000" w14:textId="77777777" w:rsidR="00A52414" w:rsidRDefault="00A52414" w:rsidP="00A52414">
                            <w:pPr>
                              <w:spacing w:after="0"/>
                              <w:rPr>
                                <w:lang w:bidi="fr-FR"/>
                              </w:rPr>
                            </w:pPr>
                          </w:p>
                          <w:p w14:paraId="7EB296BC" w14:textId="77777777" w:rsidR="00A52414" w:rsidRDefault="00A52414" w:rsidP="00A52414">
                            <w:pPr>
                              <w:spacing w:after="0"/>
                            </w:pPr>
                          </w:p>
                          <w:p w14:paraId="244DA6FB" w14:textId="77777777" w:rsidR="00A52414" w:rsidRDefault="00A52414" w:rsidP="00A5241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8B26A" id="Zone de texte 5" o:spid="_x0000_s1037" type="#_x0000_t202" style="position:absolute;margin-left:-15.75pt;margin-top:-16.35pt;width:519pt;height:56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" filled="f" stroked="f">
                <v:textbox>
                  <w:txbxContent>
                    <w:p w14:paraId="72A002D2" w14:textId="77777777" w:rsidR="00A52414" w:rsidRPr="004F53E9" w:rsidRDefault="00A52414" w:rsidP="00A52414">
                      <w:pPr>
                        <w:pStyle w:val="Titre2"/>
                        <w:spacing w:before="0" w:line="360" w:lineRule="auto"/>
                      </w:pPr>
                      <w:r>
                        <w:rPr>
                          <w:lang w:bidi="fr-FR"/>
                        </w:rPr>
                        <w:t xml:space="preserve">La table ‘’Population’’ : </w:t>
                      </w:r>
                    </w:p>
                    <w:p w14:paraId="7F99163D" w14:textId="77777777" w:rsidR="00A52414" w:rsidRDefault="00A52414" w:rsidP="00A52414">
                      <w:pPr>
                        <w:spacing w:after="0" w:line="360" w:lineRule="auto"/>
                        <w:jc w:val="both"/>
                      </w:pPr>
                      <w:r>
                        <w:t>La table ‘’Population’’ décrit précisément le niveau de vie des bénéficiaires du service de la restauration qui sont les étudiants.</w:t>
                      </w:r>
                    </w:p>
                    <w:p w14:paraId="2EF72E5A" w14:textId="77777777" w:rsidR="00A52414" w:rsidRDefault="00A52414" w:rsidP="00A52414">
                      <w:pPr>
                        <w:spacing w:after="0" w:line="360" w:lineRule="auto"/>
                        <w:jc w:val="both"/>
                      </w:pPr>
                      <w:r>
                        <w:t>Cette table permet de résumer les différents paramètres influençant sur la variable cible en fonction de la situation personnelle de l’étudiant ou même de sa famille.</w:t>
                      </w:r>
                    </w:p>
                    <w:p w14:paraId="5BBA06D7" w14:textId="77777777" w:rsidR="00A52414" w:rsidRDefault="00A52414" w:rsidP="00A52414">
                      <w:pPr>
                        <w:spacing w:after="0" w:line="360" w:lineRule="auto"/>
                        <w:jc w:val="both"/>
                      </w:pPr>
                      <w:r>
                        <w:t>Voici à quoi ressemble la table population :</w:t>
                      </w:r>
                    </w:p>
                    <w:p w14:paraId="0AA53F46" w14:textId="77777777" w:rsidR="00A52414" w:rsidRDefault="00A52414" w:rsidP="00A52414">
                      <w:pPr>
                        <w:spacing w:after="0" w:line="360" w:lineRule="auto"/>
                        <w:jc w:val="both"/>
                      </w:pPr>
                    </w:p>
                    <w:tbl>
                      <w:tblPr>
                        <w:tblStyle w:val="TableauGrille4-Accentuation1"/>
                        <w:tblW w:w="0" w:type="auto"/>
                        <w:tblLook w:val="04A0" w:firstRow="1" w:lastRow="0" w:firstColumn="1" w:lastColumn="0" w:noHBand="0" w:noVBand="1"/>
                      </w:tblPr>
                      <w:tblGrid>
                        <w:gridCol w:w="1973"/>
                        <w:gridCol w:w="1622"/>
                        <w:gridCol w:w="1503"/>
                        <w:gridCol w:w="1701"/>
                        <w:gridCol w:w="1560"/>
                        <w:gridCol w:w="1723"/>
                      </w:tblGrid>
                      <w:tr w:rsidR="00A52414" w14:paraId="4848F50C" w14:textId="77777777" w:rsidTr="00A52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007919C1" w14:textId="77777777" w:rsidR="00A52414" w:rsidRDefault="00A52414" w:rsidP="00261F07">
                            <w:pPr>
                              <w:spacing w:line="360" w:lineRule="auto"/>
                              <w:jc w:val="both"/>
                            </w:pPr>
                            <w:r>
                              <w:t xml:space="preserve">IdRestaurant </w:t>
                            </w:r>
                          </w:p>
                        </w:tc>
                        <w:tc>
                          <w:tcPr>
                            <w:tcW w:w="1622" w:type="dxa"/>
                          </w:tcPr>
                          <w:p w14:paraId="40DDB2DE"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IdEtudiant</w:t>
                            </w:r>
                          </w:p>
                        </w:tc>
                        <w:tc>
                          <w:tcPr>
                            <w:tcW w:w="1503" w:type="dxa"/>
                          </w:tcPr>
                          <w:p w14:paraId="1423B982"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1701" w:type="dxa"/>
                          </w:tcPr>
                          <w:p w14:paraId="39905A69"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Heberg</w:t>
                            </w:r>
                          </w:p>
                        </w:tc>
                        <w:tc>
                          <w:tcPr>
                            <w:tcW w:w="1560" w:type="dxa"/>
                          </w:tcPr>
                          <w:p w14:paraId="71E95219"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Bourse </w:t>
                            </w:r>
                          </w:p>
                        </w:tc>
                        <w:tc>
                          <w:tcPr>
                            <w:tcW w:w="1723" w:type="dxa"/>
                          </w:tcPr>
                          <w:p w14:paraId="1EFF6EC3" w14:textId="77777777" w:rsidR="00A52414" w:rsidRDefault="00A52414"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Rev_parents</w:t>
                            </w:r>
                          </w:p>
                        </w:tc>
                      </w:tr>
                      <w:tr w:rsidR="00A52414" w14:paraId="34909BD4" w14:textId="77777777" w:rsidTr="00A5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1EDAEC4" w14:textId="77777777" w:rsidR="00A52414" w:rsidRDefault="00A52414" w:rsidP="00261F07">
                            <w:pPr>
                              <w:spacing w:line="360" w:lineRule="auto"/>
                              <w:jc w:val="both"/>
                            </w:pPr>
                            <w:r>
                              <w:t>ESI016</w:t>
                            </w:r>
                          </w:p>
                        </w:tc>
                        <w:tc>
                          <w:tcPr>
                            <w:tcW w:w="1622" w:type="dxa"/>
                          </w:tcPr>
                          <w:p w14:paraId="06567424"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21/0232</w:t>
                            </w:r>
                          </w:p>
                        </w:tc>
                        <w:tc>
                          <w:tcPr>
                            <w:tcW w:w="1503" w:type="dxa"/>
                          </w:tcPr>
                          <w:p w14:paraId="3DB241E0"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20/04/2022</w:t>
                            </w:r>
                          </w:p>
                        </w:tc>
                        <w:tc>
                          <w:tcPr>
                            <w:tcW w:w="1701" w:type="dxa"/>
                          </w:tcPr>
                          <w:p w14:paraId="7A95FC13"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Interne </w:t>
                            </w:r>
                          </w:p>
                        </w:tc>
                        <w:tc>
                          <w:tcPr>
                            <w:tcW w:w="1560" w:type="dxa"/>
                          </w:tcPr>
                          <w:p w14:paraId="66F44C9A"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OUI</w:t>
                            </w:r>
                          </w:p>
                        </w:tc>
                        <w:tc>
                          <w:tcPr>
                            <w:tcW w:w="1723" w:type="dxa"/>
                          </w:tcPr>
                          <w:p w14:paraId="452B98C5" w14:textId="77777777" w:rsidR="00A52414" w:rsidRDefault="00A52414"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65 000</w:t>
                            </w:r>
                          </w:p>
                        </w:tc>
                      </w:tr>
                      <w:tr w:rsidR="00A52414" w14:paraId="71228B66" w14:textId="77777777" w:rsidTr="00A52414">
                        <w:tc>
                          <w:tcPr>
                            <w:cnfStyle w:val="001000000000" w:firstRow="0" w:lastRow="0" w:firstColumn="1" w:lastColumn="0" w:oddVBand="0" w:evenVBand="0" w:oddHBand="0" w:evenHBand="0" w:firstRowFirstColumn="0" w:firstRowLastColumn="0" w:lastRowFirstColumn="0" w:lastRowLastColumn="0"/>
                            <w:tcW w:w="1973" w:type="dxa"/>
                          </w:tcPr>
                          <w:p w14:paraId="2AB6DAD3" w14:textId="77777777" w:rsidR="00A52414" w:rsidRDefault="00A52414" w:rsidP="00A52414">
                            <w:pPr>
                              <w:spacing w:line="360" w:lineRule="auto"/>
                              <w:jc w:val="both"/>
                            </w:pPr>
                            <w:r>
                              <w:t>Bouraoui016</w:t>
                            </w:r>
                          </w:p>
                        </w:tc>
                        <w:tc>
                          <w:tcPr>
                            <w:tcW w:w="1622" w:type="dxa"/>
                          </w:tcPr>
                          <w:p w14:paraId="43F59D1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21/0242</w:t>
                            </w:r>
                          </w:p>
                        </w:tc>
                        <w:tc>
                          <w:tcPr>
                            <w:tcW w:w="1503" w:type="dxa"/>
                          </w:tcPr>
                          <w:p w14:paraId="4097EC98"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20/04/2022</w:t>
                            </w:r>
                          </w:p>
                        </w:tc>
                        <w:tc>
                          <w:tcPr>
                            <w:tcW w:w="1701" w:type="dxa"/>
                          </w:tcPr>
                          <w:p w14:paraId="1F5C6561"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Externe </w:t>
                            </w:r>
                          </w:p>
                        </w:tc>
                        <w:tc>
                          <w:tcPr>
                            <w:tcW w:w="1560" w:type="dxa"/>
                          </w:tcPr>
                          <w:p w14:paraId="36A9EBC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NON</w:t>
                            </w:r>
                          </w:p>
                        </w:tc>
                        <w:tc>
                          <w:tcPr>
                            <w:tcW w:w="1723" w:type="dxa"/>
                          </w:tcPr>
                          <w:p w14:paraId="2FC69A84" w14:textId="77777777" w:rsidR="00A52414" w:rsidRDefault="00A52414"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48 000</w:t>
                            </w:r>
                          </w:p>
                        </w:tc>
                      </w:tr>
                    </w:tbl>
                    <w:p w14:paraId="554AB2E7" w14:textId="77777777" w:rsidR="00A52414" w:rsidRDefault="00A52414" w:rsidP="00A52414">
                      <w:pPr>
                        <w:spacing w:after="0" w:line="360" w:lineRule="auto"/>
                        <w:jc w:val="both"/>
                      </w:pPr>
                    </w:p>
                    <w:p w14:paraId="2DBE22A8" w14:textId="77777777" w:rsidR="00A52414" w:rsidRPr="00FB4DD5" w:rsidRDefault="00A52414" w:rsidP="00A52414">
                      <w:pPr>
                        <w:spacing w:after="0" w:line="360" w:lineRule="auto"/>
                        <w:jc w:val="both"/>
                      </w:pPr>
                      <w:r w:rsidRPr="00FB4DD5">
                        <w:t>Définition des attributs :</w:t>
                      </w:r>
                    </w:p>
                    <w:p w14:paraId="72445F98" w14:textId="77777777" w:rsidR="00A52414" w:rsidRDefault="00A52414" w:rsidP="00A52414">
                      <w:pPr>
                        <w:pStyle w:val="Paragraphedeliste"/>
                        <w:numPr>
                          <w:ilvl w:val="0"/>
                          <w:numId w:val="3"/>
                        </w:numPr>
                        <w:spacing w:after="0" w:line="360" w:lineRule="auto"/>
                        <w:jc w:val="both"/>
                        <w:rPr>
                          <w:sz w:val="22"/>
                        </w:rPr>
                      </w:pPr>
                      <w:r w:rsidRPr="00FB4DD5">
                        <w:rPr>
                          <w:b/>
                          <w:bCs/>
                          <w:sz w:val="22"/>
                        </w:rPr>
                        <w:t>IdRestaurant :</w:t>
                      </w:r>
                      <w:r w:rsidRPr="00FB4DD5">
                        <w:rPr>
                          <w:sz w:val="22"/>
                        </w:rPr>
                        <w:t xml:space="preserve"> une chaine de caractère qui représente l’identifiant du restaurant, elle doit être unique.</w:t>
                      </w:r>
                    </w:p>
                    <w:p w14:paraId="44143EE2" w14:textId="77777777" w:rsidR="00D409FD" w:rsidRDefault="00D409FD" w:rsidP="00D409FD">
                      <w:pPr>
                        <w:pStyle w:val="Paragraphedeliste"/>
                        <w:numPr>
                          <w:ilvl w:val="0"/>
                          <w:numId w:val="3"/>
                        </w:numPr>
                        <w:spacing w:after="0" w:line="360" w:lineRule="auto"/>
                        <w:jc w:val="both"/>
                        <w:rPr>
                          <w:sz w:val="22"/>
                        </w:rPr>
                      </w:pPr>
                      <w:r w:rsidRPr="00FB4DD5">
                        <w:rPr>
                          <w:b/>
                          <w:bCs/>
                          <w:sz w:val="22"/>
                        </w:rPr>
                        <w:t>Id</w:t>
                      </w:r>
                      <w:r>
                        <w:rPr>
                          <w:b/>
                          <w:bCs/>
                          <w:sz w:val="22"/>
                        </w:rPr>
                        <w:t>Etudiant</w:t>
                      </w:r>
                      <w:r w:rsidRPr="00FB4DD5">
                        <w:rPr>
                          <w:b/>
                          <w:bCs/>
                          <w:sz w:val="22"/>
                        </w:rPr>
                        <w:t> :</w:t>
                      </w:r>
                      <w:r w:rsidRPr="00FB4DD5">
                        <w:rPr>
                          <w:sz w:val="22"/>
                        </w:rPr>
                        <w:t xml:space="preserve"> une chaine de caractère qui représente l’identifiant </w:t>
                      </w:r>
                      <w:r w:rsidR="005D615E">
                        <w:rPr>
                          <w:sz w:val="22"/>
                        </w:rPr>
                        <w:t>de l’étudiant</w:t>
                      </w:r>
                      <w:r w:rsidRPr="00FB4DD5">
                        <w:rPr>
                          <w:sz w:val="22"/>
                        </w:rPr>
                        <w:t>, elle doit être unique.</w:t>
                      </w:r>
                    </w:p>
                    <w:p w14:paraId="57BD36E5" w14:textId="77777777" w:rsidR="00A52414" w:rsidRDefault="005D615E" w:rsidP="00A52414">
                      <w:pPr>
                        <w:pStyle w:val="Paragraphedeliste"/>
                        <w:numPr>
                          <w:ilvl w:val="0"/>
                          <w:numId w:val="3"/>
                        </w:numPr>
                        <w:spacing w:after="0" w:line="360" w:lineRule="auto"/>
                        <w:jc w:val="both"/>
                        <w:rPr>
                          <w:sz w:val="22"/>
                        </w:rPr>
                      </w:pPr>
                      <w:r>
                        <w:rPr>
                          <w:b/>
                          <w:bCs/>
                          <w:sz w:val="22"/>
                        </w:rPr>
                        <w:t>Date</w:t>
                      </w:r>
                      <w:r w:rsidR="00A52414" w:rsidRPr="00FB4DD5">
                        <w:rPr>
                          <w:b/>
                          <w:bCs/>
                          <w:sz w:val="22"/>
                        </w:rPr>
                        <w:t> :</w:t>
                      </w:r>
                      <w:r w:rsidR="00A52414">
                        <w:rPr>
                          <w:sz w:val="22"/>
                        </w:rPr>
                        <w:t xml:space="preserve"> C’est </w:t>
                      </w:r>
                      <w:r>
                        <w:rPr>
                          <w:sz w:val="22"/>
                        </w:rPr>
                        <w:t>la date du jour ou l’étudiant à pris son repas</w:t>
                      </w:r>
                    </w:p>
                    <w:p w14:paraId="10EFE462" w14:textId="77777777" w:rsidR="00A52414" w:rsidRPr="005D615E" w:rsidRDefault="005D615E" w:rsidP="00A52414">
                      <w:pPr>
                        <w:pStyle w:val="Paragraphedeliste"/>
                        <w:numPr>
                          <w:ilvl w:val="0"/>
                          <w:numId w:val="3"/>
                        </w:numPr>
                        <w:spacing w:after="0" w:line="360" w:lineRule="auto"/>
                        <w:jc w:val="both"/>
                        <w:rPr>
                          <w:b/>
                          <w:bCs/>
                          <w:i/>
                          <w:iCs/>
                        </w:rPr>
                      </w:pPr>
                      <w:r>
                        <w:rPr>
                          <w:b/>
                          <w:bCs/>
                          <w:sz w:val="22"/>
                        </w:rPr>
                        <w:t xml:space="preserve">Heberg : </w:t>
                      </w:r>
                      <w:r>
                        <w:rPr>
                          <w:sz w:val="22"/>
                        </w:rPr>
                        <w:t>Un attribut pour spécifier si un étudiant est interne ou externe. (</w:t>
                      </w:r>
                      <w:r w:rsidR="002A5369">
                        <w:rPr>
                          <w:sz w:val="22"/>
                        </w:rPr>
                        <w:t>Il</w:t>
                      </w:r>
                      <w:r>
                        <w:rPr>
                          <w:sz w:val="22"/>
                        </w:rPr>
                        <w:t xml:space="preserve"> est toujours possible d’opter pour un codage binaire à titre d’exemple : 0 pour interne et 1 : externe).</w:t>
                      </w:r>
                    </w:p>
                    <w:p w14:paraId="5E193A5F" w14:textId="77777777" w:rsidR="005D615E" w:rsidRPr="005D615E" w:rsidRDefault="005D615E" w:rsidP="005D615E">
                      <w:pPr>
                        <w:pStyle w:val="Paragraphedeliste"/>
                        <w:numPr>
                          <w:ilvl w:val="0"/>
                          <w:numId w:val="3"/>
                        </w:numPr>
                        <w:spacing w:after="0" w:line="360" w:lineRule="auto"/>
                        <w:jc w:val="both"/>
                        <w:rPr>
                          <w:b/>
                          <w:bCs/>
                          <w:i/>
                          <w:iCs/>
                        </w:rPr>
                      </w:pPr>
                      <w:r>
                        <w:rPr>
                          <w:b/>
                          <w:bCs/>
                          <w:sz w:val="22"/>
                        </w:rPr>
                        <w:t>Bourse :</w:t>
                      </w:r>
                      <w:r>
                        <w:rPr>
                          <w:b/>
                          <w:bCs/>
                          <w:i/>
                          <w:iCs/>
                        </w:rPr>
                        <w:t xml:space="preserve"> </w:t>
                      </w:r>
                      <w:r>
                        <w:rPr>
                          <w:sz w:val="22"/>
                        </w:rPr>
                        <w:t>Un attribut pour spécifier si un étudiant bénéfice de la bourse ou pas. (</w:t>
                      </w:r>
                      <w:r w:rsidR="002A5369">
                        <w:rPr>
                          <w:sz w:val="22"/>
                        </w:rPr>
                        <w:t>Il</w:t>
                      </w:r>
                      <w:r>
                        <w:rPr>
                          <w:sz w:val="22"/>
                        </w:rPr>
                        <w:t xml:space="preserve"> est toujours possible d’opter pour un codage binaire à titre d’exemple : 0 pour dire qu’il ne bénéfice pas et 1 : si oui).</w:t>
                      </w:r>
                    </w:p>
                    <w:p w14:paraId="08E14640" w14:textId="77777777" w:rsidR="005D615E" w:rsidRPr="001628EC" w:rsidRDefault="005D615E" w:rsidP="00A52414">
                      <w:pPr>
                        <w:pStyle w:val="Paragraphedeliste"/>
                        <w:numPr>
                          <w:ilvl w:val="0"/>
                          <w:numId w:val="3"/>
                        </w:numPr>
                        <w:spacing w:after="0" w:line="360" w:lineRule="auto"/>
                        <w:jc w:val="both"/>
                        <w:rPr>
                          <w:b/>
                          <w:bCs/>
                          <w:i/>
                          <w:iCs/>
                        </w:rPr>
                      </w:pPr>
                      <w:r>
                        <w:rPr>
                          <w:b/>
                          <w:bCs/>
                          <w:i/>
                          <w:iCs/>
                        </w:rPr>
                        <w:t xml:space="preserve">Rev_parents : </w:t>
                      </w:r>
                      <w:r>
                        <w:t>C’est le revenu moyen des parents de l’étudiant. Il peut d’agir des deux parents de l’étudiant ou un d’eux dans le cas ou il n’est pas salarié* ;</w:t>
                      </w:r>
                    </w:p>
                    <w:p w14:paraId="4550C2C4" w14:textId="77777777" w:rsidR="00A52414" w:rsidRPr="001628EC" w:rsidRDefault="00A52414" w:rsidP="00A52414">
                      <w:pPr>
                        <w:pStyle w:val="Paragraphedeliste"/>
                        <w:spacing w:after="0" w:line="360" w:lineRule="auto"/>
                        <w:ind w:left="720" w:firstLine="0"/>
                        <w:jc w:val="both"/>
                        <w:rPr>
                          <w:b/>
                          <w:bCs/>
                          <w:i/>
                          <w:iCs/>
                        </w:rPr>
                      </w:pPr>
                    </w:p>
                    <w:p w14:paraId="464CB7EA" w14:textId="77777777" w:rsidR="00A52414" w:rsidRDefault="00A52414" w:rsidP="005D615E">
                      <w:pPr>
                        <w:spacing w:after="0" w:line="360" w:lineRule="auto"/>
                        <w:jc w:val="both"/>
                      </w:pPr>
                      <w:r w:rsidRPr="003871B7">
                        <w:rPr>
                          <w:b/>
                          <w:bCs/>
                          <w:i/>
                          <w:iCs/>
                        </w:rPr>
                        <w:t xml:space="preserve">Remarque : l’alimentation de cette table </w:t>
                      </w:r>
                      <w:r w:rsidR="005D615E">
                        <w:rPr>
                          <w:b/>
                          <w:bCs/>
                          <w:i/>
                          <w:iCs/>
                        </w:rPr>
                        <w:t>pourra se faire via l’interface web de l’application web à travers les coordonnées de l’étudiant lors de son inscription.</w:t>
                      </w:r>
                    </w:p>
                    <w:p w14:paraId="08385644" w14:textId="77777777" w:rsidR="00A52414" w:rsidRDefault="00A52414" w:rsidP="00A52414">
                      <w:pPr>
                        <w:spacing w:after="0" w:line="360" w:lineRule="auto"/>
                      </w:pPr>
                    </w:p>
                    <w:p w14:paraId="74522267" w14:textId="77777777" w:rsidR="00A52414" w:rsidRDefault="00A52414" w:rsidP="00A52414">
                      <w:pPr>
                        <w:pStyle w:val="Titre2"/>
                        <w:spacing w:before="0" w:line="360" w:lineRule="auto"/>
                      </w:pPr>
                      <w:r>
                        <w:rPr>
                          <w:lang w:bidi="fr-FR"/>
                        </w:rPr>
                        <w:t>Démarche à suivre :</w:t>
                      </w:r>
                    </w:p>
                    <w:p w14:paraId="0DFEB000" w14:textId="77777777" w:rsidR="00A52414" w:rsidRDefault="00A52414" w:rsidP="00A52414">
                      <w:pPr>
                        <w:spacing w:after="0"/>
                        <w:rPr>
                          <w:lang w:bidi="fr-FR"/>
                        </w:rPr>
                      </w:pPr>
                    </w:p>
                    <w:p w14:paraId="7EB296BC" w14:textId="77777777" w:rsidR="00A52414" w:rsidRDefault="00A52414" w:rsidP="00A52414">
                      <w:pPr>
                        <w:spacing w:after="0"/>
                      </w:pPr>
                    </w:p>
                    <w:p w14:paraId="244DA6FB" w14:textId="77777777" w:rsidR="00A52414" w:rsidRDefault="00A52414" w:rsidP="00A52414">
                      <w:pPr>
                        <w:spacing w:after="0"/>
                      </w:pPr>
                    </w:p>
                  </w:txbxContent>
                </v:textbox>
                <w10:wrap type="square" anchorx="margin"/>
              </v:shape>
            </w:pict>
          </mc:Fallback>
        </mc:AlternateContent>
      </w:r>
    </w:p>
    <w:p w14:paraId="74335524" w14:textId="77777777" w:rsidR="005D615E" w:rsidRDefault="005D615E" w:rsidP="005D615E">
      <w:pPr>
        <w:tabs>
          <w:tab w:val="left" w:pos="900"/>
        </w:tabs>
        <w:rPr>
          <w:sz w:val="24"/>
        </w:rPr>
      </w:pPr>
      <w:r>
        <w:rPr>
          <w:sz w:val="24"/>
        </w:rPr>
        <w:tab/>
      </w:r>
    </w:p>
    <w:p w14:paraId="70562DB4" w14:textId="77777777" w:rsidR="005D615E" w:rsidRDefault="005D615E" w:rsidP="005D615E">
      <w:pPr>
        <w:tabs>
          <w:tab w:val="left" w:pos="2595"/>
        </w:tabs>
        <w:rPr>
          <w:sz w:val="24"/>
        </w:rPr>
      </w:pPr>
      <w:r>
        <w:rPr>
          <w:sz w:val="24"/>
        </w:rPr>
        <w:tab/>
      </w:r>
    </w:p>
    <w:p w14:paraId="35243453" w14:textId="77777777" w:rsidR="005D615E" w:rsidRDefault="002A5369" w:rsidP="005D615E">
      <w:pPr>
        <w:tabs>
          <w:tab w:val="left" w:pos="2595"/>
        </w:tabs>
        <w:rPr>
          <w:sz w:val="24"/>
        </w:rPr>
      </w:pPr>
      <w:r>
        <w:rPr>
          <w:noProof/>
          <w:lang w:bidi="fr-FR"/>
        </w:rPr>
        <w:lastRenderedPageBreak/>
        <mc:AlternateContent>
          <mc:Choice Requires="wps">
            <w:drawing>
              <wp:anchor distT="0" distB="0" distL="114300" distR="114300" simplePos="0" relativeHeight="251677696" behindDoc="1" locked="0" layoutInCell="1" allowOverlap="1" wp14:anchorId="1A9482B4" wp14:editId="4E66E67E">
                <wp:simplePos x="0" y="0"/>
                <wp:positionH relativeFrom="margin">
                  <wp:posOffset>-200025</wp:posOffset>
                </wp:positionH>
                <wp:positionV relativeFrom="paragraph">
                  <wp:posOffset>476250</wp:posOffset>
                </wp:positionV>
                <wp:extent cx="6591300" cy="4200525"/>
                <wp:effectExtent l="0" t="0" r="0" b="9525"/>
                <wp:wrapSquare wrapText="bothSides"/>
                <wp:docPr id="7" name="Zone de texte 7"/>
                <wp:cNvGraphicFramePr/>
                <a:graphic xmlns:a="http://schemas.openxmlformats.org/drawingml/2006/main">
                  <a:graphicData uri="http://schemas.microsoft.com/office/word/2010/wordprocessingShape">
                    <wps:wsp>
                      <wps:cNvSpPr txBox="1"/>
                      <wps:spPr>
                        <a:xfrm>
                          <a:off x="0" y="0"/>
                          <a:ext cx="6591300" cy="420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427A84" w14:textId="77777777" w:rsidR="005D615E" w:rsidRPr="004F53E9" w:rsidRDefault="005D615E" w:rsidP="005D615E">
                            <w:pPr>
                              <w:pStyle w:val="Titre2"/>
                              <w:spacing w:before="0" w:line="360" w:lineRule="auto"/>
                            </w:pPr>
                            <w:r>
                              <w:rPr>
                                <w:lang w:bidi="fr-FR"/>
                              </w:rPr>
                              <w:t xml:space="preserve">La table ‘’Météo’’ : </w:t>
                            </w:r>
                          </w:p>
                          <w:p w14:paraId="2562D692" w14:textId="77777777" w:rsidR="005D615E" w:rsidRDefault="005D615E" w:rsidP="005D615E">
                            <w:pPr>
                              <w:spacing w:after="0" w:line="360" w:lineRule="auto"/>
                              <w:jc w:val="both"/>
                            </w:pPr>
                            <w:r>
                              <w:t>La table ‘’Météo’’ contient les données météorologiques.</w:t>
                            </w:r>
                          </w:p>
                          <w:p w14:paraId="5BCE76DB" w14:textId="77777777" w:rsidR="005D615E" w:rsidRDefault="005D615E" w:rsidP="005D615E">
                            <w:pPr>
                              <w:spacing w:after="0" w:line="360" w:lineRule="auto"/>
                              <w:jc w:val="both"/>
                            </w:pPr>
                            <w:r>
                              <w:t>Cette table peut influencer sur le nombre d’étudiants présents dans les restaurants.</w:t>
                            </w:r>
                          </w:p>
                          <w:p w14:paraId="1AB284E8" w14:textId="77777777" w:rsidR="005D615E" w:rsidRDefault="005D615E" w:rsidP="005D615E">
                            <w:pPr>
                              <w:spacing w:after="0" w:line="360" w:lineRule="auto"/>
                              <w:jc w:val="both"/>
                            </w:pPr>
                            <w:r>
                              <w:t xml:space="preserve"> Voici à quoi ressemble la table ‘’Météo’’ :</w:t>
                            </w:r>
                          </w:p>
                          <w:p w14:paraId="4DA1677C" w14:textId="77777777" w:rsidR="005D615E" w:rsidRDefault="005D615E" w:rsidP="005D615E">
                            <w:pPr>
                              <w:spacing w:after="0" w:line="360" w:lineRule="auto"/>
                              <w:jc w:val="both"/>
                            </w:pPr>
                          </w:p>
                          <w:p w14:paraId="440BEA85" w14:textId="77777777" w:rsidR="005D615E" w:rsidRDefault="005D615E" w:rsidP="005D615E">
                            <w:pPr>
                              <w:spacing w:after="0" w:line="360" w:lineRule="auto"/>
                              <w:jc w:val="both"/>
                            </w:pPr>
                          </w:p>
                          <w:tbl>
                            <w:tblPr>
                              <w:tblStyle w:val="TableauGrille4-Accentuation1"/>
                              <w:tblW w:w="0" w:type="auto"/>
                              <w:tblLook w:val="04A0" w:firstRow="1" w:lastRow="0" w:firstColumn="1" w:lastColumn="0" w:noHBand="0" w:noVBand="1"/>
                            </w:tblPr>
                            <w:tblGrid>
                              <w:gridCol w:w="1973"/>
                              <w:gridCol w:w="1622"/>
                            </w:tblGrid>
                            <w:tr w:rsidR="005D615E" w14:paraId="02E8620D" w14:textId="77777777" w:rsidTr="00A52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830CE6E" w14:textId="77777777" w:rsidR="005D615E" w:rsidRDefault="005D615E" w:rsidP="00261F07">
                                  <w:pPr>
                                    <w:spacing w:line="360" w:lineRule="auto"/>
                                    <w:jc w:val="both"/>
                                  </w:pPr>
                                  <w:r>
                                    <w:t xml:space="preserve">Date </w:t>
                                  </w:r>
                                </w:p>
                              </w:tc>
                              <w:tc>
                                <w:tcPr>
                                  <w:tcW w:w="1622" w:type="dxa"/>
                                </w:tcPr>
                                <w:p w14:paraId="236C0AD5" w14:textId="77777777" w:rsidR="005D615E" w:rsidRDefault="005D615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Météo</w:t>
                                  </w:r>
                                </w:p>
                              </w:tc>
                            </w:tr>
                            <w:tr w:rsidR="005D615E" w14:paraId="44F178B5" w14:textId="77777777" w:rsidTr="00A5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80649F1" w14:textId="77777777" w:rsidR="005D615E" w:rsidRDefault="002A5369" w:rsidP="00261F07">
                                  <w:pPr>
                                    <w:spacing w:line="360" w:lineRule="auto"/>
                                    <w:jc w:val="both"/>
                                  </w:pPr>
                                  <w:r>
                                    <w:t>21/04/2022</w:t>
                                  </w:r>
                                </w:p>
                              </w:tc>
                              <w:tc>
                                <w:tcPr>
                                  <w:tcW w:w="1622" w:type="dxa"/>
                                </w:tcPr>
                                <w:p w14:paraId="144F6564" w14:textId="77777777" w:rsidR="005D615E" w:rsidRDefault="002A5369"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Ensoleillé </w:t>
                                  </w:r>
                                </w:p>
                              </w:tc>
                            </w:tr>
                            <w:tr w:rsidR="005D615E" w14:paraId="5067004E" w14:textId="77777777" w:rsidTr="00A52414">
                              <w:tc>
                                <w:tcPr>
                                  <w:cnfStyle w:val="001000000000" w:firstRow="0" w:lastRow="0" w:firstColumn="1" w:lastColumn="0" w:oddVBand="0" w:evenVBand="0" w:oddHBand="0" w:evenHBand="0" w:firstRowFirstColumn="0" w:firstRowLastColumn="0" w:lastRowFirstColumn="0" w:lastRowLastColumn="0"/>
                                  <w:tcW w:w="1973" w:type="dxa"/>
                                </w:tcPr>
                                <w:p w14:paraId="7EB08740" w14:textId="77777777" w:rsidR="005D615E" w:rsidRDefault="002A5369" w:rsidP="00A52414">
                                  <w:pPr>
                                    <w:spacing w:line="360" w:lineRule="auto"/>
                                    <w:jc w:val="both"/>
                                  </w:pPr>
                                  <w:r>
                                    <w:t>22/04/2022</w:t>
                                  </w:r>
                                </w:p>
                              </w:tc>
                              <w:tc>
                                <w:tcPr>
                                  <w:tcW w:w="1622" w:type="dxa"/>
                                </w:tcPr>
                                <w:p w14:paraId="554197BD" w14:textId="77777777" w:rsidR="005D615E" w:rsidRDefault="002A5369"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Pluvieux </w:t>
                                  </w:r>
                                </w:p>
                              </w:tc>
                            </w:tr>
                          </w:tbl>
                          <w:p w14:paraId="1A839797" w14:textId="77777777" w:rsidR="005D615E" w:rsidRDefault="005D615E" w:rsidP="005D615E">
                            <w:pPr>
                              <w:spacing w:after="0" w:line="360" w:lineRule="auto"/>
                              <w:jc w:val="both"/>
                            </w:pPr>
                          </w:p>
                          <w:p w14:paraId="455B3ADF" w14:textId="77777777" w:rsidR="005D615E" w:rsidRPr="00FB4DD5" w:rsidRDefault="005D615E" w:rsidP="005D615E">
                            <w:pPr>
                              <w:spacing w:after="0" w:line="360" w:lineRule="auto"/>
                              <w:jc w:val="both"/>
                            </w:pPr>
                            <w:r w:rsidRPr="00FB4DD5">
                              <w:t>Définition des attributs :</w:t>
                            </w:r>
                          </w:p>
                          <w:p w14:paraId="57EE4DA2" w14:textId="77777777" w:rsidR="002A5369" w:rsidRPr="002A5369" w:rsidRDefault="002A5369" w:rsidP="002A5369">
                            <w:pPr>
                              <w:pStyle w:val="Paragraphedeliste"/>
                              <w:numPr>
                                <w:ilvl w:val="0"/>
                                <w:numId w:val="4"/>
                              </w:numPr>
                              <w:spacing w:after="0" w:line="360" w:lineRule="auto"/>
                              <w:jc w:val="both"/>
                            </w:pPr>
                            <w:r w:rsidRPr="002A5369">
                              <w:rPr>
                                <w:b/>
                                <w:bCs/>
                              </w:rPr>
                              <w:t xml:space="preserve">Date: </w:t>
                            </w:r>
                            <w:r w:rsidRPr="002A5369">
                              <w:t>date de la journée.</w:t>
                            </w:r>
                          </w:p>
                          <w:p w14:paraId="6C252AC6" w14:textId="77777777" w:rsidR="005D615E" w:rsidRPr="002A5369" w:rsidRDefault="002A5369" w:rsidP="002A5369">
                            <w:pPr>
                              <w:pStyle w:val="Paragraphedeliste"/>
                              <w:numPr>
                                <w:ilvl w:val="0"/>
                                <w:numId w:val="4"/>
                              </w:numPr>
                              <w:spacing w:after="0" w:line="360" w:lineRule="auto"/>
                              <w:jc w:val="both"/>
                            </w:pPr>
                            <w:r w:rsidRPr="002A5369">
                              <w:rPr>
                                <w:b/>
                                <w:bCs/>
                              </w:rPr>
                              <w:t xml:space="preserve">Météo : </w:t>
                            </w:r>
                            <w:r w:rsidRPr="002A5369">
                              <w:t>des données météorologiques codés comme suit : (0 : pluie, 1 : Ensoleillé…)</w:t>
                            </w:r>
                          </w:p>
                          <w:p w14:paraId="68E6CF7C" w14:textId="77777777" w:rsidR="002A5369" w:rsidRPr="001628EC" w:rsidRDefault="002A5369" w:rsidP="002A5369">
                            <w:pPr>
                              <w:pStyle w:val="Paragraphedeliste"/>
                              <w:spacing w:after="0" w:line="360" w:lineRule="auto"/>
                              <w:ind w:left="720" w:firstLine="0"/>
                              <w:jc w:val="both"/>
                              <w:rPr>
                                <w:b/>
                                <w:bCs/>
                                <w:i/>
                                <w:iCs/>
                              </w:rPr>
                            </w:pPr>
                          </w:p>
                          <w:p w14:paraId="79B2B510" w14:textId="77777777" w:rsidR="005D615E" w:rsidRDefault="005D615E" w:rsidP="005D615E">
                            <w:pPr>
                              <w:spacing w:after="0" w:line="360" w:lineRule="auto"/>
                              <w:jc w:val="both"/>
                            </w:pPr>
                            <w:r w:rsidRPr="003871B7">
                              <w:rPr>
                                <w:b/>
                                <w:bCs/>
                                <w:i/>
                                <w:iCs/>
                              </w:rPr>
                              <w:t xml:space="preserve">Remarque : l’alimentation de cette table </w:t>
                            </w:r>
                            <w:r>
                              <w:rPr>
                                <w:b/>
                                <w:bCs/>
                                <w:i/>
                                <w:iCs/>
                              </w:rPr>
                              <w:t xml:space="preserve">pourra se faire </w:t>
                            </w:r>
                            <w:r w:rsidR="002A5369">
                              <w:rPr>
                                <w:b/>
                                <w:bCs/>
                                <w:i/>
                                <w:iCs/>
                              </w:rPr>
                              <w:t xml:space="preserve">à travers </w:t>
                            </w:r>
                            <w:r w:rsidR="00C63F87">
                              <w:rPr>
                                <w:b/>
                                <w:bCs/>
                                <w:i/>
                                <w:iCs/>
                              </w:rPr>
                              <w:t>les apis</w:t>
                            </w:r>
                            <w:r w:rsidR="002A5369">
                              <w:rPr>
                                <w:b/>
                                <w:bCs/>
                                <w:i/>
                                <w:iCs/>
                              </w:rPr>
                              <w:t xml:space="preserve"> de Google weather.</w:t>
                            </w:r>
                          </w:p>
                          <w:p w14:paraId="57D93207" w14:textId="77777777" w:rsidR="005D615E" w:rsidRDefault="005D615E" w:rsidP="005D615E">
                            <w:pPr>
                              <w:spacing w:after="0" w:line="360" w:lineRule="auto"/>
                            </w:pPr>
                          </w:p>
                          <w:p w14:paraId="42612344" w14:textId="77777777" w:rsidR="005D615E" w:rsidRDefault="005D615E" w:rsidP="005D615E">
                            <w:pPr>
                              <w:spacing w:after="0"/>
                              <w:rPr>
                                <w:lang w:bidi="fr-FR"/>
                              </w:rPr>
                            </w:pPr>
                          </w:p>
                          <w:p w14:paraId="2392B0AF" w14:textId="77777777" w:rsidR="005D615E" w:rsidRDefault="005D615E" w:rsidP="005D615E">
                            <w:pPr>
                              <w:spacing w:after="0"/>
                            </w:pPr>
                          </w:p>
                          <w:p w14:paraId="4D910044" w14:textId="77777777" w:rsidR="005D615E" w:rsidRDefault="005D615E" w:rsidP="005D615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482B4" id="Zone de texte 7" o:spid="_x0000_s1038" type="#_x0000_t202" style="position:absolute;margin-left:-15.75pt;margin-top:37.5pt;width:519pt;height:330.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" filled="f" stroked="f">
                <v:textbox>
                  <w:txbxContent>
                    <w:p w14:paraId="24427A84" w14:textId="77777777" w:rsidR="005D615E" w:rsidRPr="004F53E9" w:rsidRDefault="005D615E" w:rsidP="005D615E">
                      <w:pPr>
                        <w:pStyle w:val="Titre2"/>
                        <w:spacing w:before="0" w:line="360" w:lineRule="auto"/>
                      </w:pPr>
                      <w:r>
                        <w:rPr>
                          <w:lang w:bidi="fr-FR"/>
                        </w:rPr>
                        <w:t xml:space="preserve">La table ‘’Météo’’ : </w:t>
                      </w:r>
                    </w:p>
                    <w:p w14:paraId="2562D692" w14:textId="77777777" w:rsidR="005D615E" w:rsidRDefault="005D615E" w:rsidP="005D615E">
                      <w:pPr>
                        <w:spacing w:after="0" w:line="360" w:lineRule="auto"/>
                        <w:jc w:val="both"/>
                      </w:pPr>
                      <w:r>
                        <w:t>La table ‘’Météo’’ contient les données météorologiques.</w:t>
                      </w:r>
                    </w:p>
                    <w:p w14:paraId="5BCE76DB" w14:textId="77777777" w:rsidR="005D615E" w:rsidRDefault="005D615E" w:rsidP="005D615E">
                      <w:pPr>
                        <w:spacing w:after="0" w:line="360" w:lineRule="auto"/>
                        <w:jc w:val="both"/>
                      </w:pPr>
                      <w:r>
                        <w:t>Cette table peut influencer sur le nombre d’étudiants présents dans les restaurants.</w:t>
                      </w:r>
                    </w:p>
                    <w:p w14:paraId="1AB284E8" w14:textId="77777777" w:rsidR="005D615E" w:rsidRDefault="005D615E" w:rsidP="005D615E">
                      <w:pPr>
                        <w:spacing w:after="0" w:line="360" w:lineRule="auto"/>
                        <w:jc w:val="both"/>
                      </w:pPr>
                      <w:r>
                        <w:t xml:space="preserve"> Voici à quoi ressemble la table ‘’Météo’’ :</w:t>
                      </w:r>
                    </w:p>
                    <w:p w14:paraId="4DA1677C" w14:textId="77777777" w:rsidR="005D615E" w:rsidRDefault="005D615E" w:rsidP="005D615E">
                      <w:pPr>
                        <w:spacing w:after="0" w:line="360" w:lineRule="auto"/>
                        <w:jc w:val="both"/>
                      </w:pPr>
                    </w:p>
                    <w:p w14:paraId="440BEA85" w14:textId="77777777" w:rsidR="005D615E" w:rsidRDefault="005D615E" w:rsidP="005D615E">
                      <w:pPr>
                        <w:spacing w:after="0" w:line="360" w:lineRule="auto"/>
                        <w:jc w:val="both"/>
                      </w:pPr>
                    </w:p>
                    <w:tbl>
                      <w:tblPr>
                        <w:tblStyle w:val="TableauGrille4-Accentuation1"/>
                        <w:tblW w:w="0" w:type="auto"/>
                        <w:tblLook w:val="04A0" w:firstRow="1" w:lastRow="0" w:firstColumn="1" w:lastColumn="0" w:noHBand="0" w:noVBand="1"/>
                      </w:tblPr>
                      <w:tblGrid>
                        <w:gridCol w:w="1973"/>
                        <w:gridCol w:w="1622"/>
                      </w:tblGrid>
                      <w:tr w:rsidR="005D615E" w14:paraId="02E8620D" w14:textId="77777777" w:rsidTr="00A52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830CE6E" w14:textId="77777777" w:rsidR="005D615E" w:rsidRDefault="005D615E" w:rsidP="00261F07">
                            <w:pPr>
                              <w:spacing w:line="360" w:lineRule="auto"/>
                              <w:jc w:val="both"/>
                            </w:pPr>
                            <w:r>
                              <w:t xml:space="preserve">Date </w:t>
                            </w:r>
                          </w:p>
                        </w:tc>
                        <w:tc>
                          <w:tcPr>
                            <w:tcW w:w="1622" w:type="dxa"/>
                          </w:tcPr>
                          <w:p w14:paraId="236C0AD5" w14:textId="77777777" w:rsidR="005D615E" w:rsidRDefault="005D615E" w:rsidP="00261F07">
                            <w:pPr>
                              <w:spacing w:line="360" w:lineRule="auto"/>
                              <w:jc w:val="both"/>
                              <w:cnfStyle w:val="100000000000" w:firstRow="1" w:lastRow="0" w:firstColumn="0" w:lastColumn="0" w:oddVBand="0" w:evenVBand="0" w:oddHBand="0" w:evenHBand="0" w:firstRowFirstColumn="0" w:firstRowLastColumn="0" w:lastRowFirstColumn="0" w:lastRowLastColumn="0"/>
                            </w:pPr>
                            <w:r>
                              <w:t>Météo</w:t>
                            </w:r>
                          </w:p>
                        </w:tc>
                      </w:tr>
                      <w:tr w:rsidR="005D615E" w14:paraId="44F178B5" w14:textId="77777777" w:rsidTr="00A5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80649F1" w14:textId="77777777" w:rsidR="005D615E" w:rsidRDefault="002A5369" w:rsidP="00261F07">
                            <w:pPr>
                              <w:spacing w:line="360" w:lineRule="auto"/>
                              <w:jc w:val="both"/>
                            </w:pPr>
                            <w:r>
                              <w:t>21/04/2022</w:t>
                            </w:r>
                          </w:p>
                        </w:tc>
                        <w:tc>
                          <w:tcPr>
                            <w:tcW w:w="1622" w:type="dxa"/>
                          </w:tcPr>
                          <w:p w14:paraId="144F6564" w14:textId="77777777" w:rsidR="005D615E" w:rsidRDefault="002A5369" w:rsidP="00261F0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Ensoleillé </w:t>
                            </w:r>
                          </w:p>
                        </w:tc>
                      </w:tr>
                      <w:tr w:rsidR="005D615E" w14:paraId="5067004E" w14:textId="77777777" w:rsidTr="00A52414">
                        <w:tc>
                          <w:tcPr>
                            <w:cnfStyle w:val="001000000000" w:firstRow="0" w:lastRow="0" w:firstColumn="1" w:lastColumn="0" w:oddVBand="0" w:evenVBand="0" w:oddHBand="0" w:evenHBand="0" w:firstRowFirstColumn="0" w:firstRowLastColumn="0" w:lastRowFirstColumn="0" w:lastRowLastColumn="0"/>
                            <w:tcW w:w="1973" w:type="dxa"/>
                          </w:tcPr>
                          <w:p w14:paraId="7EB08740" w14:textId="77777777" w:rsidR="005D615E" w:rsidRDefault="002A5369" w:rsidP="00A52414">
                            <w:pPr>
                              <w:spacing w:line="360" w:lineRule="auto"/>
                              <w:jc w:val="both"/>
                            </w:pPr>
                            <w:r>
                              <w:t>22/04/2022</w:t>
                            </w:r>
                          </w:p>
                        </w:tc>
                        <w:tc>
                          <w:tcPr>
                            <w:tcW w:w="1622" w:type="dxa"/>
                          </w:tcPr>
                          <w:p w14:paraId="554197BD" w14:textId="77777777" w:rsidR="005D615E" w:rsidRDefault="002A5369" w:rsidP="00A52414">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Pluvieux </w:t>
                            </w:r>
                          </w:p>
                        </w:tc>
                      </w:tr>
                    </w:tbl>
                    <w:p w14:paraId="1A839797" w14:textId="77777777" w:rsidR="005D615E" w:rsidRDefault="005D615E" w:rsidP="005D615E">
                      <w:pPr>
                        <w:spacing w:after="0" w:line="360" w:lineRule="auto"/>
                        <w:jc w:val="both"/>
                      </w:pPr>
                    </w:p>
                    <w:p w14:paraId="455B3ADF" w14:textId="77777777" w:rsidR="005D615E" w:rsidRPr="00FB4DD5" w:rsidRDefault="005D615E" w:rsidP="005D615E">
                      <w:pPr>
                        <w:spacing w:after="0" w:line="360" w:lineRule="auto"/>
                        <w:jc w:val="both"/>
                      </w:pPr>
                      <w:r w:rsidRPr="00FB4DD5">
                        <w:t>Définition des attributs :</w:t>
                      </w:r>
                    </w:p>
                    <w:p w14:paraId="57EE4DA2" w14:textId="77777777" w:rsidR="002A5369" w:rsidRPr="002A5369" w:rsidRDefault="002A5369" w:rsidP="002A5369">
                      <w:pPr>
                        <w:pStyle w:val="Paragraphedeliste"/>
                        <w:numPr>
                          <w:ilvl w:val="0"/>
                          <w:numId w:val="4"/>
                        </w:numPr>
                        <w:spacing w:after="0" w:line="360" w:lineRule="auto"/>
                        <w:jc w:val="both"/>
                      </w:pPr>
                      <w:r w:rsidRPr="002A5369">
                        <w:rPr>
                          <w:b/>
                          <w:bCs/>
                        </w:rPr>
                        <w:t xml:space="preserve">Date: </w:t>
                      </w:r>
                      <w:r w:rsidRPr="002A5369">
                        <w:t>date de la journée.</w:t>
                      </w:r>
                    </w:p>
                    <w:p w14:paraId="6C252AC6" w14:textId="77777777" w:rsidR="005D615E" w:rsidRPr="002A5369" w:rsidRDefault="002A5369" w:rsidP="002A5369">
                      <w:pPr>
                        <w:pStyle w:val="Paragraphedeliste"/>
                        <w:numPr>
                          <w:ilvl w:val="0"/>
                          <w:numId w:val="4"/>
                        </w:numPr>
                        <w:spacing w:after="0" w:line="360" w:lineRule="auto"/>
                        <w:jc w:val="both"/>
                      </w:pPr>
                      <w:r w:rsidRPr="002A5369">
                        <w:rPr>
                          <w:b/>
                          <w:bCs/>
                        </w:rPr>
                        <w:t xml:space="preserve">Météo : </w:t>
                      </w:r>
                      <w:r w:rsidRPr="002A5369">
                        <w:t>des données météorologiques codés comme suit : (0 : pluie, 1 : Ensoleillé…)</w:t>
                      </w:r>
                    </w:p>
                    <w:p w14:paraId="68E6CF7C" w14:textId="77777777" w:rsidR="002A5369" w:rsidRPr="001628EC" w:rsidRDefault="002A5369" w:rsidP="002A5369">
                      <w:pPr>
                        <w:pStyle w:val="Paragraphedeliste"/>
                        <w:spacing w:after="0" w:line="360" w:lineRule="auto"/>
                        <w:ind w:left="720" w:firstLine="0"/>
                        <w:jc w:val="both"/>
                        <w:rPr>
                          <w:b/>
                          <w:bCs/>
                          <w:i/>
                          <w:iCs/>
                        </w:rPr>
                      </w:pPr>
                    </w:p>
                    <w:p w14:paraId="79B2B510" w14:textId="77777777" w:rsidR="005D615E" w:rsidRDefault="005D615E" w:rsidP="005D615E">
                      <w:pPr>
                        <w:spacing w:after="0" w:line="360" w:lineRule="auto"/>
                        <w:jc w:val="both"/>
                      </w:pPr>
                      <w:r w:rsidRPr="003871B7">
                        <w:rPr>
                          <w:b/>
                          <w:bCs/>
                          <w:i/>
                          <w:iCs/>
                        </w:rPr>
                        <w:t xml:space="preserve">Remarque : l’alimentation de cette table </w:t>
                      </w:r>
                      <w:r>
                        <w:rPr>
                          <w:b/>
                          <w:bCs/>
                          <w:i/>
                          <w:iCs/>
                        </w:rPr>
                        <w:t xml:space="preserve">pourra se faire </w:t>
                      </w:r>
                      <w:r w:rsidR="002A5369">
                        <w:rPr>
                          <w:b/>
                          <w:bCs/>
                          <w:i/>
                          <w:iCs/>
                        </w:rPr>
                        <w:t xml:space="preserve">à travers </w:t>
                      </w:r>
                      <w:r w:rsidR="00C63F87">
                        <w:rPr>
                          <w:b/>
                          <w:bCs/>
                          <w:i/>
                          <w:iCs/>
                        </w:rPr>
                        <w:t>les apis</w:t>
                      </w:r>
                      <w:r w:rsidR="002A5369">
                        <w:rPr>
                          <w:b/>
                          <w:bCs/>
                          <w:i/>
                          <w:iCs/>
                        </w:rPr>
                        <w:t xml:space="preserve"> de Google weather.</w:t>
                      </w:r>
                    </w:p>
                    <w:p w14:paraId="57D93207" w14:textId="77777777" w:rsidR="005D615E" w:rsidRDefault="005D615E" w:rsidP="005D615E">
                      <w:pPr>
                        <w:spacing w:after="0" w:line="360" w:lineRule="auto"/>
                      </w:pPr>
                    </w:p>
                    <w:p w14:paraId="42612344" w14:textId="77777777" w:rsidR="005D615E" w:rsidRDefault="005D615E" w:rsidP="005D615E">
                      <w:pPr>
                        <w:spacing w:after="0"/>
                        <w:rPr>
                          <w:lang w:bidi="fr-FR"/>
                        </w:rPr>
                      </w:pPr>
                    </w:p>
                    <w:p w14:paraId="2392B0AF" w14:textId="77777777" w:rsidR="005D615E" w:rsidRDefault="005D615E" w:rsidP="005D615E">
                      <w:pPr>
                        <w:spacing w:after="0"/>
                      </w:pPr>
                    </w:p>
                    <w:p w14:paraId="4D910044" w14:textId="77777777" w:rsidR="005D615E" w:rsidRDefault="005D615E" w:rsidP="005D615E">
                      <w:pPr>
                        <w:spacing w:after="0"/>
                      </w:pPr>
                    </w:p>
                  </w:txbxContent>
                </v:textbox>
                <w10:wrap type="square" anchorx="margin"/>
              </v:shape>
            </w:pict>
          </mc:Fallback>
        </mc:AlternateContent>
      </w:r>
    </w:p>
    <w:p w14:paraId="48F81737" w14:textId="77777777" w:rsidR="005D615E" w:rsidRDefault="002A5369" w:rsidP="005D615E">
      <w:pPr>
        <w:tabs>
          <w:tab w:val="left" w:pos="2595"/>
        </w:tabs>
        <w:rPr>
          <w:rFonts w:asciiTheme="majorHAnsi" w:eastAsiaTheme="majorEastAsia" w:hAnsiTheme="majorHAnsi" w:cstheme="majorBidi"/>
          <w:b/>
          <w:color w:val="F3642C" w:themeColor="text2"/>
          <w:spacing w:val="5"/>
          <w:kern w:val="28"/>
          <w:sz w:val="44"/>
          <w:szCs w:val="56"/>
          <w:lang w:bidi="fr-FR"/>
          <w14:ligatures w14:val="standardContextual"/>
          <w14:cntxtAlts/>
        </w:rPr>
      </w:pPr>
      <w:r>
        <w:rPr>
          <w:noProof/>
          <w:lang w:bidi="fr-FR"/>
        </w:rPr>
        <mc:AlternateContent>
          <mc:Choice Requires="wps">
            <w:drawing>
              <wp:anchor distT="0" distB="0" distL="114300" distR="114300" simplePos="0" relativeHeight="251679744" behindDoc="1" locked="0" layoutInCell="1" allowOverlap="1" wp14:anchorId="3C1C9802" wp14:editId="300067A2">
                <wp:simplePos x="0" y="0"/>
                <wp:positionH relativeFrom="margin">
                  <wp:posOffset>-154940</wp:posOffset>
                </wp:positionH>
                <wp:positionV relativeFrom="paragraph">
                  <wp:posOffset>4954270</wp:posOffset>
                </wp:positionV>
                <wp:extent cx="6591300" cy="2276475"/>
                <wp:effectExtent l="0" t="0" r="0" b="9525"/>
                <wp:wrapSquare wrapText="bothSides"/>
                <wp:docPr id="22" name="Zone de texte 22"/>
                <wp:cNvGraphicFramePr/>
                <a:graphic xmlns:a="http://schemas.openxmlformats.org/drawingml/2006/main">
                  <a:graphicData uri="http://schemas.microsoft.com/office/word/2010/wordprocessingShape">
                    <wps:wsp>
                      <wps:cNvSpPr txBox="1"/>
                      <wps:spPr>
                        <a:xfrm>
                          <a:off x="0" y="0"/>
                          <a:ext cx="6591300" cy="2276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2FC12" w14:textId="77777777" w:rsidR="002A5369" w:rsidRDefault="002A5369" w:rsidP="002A5369">
                            <w:pPr>
                              <w:spacing w:after="0" w:line="360" w:lineRule="auto"/>
                              <w:jc w:val="both"/>
                            </w:pPr>
                            <w:r>
                              <w:t>La table de prévision, c’est la table sur laquelle nous allons entrainer nos différents modèles d’apprentissage, elle va être constitué en mettant une jointure entre les différentes tables décrites précédemment ; cette jointure peut se faire à travers l’identifiant du restaurant.</w:t>
                            </w:r>
                          </w:p>
                          <w:p w14:paraId="1E6CF71D" w14:textId="77777777" w:rsidR="002A5369" w:rsidRDefault="002A5369" w:rsidP="002A5369">
                            <w:pPr>
                              <w:spacing w:after="0" w:line="360" w:lineRule="auto"/>
                              <w:jc w:val="both"/>
                            </w:pPr>
                            <w:r>
                              <w:t>Une étape de sélection d’attributs ensuite sera faite afin de choisir les variables ou les attributs les plus pertinents qui influencent sur le score de l’algorithme d’apprentissage.</w:t>
                            </w:r>
                          </w:p>
                          <w:p w14:paraId="5550CC54" w14:textId="77777777" w:rsidR="002A5369" w:rsidRDefault="002A5369" w:rsidP="002A5369">
                            <w:pPr>
                              <w:spacing w:after="0" w:line="360" w:lineRule="auto"/>
                            </w:pPr>
                          </w:p>
                          <w:p w14:paraId="17BBA695" w14:textId="77777777" w:rsidR="002A5369" w:rsidRDefault="002A5369" w:rsidP="002A5369">
                            <w:pPr>
                              <w:spacing w:after="0"/>
                              <w:rPr>
                                <w:lang w:bidi="fr-FR"/>
                              </w:rPr>
                            </w:pPr>
                          </w:p>
                          <w:p w14:paraId="14F26378" w14:textId="77777777" w:rsidR="002A5369" w:rsidRDefault="002A5369" w:rsidP="002A5369">
                            <w:pPr>
                              <w:spacing w:after="0"/>
                            </w:pPr>
                          </w:p>
                          <w:p w14:paraId="31DEB50E" w14:textId="77777777" w:rsidR="002A5369" w:rsidRDefault="002A5369" w:rsidP="002A536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9802" id="Zone de texte 22" o:spid="_x0000_s1039" type="#_x0000_t202" style="position:absolute;margin-left:-12.2pt;margin-top:390.1pt;width:519pt;height:179.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" filled="f" stroked="f">
                <v:textbox>
                  <w:txbxContent>
                    <w:p w14:paraId="0662FC12" w14:textId="77777777" w:rsidR="002A5369" w:rsidRDefault="002A5369" w:rsidP="002A5369">
                      <w:pPr>
                        <w:spacing w:after="0" w:line="360" w:lineRule="auto"/>
                        <w:jc w:val="both"/>
                      </w:pPr>
                      <w:r>
                        <w:t>La table de prévision, c’est la table sur laquelle nous allons entrainer nos différents modèles d’apprentissage, elle va être constitué en mettant une jointure entre les différentes tables décrites précédemment ; cette jointure peut se faire à travers l’identifiant du restaurant.</w:t>
                      </w:r>
                    </w:p>
                    <w:p w14:paraId="1E6CF71D" w14:textId="77777777" w:rsidR="002A5369" w:rsidRDefault="002A5369" w:rsidP="002A5369">
                      <w:pPr>
                        <w:spacing w:after="0" w:line="360" w:lineRule="auto"/>
                        <w:jc w:val="both"/>
                      </w:pPr>
                      <w:r>
                        <w:t>Une étape de sélection d’attributs ensuite sera faite afin de choisir les variables ou les attributs les plus pertinents qui influencent sur le score de l’algorithme d’apprentissage.</w:t>
                      </w:r>
                    </w:p>
                    <w:p w14:paraId="5550CC54" w14:textId="77777777" w:rsidR="002A5369" w:rsidRDefault="002A5369" w:rsidP="002A5369">
                      <w:pPr>
                        <w:spacing w:after="0" w:line="360" w:lineRule="auto"/>
                      </w:pPr>
                    </w:p>
                    <w:p w14:paraId="17BBA695" w14:textId="77777777" w:rsidR="002A5369" w:rsidRDefault="002A5369" w:rsidP="002A5369">
                      <w:pPr>
                        <w:spacing w:after="0"/>
                        <w:rPr>
                          <w:lang w:bidi="fr-FR"/>
                        </w:rPr>
                      </w:pPr>
                    </w:p>
                    <w:p w14:paraId="14F26378" w14:textId="77777777" w:rsidR="002A5369" w:rsidRDefault="002A5369" w:rsidP="002A5369">
                      <w:pPr>
                        <w:spacing w:after="0"/>
                      </w:pPr>
                    </w:p>
                    <w:p w14:paraId="31DEB50E" w14:textId="77777777" w:rsidR="002A5369" w:rsidRDefault="002A5369" w:rsidP="002A5369">
                      <w:pPr>
                        <w:spacing w:after="0"/>
                      </w:pPr>
                    </w:p>
                  </w:txbxContent>
                </v:textbox>
                <w10:wrap type="square" anchorx="margin"/>
              </v:shape>
            </w:pict>
          </mc:Fallback>
        </mc:AlternateContent>
      </w:r>
      <w:r>
        <w:rPr>
          <w:noProof/>
          <w:lang w:bidi="fr-FR"/>
        </w:rPr>
        <mc:AlternateContent>
          <mc:Choice Requires="wps">
            <w:drawing>
              <wp:inline distT="0" distB="0" distL="0" distR="0" wp14:anchorId="0F21E1C4" wp14:editId="21DEC318">
                <wp:extent cx="4885055" cy="475013"/>
                <wp:effectExtent l="0" t="0" r="0" b="1270"/>
                <wp:docPr id="11" name="Zone de texte 11"/>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E1DB1" w14:textId="77777777" w:rsidR="002A5369" w:rsidRPr="00B903A7" w:rsidRDefault="002A5369" w:rsidP="002A5369">
                            <w:pPr>
                              <w:pStyle w:val="Titre"/>
                            </w:pPr>
                            <w:r>
                              <w:rPr>
                                <w:lang w:bidi="fr-FR"/>
                              </w:rPr>
                              <w:t xml:space="preserve">La table de prévision : </w:t>
                            </w:r>
                          </w:p>
                          <w:p w14:paraId="6285F427" w14:textId="77777777" w:rsidR="002A5369" w:rsidRDefault="002A5369" w:rsidP="002A5369">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21E1C4" id="Zone de texte 11" o:spid="_x0000_s1040"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" filled="f" stroked="f">
                <v:textbox>
                  <w:txbxContent>
                    <w:p w14:paraId="52BE1DB1" w14:textId="77777777" w:rsidR="002A5369" w:rsidRPr="00B903A7" w:rsidRDefault="002A5369" w:rsidP="002A5369">
                      <w:pPr>
                        <w:pStyle w:val="Titre"/>
                      </w:pPr>
                      <w:r>
                        <w:rPr>
                          <w:lang w:bidi="fr-FR"/>
                        </w:rPr>
                        <w:t xml:space="preserve">La table de prévision : </w:t>
                      </w:r>
                    </w:p>
                    <w:p w14:paraId="6285F427" w14:textId="77777777" w:rsidR="002A5369" w:rsidRDefault="002A5369" w:rsidP="002A5369">
                      <w:pPr>
                        <w:pStyle w:val="Titre"/>
                      </w:pPr>
                    </w:p>
                  </w:txbxContent>
                </v:textbox>
                <w10:anchorlock/>
              </v:shape>
            </w:pict>
          </mc:Fallback>
        </mc:AlternateContent>
      </w:r>
    </w:p>
    <w:p w14:paraId="709F6242" w14:textId="570EEA8F" w:rsidR="002A5369" w:rsidRDefault="002A5369" w:rsidP="002A5369">
      <w:pPr>
        <w:rPr>
          <w:sz w:val="24"/>
        </w:rPr>
      </w:pPr>
    </w:p>
    <w:p w14:paraId="724961B0" w14:textId="043592CE" w:rsidR="00FE1565" w:rsidRDefault="00FE1565" w:rsidP="002A5369">
      <w:pPr>
        <w:rPr>
          <w:sz w:val="24"/>
        </w:rPr>
      </w:pPr>
    </w:p>
    <w:p w14:paraId="164D91AD" w14:textId="38DA4D19" w:rsidR="00FE1565" w:rsidRDefault="00FE1565" w:rsidP="002A5369">
      <w:pPr>
        <w:rPr>
          <w:sz w:val="24"/>
        </w:rPr>
      </w:pPr>
    </w:p>
    <w:p w14:paraId="29CC9B37" w14:textId="296B4C5F" w:rsidR="00FE1565" w:rsidRDefault="00FE1565" w:rsidP="002A5369">
      <w:pPr>
        <w:rPr>
          <w:sz w:val="24"/>
        </w:rPr>
      </w:pPr>
    </w:p>
    <w:p w14:paraId="1875B621" w14:textId="2746CDE7" w:rsidR="00FE1565" w:rsidRDefault="00156BA0" w:rsidP="002A5369">
      <w:pPr>
        <w:rPr>
          <w:rFonts w:asciiTheme="majorHAnsi" w:eastAsiaTheme="majorEastAsia" w:hAnsiTheme="majorHAnsi" w:cstheme="majorBidi"/>
          <w:b/>
          <w:color w:val="F3642C" w:themeColor="text2"/>
          <w:spacing w:val="5"/>
          <w:kern w:val="28"/>
          <w:sz w:val="36"/>
          <w:szCs w:val="48"/>
          <w:lang w:bidi="fr-FR"/>
          <w14:ligatures w14:val="standardContextual"/>
          <w14:cntxtAlts/>
        </w:rPr>
      </w:pPr>
      <w:r>
        <w:rPr>
          <w:noProof/>
          <w:sz w:val="24"/>
        </w:rPr>
        <w:lastRenderedPageBreak/>
        <w:drawing>
          <wp:anchor distT="0" distB="0" distL="114300" distR="114300" simplePos="0" relativeHeight="251682816" behindDoc="0" locked="0" layoutInCell="1" allowOverlap="1" wp14:anchorId="45019EDE" wp14:editId="683E8A74">
            <wp:simplePos x="0" y="0"/>
            <wp:positionH relativeFrom="column">
              <wp:posOffset>333375</wp:posOffset>
            </wp:positionH>
            <wp:positionV relativeFrom="paragraph">
              <wp:posOffset>6086475</wp:posOffset>
            </wp:positionV>
            <wp:extent cx="297281" cy="297281"/>
            <wp:effectExtent l="0" t="0" r="762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2" cstate="print">
                      <a:lum bright="70000" contrast="-70000"/>
                      <a:extLst>
                        <a:ext uri="{28A0092B-C50C-407E-A947-70E740481C1C}">
                          <a14:useLocalDpi xmlns:a14="http://schemas.microsoft.com/office/drawing/2010/main" val="0"/>
                        </a:ext>
                      </a:extLst>
                    </a:blip>
                    <a:stretch>
                      <a:fillRect/>
                    </a:stretch>
                  </pic:blipFill>
                  <pic:spPr>
                    <a:xfrm>
                      <a:off x="0" y="0"/>
                      <a:ext cx="297281" cy="297281"/>
                    </a:xfrm>
                    <a:prstGeom prst="rect">
                      <a:avLst/>
                    </a:prstGeom>
                  </pic:spPr>
                </pic:pic>
              </a:graphicData>
            </a:graphic>
            <wp14:sizeRelH relativeFrom="page">
              <wp14:pctWidth>0</wp14:pctWidth>
            </wp14:sizeRelH>
            <wp14:sizeRelV relativeFrom="page">
              <wp14:pctHeight>0</wp14:pctHeight>
            </wp14:sizeRelV>
          </wp:anchor>
        </w:drawing>
      </w:r>
      <w:r w:rsidR="00FE1565">
        <w:rPr>
          <w:noProof/>
          <w:lang w:bidi="fr-FR"/>
        </w:rPr>
        <mc:AlternateContent>
          <mc:Choice Requires="wps">
            <w:drawing>
              <wp:anchor distT="0" distB="0" distL="114300" distR="114300" simplePos="0" relativeHeight="251681792" behindDoc="1" locked="0" layoutInCell="1" allowOverlap="1" wp14:anchorId="2D3A2B7E" wp14:editId="1F0BA5D5">
                <wp:simplePos x="0" y="0"/>
                <wp:positionH relativeFrom="margin">
                  <wp:align>center</wp:align>
                </wp:positionH>
                <wp:positionV relativeFrom="paragraph">
                  <wp:posOffset>622300</wp:posOffset>
                </wp:positionV>
                <wp:extent cx="6591300" cy="8239125"/>
                <wp:effectExtent l="0" t="0" r="0" b="9525"/>
                <wp:wrapSquare wrapText="bothSides"/>
                <wp:docPr id="17" name="Zone de texte 17"/>
                <wp:cNvGraphicFramePr/>
                <a:graphic xmlns:a="http://schemas.openxmlformats.org/drawingml/2006/main">
                  <a:graphicData uri="http://schemas.microsoft.com/office/word/2010/wordprocessingShape">
                    <wps:wsp>
                      <wps:cNvSpPr txBox="1"/>
                      <wps:spPr>
                        <a:xfrm>
                          <a:off x="0" y="0"/>
                          <a:ext cx="6591300" cy="82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5D2A6A" w14:textId="45CC209B" w:rsidR="00FE1565" w:rsidRDefault="00FE1565" w:rsidP="00AC0A4F">
                            <w:pPr>
                              <w:spacing w:after="0" w:line="360" w:lineRule="auto"/>
                              <w:jc w:val="both"/>
                            </w:pPr>
                            <w:r>
                              <w:t>Dans cette partie, nous allons expliquer la manière dont nous avons généré les tables décrites précédemment.</w:t>
                            </w:r>
                          </w:p>
                          <w:p w14:paraId="430BA922" w14:textId="4F419347" w:rsidR="00FE1565" w:rsidRDefault="005D3272" w:rsidP="00AC0A4F">
                            <w:pPr>
                              <w:spacing w:after="0" w:line="360" w:lineRule="auto"/>
                              <w:jc w:val="both"/>
                            </w:pPr>
                            <w:r>
                              <w:t>Il est important de suivre une logique afin que notre jeu de données soit cohérent.</w:t>
                            </w:r>
                          </w:p>
                          <w:p w14:paraId="21BBD8A5" w14:textId="51BB4E37" w:rsidR="005D3272" w:rsidRDefault="005D3272" w:rsidP="00AC0A4F">
                            <w:pPr>
                              <w:spacing w:after="0" w:line="360" w:lineRule="auto"/>
                              <w:jc w:val="both"/>
                            </w:pPr>
                            <w:r>
                              <w:t>Nous avons généré un jeu de donnée d’une période de 3ans.</w:t>
                            </w:r>
                          </w:p>
                          <w:p w14:paraId="19B46248" w14:textId="77777777" w:rsidR="005D3272" w:rsidRDefault="005D3272" w:rsidP="00FE1565">
                            <w:pPr>
                              <w:spacing w:after="0" w:line="360" w:lineRule="auto"/>
                              <w:jc w:val="both"/>
                            </w:pPr>
                          </w:p>
                          <w:p w14:paraId="7DA99E84" w14:textId="382B36E1" w:rsidR="005D3272" w:rsidRDefault="005D3272" w:rsidP="005D3272">
                            <w:pPr>
                              <w:pStyle w:val="Titre2"/>
                              <w:spacing w:before="0" w:line="360" w:lineRule="auto"/>
                              <w:rPr>
                                <w:lang w:bidi="fr-FR"/>
                              </w:rPr>
                            </w:pPr>
                            <w:r>
                              <w:rPr>
                                <w:lang w:bidi="fr-FR"/>
                              </w:rPr>
                              <w:t>Caractéristique générale du jeu de données :</w:t>
                            </w:r>
                          </w:p>
                          <w:p w14:paraId="6CE51D98" w14:textId="7E659C10" w:rsidR="005D3272" w:rsidRDefault="002E3B8A" w:rsidP="00AC0A4F">
                            <w:pPr>
                              <w:spacing w:line="360" w:lineRule="auto"/>
                              <w:rPr>
                                <w:b/>
                                <w:bCs/>
                                <w:lang w:bidi="fr-FR"/>
                              </w:rPr>
                            </w:pPr>
                            <w:r>
                              <w:rPr>
                                <w:lang w:bidi="fr-FR"/>
                              </w:rPr>
                              <w:t xml:space="preserve">Notre jeu de données doit </w:t>
                            </w:r>
                            <w:r w:rsidR="00E6610D">
                              <w:rPr>
                                <w:lang w:bidi="fr-FR"/>
                              </w:rPr>
                              <w:t xml:space="preserve">comporter un historique au minimum de 3ans, de </w:t>
                            </w:r>
                            <w:r w:rsidR="00E6610D" w:rsidRPr="007C78AB">
                              <w:rPr>
                                <w:b/>
                                <w:bCs/>
                                <w:lang w:bidi="fr-FR"/>
                              </w:rPr>
                              <w:t>01 septembre 2019 au 01 septembre 2022.</w:t>
                            </w:r>
                          </w:p>
                          <w:p w14:paraId="1B210C53" w14:textId="6CDC948C" w:rsidR="007C78AB" w:rsidRDefault="007C78AB" w:rsidP="00AC0A4F">
                            <w:pPr>
                              <w:spacing w:line="360" w:lineRule="auto"/>
                              <w:rPr>
                                <w:lang w:bidi="fr-FR"/>
                              </w:rPr>
                            </w:pPr>
                            <w:r>
                              <w:rPr>
                                <w:lang w:bidi="fr-FR"/>
                              </w:rPr>
                              <w:t>Le jeu de données doit être construit à la base des tables définies dans le point précédent, en joignant les différentes tables selon l’identifiant de chacune et sélectionnant les attributs les plus important.</w:t>
                            </w:r>
                          </w:p>
                          <w:p w14:paraId="653BAA01" w14:textId="14800512" w:rsidR="007C78AB" w:rsidRDefault="007C78AB" w:rsidP="00AC0A4F">
                            <w:pPr>
                              <w:spacing w:line="360" w:lineRule="auto"/>
                              <w:rPr>
                                <w:lang w:bidi="fr-FR"/>
                              </w:rPr>
                            </w:pPr>
                            <w:r>
                              <w:rPr>
                                <w:lang w:bidi="fr-FR"/>
                              </w:rPr>
                              <w:t xml:space="preserve">Ensuite, une fois le jeu de données est prêt, nous allons le diviser en deux parties, une partie qui va </w:t>
                            </w:r>
                            <w:r w:rsidR="00D07B97">
                              <w:rPr>
                                <w:lang w:bidi="fr-FR"/>
                              </w:rPr>
                              <w:t>être</w:t>
                            </w:r>
                            <w:r>
                              <w:rPr>
                                <w:lang w:bidi="fr-FR"/>
                              </w:rPr>
                              <w:t xml:space="preserve"> consacrer pour l’entrainement de notre </w:t>
                            </w:r>
                            <w:r w:rsidR="00D07B97">
                              <w:rPr>
                                <w:lang w:bidi="fr-FR"/>
                              </w:rPr>
                              <w:t>modèle</w:t>
                            </w:r>
                            <w:r>
                              <w:rPr>
                                <w:lang w:bidi="fr-FR"/>
                              </w:rPr>
                              <w:t xml:space="preserve"> de prévision, et une autre pour effectuer le test et calculer le score du </w:t>
                            </w:r>
                            <w:r w:rsidR="00D07B97">
                              <w:rPr>
                                <w:lang w:bidi="fr-FR"/>
                              </w:rPr>
                              <w:t>modèle</w:t>
                            </w:r>
                            <w:r>
                              <w:rPr>
                                <w:lang w:bidi="fr-FR"/>
                              </w:rPr>
                              <w:t>.</w:t>
                            </w:r>
                          </w:p>
                          <w:p w14:paraId="0E4F4195" w14:textId="3C2C1873" w:rsidR="00D07B97" w:rsidRDefault="00D07B97" w:rsidP="00AC0A4F">
                            <w:pPr>
                              <w:spacing w:line="360" w:lineRule="auto"/>
                              <w:rPr>
                                <w:lang w:bidi="fr-FR"/>
                              </w:rPr>
                            </w:pPr>
                            <w:r>
                              <w:rPr>
                                <w:lang w:bidi="fr-FR"/>
                              </w:rPr>
                              <w:t>Il est clair que la partie de l’apprentissage doit être plus volumineuse que celle du test.</w:t>
                            </w:r>
                          </w:p>
                          <w:p w14:paraId="02B2C23B" w14:textId="7CC64AD7" w:rsidR="00D07B97" w:rsidRDefault="00D07B97" w:rsidP="00AC0A4F">
                            <w:pPr>
                              <w:spacing w:line="360" w:lineRule="auto"/>
                              <w:rPr>
                                <w:lang w:bidi="fr-FR"/>
                              </w:rPr>
                            </w:pPr>
                            <w:r>
                              <w:rPr>
                                <w:lang w:bidi="fr-FR"/>
                              </w:rPr>
                              <w:t>Voici comment il est effectué le partage du jeu de données :</w:t>
                            </w:r>
                          </w:p>
                          <w:p w14:paraId="510E4382" w14:textId="69CF76C1" w:rsidR="00D07B97" w:rsidRDefault="00156BA0" w:rsidP="005D3272">
                            <w:pPr>
                              <w:rPr>
                                <w:lang w:bidi="fr-FR"/>
                              </w:rPr>
                            </w:pPr>
                            <w:r>
                              <w:rPr>
                                <w:noProof/>
                                <w:lang w:bidi="fr-FR"/>
                              </w:rPr>
                              <w:drawing>
                                <wp:inline distT="0" distB="0" distL="0" distR="0" wp14:anchorId="0BBDB6E4" wp14:editId="098D1A64">
                                  <wp:extent cx="4714875" cy="1647825"/>
                                  <wp:effectExtent l="19050" t="0" r="47625" b="0"/>
                                  <wp:docPr id="29" name="Diagramme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05FB0F7" w14:textId="77777777" w:rsidR="00D07B97" w:rsidRDefault="00D07B97" w:rsidP="005D3272">
                            <w:pPr>
                              <w:rPr>
                                <w:lang w:bidi="fr-FR"/>
                              </w:rPr>
                            </w:pPr>
                          </w:p>
                          <w:p w14:paraId="0E0594CB" w14:textId="77777777" w:rsidR="00D07B97" w:rsidRDefault="00D07B97" w:rsidP="005D3272">
                            <w:pPr>
                              <w:rPr>
                                <w:lang w:bidi="fr-FR"/>
                              </w:rPr>
                            </w:pPr>
                          </w:p>
                          <w:p w14:paraId="5021BCC1" w14:textId="77777777" w:rsidR="007C78AB" w:rsidRPr="007C78AB" w:rsidRDefault="007C78AB" w:rsidP="005D3272">
                            <w:pPr>
                              <w:rPr>
                                <w:lang w:bidi="fr-FR"/>
                              </w:rPr>
                            </w:pPr>
                          </w:p>
                          <w:p w14:paraId="1EE37056" w14:textId="77777777" w:rsidR="00E6610D" w:rsidRPr="005D3272" w:rsidRDefault="00E6610D" w:rsidP="005D3272">
                            <w:pPr>
                              <w:rPr>
                                <w:lang w:bidi="fr-FR"/>
                              </w:rPr>
                            </w:pPr>
                          </w:p>
                          <w:p w14:paraId="2412BB56" w14:textId="77777777" w:rsidR="005D3272" w:rsidRDefault="005D3272" w:rsidP="00FE1565">
                            <w:pPr>
                              <w:spacing w:after="0" w:line="360" w:lineRule="auto"/>
                              <w:jc w:val="both"/>
                            </w:pPr>
                          </w:p>
                          <w:p w14:paraId="12BD64D6" w14:textId="77777777" w:rsidR="005D3272" w:rsidRDefault="005D3272" w:rsidP="00FE1565">
                            <w:pPr>
                              <w:spacing w:after="0" w:line="360" w:lineRule="auto"/>
                              <w:jc w:val="both"/>
                            </w:pPr>
                          </w:p>
                          <w:p w14:paraId="6B30F2E1" w14:textId="77777777" w:rsidR="00FE1565" w:rsidRDefault="00FE1565" w:rsidP="00FE1565">
                            <w:pPr>
                              <w:spacing w:after="0" w:line="360" w:lineRule="auto"/>
                            </w:pPr>
                          </w:p>
                          <w:p w14:paraId="4FE2A1CA" w14:textId="77777777" w:rsidR="00FE1565" w:rsidRDefault="00FE1565" w:rsidP="00FE1565">
                            <w:pPr>
                              <w:spacing w:after="0" w:line="360" w:lineRule="auto"/>
                            </w:pPr>
                          </w:p>
                          <w:p w14:paraId="4465AC8E" w14:textId="77777777" w:rsidR="00FE1565" w:rsidRDefault="00FE1565" w:rsidP="00FE1565">
                            <w:pPr>
                              <w:spacing w:after="0" w:line="360" w:lineRule="auto"/>
                            </w:pPr>
                          </w:p>
                          <w:p w14:paraId="0B99AC30" w14:textId="77777777" w:rsidR="00FE1565" w:rsidRDefault="00FE1565" w:rsidP="00FE1565">
                            <w:pPr>
                              <w:spacing w:after="0" w:line="360" w:lineRule="auto"/>
                            </w:pPr>
                          </w:p>
                          <w:p w14:paraId="216F76CB" w14:textId="77777777" w:rsidR="00FE1565" w:rsidRDefault="00FE1565" w:rsidP="00FE1565">
                            <w:pPr>
                              <w:spacing w:after="0" w:line="360" w:lineRule="auto"/>
                            </w:pPr>
                          </w:p>
                          <w:p w14:paraId="4C2D1CEB" w14:textId="77777777" w:rsidR="00FE1565" w:rsidRDefault="00FE1565" w:rsidP="00FE1565">
                            <w:pPr>
                              <w:spacing w:after="0" w:line="360" w:lineRule="auto"/>
                            </w:pPr>
                          </w:p>
                          <w:p w14:paraId="79BB2EAC" w14:textId="77777777" w:rsidR="00FE1565" w:rsidRDefault="00FE1565" w:rsidP="00FE1565">
                            <w:pPr>
                              <w:spacing w:after="0" w:line="360" w:lineRule="auto"/>
                            </w:pPr>
                          </w:p>
                          <w:p w14:paraId="1CFA6B61" w14:textId="77777777" w:rsidR="00FE1565" w:rsidRDefault="00FE1565" w:rsidP="00FE1565">
                            <w:pPr>
                              <w:spacing w:after="0" w:line="360" w:lineRule="auto"/>
                            </w:pPr>
                          </w:p>
                          <w:p w14:paraId="4DF63B7C" w14:textId="77777777" w:rsidR="00FE1565" w:rsidRDefault="00FE1565" w:rsidP="00FE1565">
                            <w:pPr>
                              <w:spacing w:after="0" w:line="360" w:lineRule="auto"/>
                            </w:pPr>
                          </w:p>
                          <w:p w14:paraId="7A54D651" w14:textId="77777777" w:rsidR="00FE1565" w:rsidRDefault="00FE1565" w:rsidP="00FE1565">
                            <w:pPr>
                              <w:spacing w:after="0" w:line="360" w:lineRule="auto"/>
                            </w:pPr>
                          </w:p>
                          <w:p w14:paraId="23AECC33" w14:textId="77777777" w:rsidR="00FE1565" w:rsidRDefault="00FE1565" w:rsidP="00FE1565">
                            <w:pPr>
                              <w:spacing w:after="0" w:line="360" w:lineRule="auto"/>
                            </w:pPr>
                          </w:p>
                          <w:p w14:paraId="03DC943A" w14:textId="77777777" w:rsidR="00FE1565" w:rsidRDefault="00FE1565" w:rsidP="00FE1565">
                            <w:pPr>
                              <w:spacing w:after="0" w:line="360" w:lineRule="auto"/>
                            </w:pPr>
                          </w:p>
                          <w:p w14:paraId="402F246D" w14:textId="77777777" w:rsidR="00FE1565" w:rsidRDefault="00FE1565" w:rsidP="00FE1565">
                            <w:pPr>
                              <w:spacing w:after="0" w:line="360" w:lineRule="auto"/>
                            </w:pPr>
                          </w:p>
                          <w:p w14:paraId="6B953BA4" w14:textId="77777777" w:rsidR="00FE1565" w:rsidRDefault="00FE1565" w:rsidP="00FE1565">
                            <w:pPr>
                              <w:spacing w:after="0" w:line="360" w:lineRule="auto"/>
                            </w:pPr>
                          </w:p>
                          <w:p w14:paraId="571DFECF" w14:textId="77777777" w:rsidR="00FE1565" w:rsidRDefault="00FE1565" w:rsidP="00FE1565">
                            <w:pPr>
                              <w:spacing w:after="0" w:line="360" w:lineRule="auto"/>
                            </w:pPr>
                          </w:p>
                          <w:p w14:paraId="34C52B55" w14:textId="77777777" w:rsidR="00FE1565" w:rsidRDefault="00FE1565" w:rsidP="00FE1565">
                            <w:pPr>
                              <w:spacing w:after="0" w:line="360" w:lineRule="auto"/>
                            </w:pPr>
                          </w:p>
                          <w:p w14:paraId="0B1C3772" w14:textId="77777777" w:rsidR="00FE1565" w:rsidRDefault="00FE1565" w:rsidP="00FE1565">
                            <w:pPr>
                              <w:spacing w:after="0" w:line="360" w:lineRule="auto"/>
                            </w:pPr>
                          </w:p>
                          <w:p w14:paraId="5487C28A" w14:textId="77777777" w:rsidR="00FE1565" w:rsidRDefault="00FE1565" w:rsidP="00FE1565">
                            <w:pPr>
                              <w:spacing w:after="0" w:line="360" w:lineRule="auto"/>
                            </w:pPr>
                          </w:p>
                          <w:p w14:paraId="773F15D3" w14:textId="77777777" w:rsidR="00FE1565" w:rsidRDefault="00FE1565" w:rsidP="00FE1565">
                            <w:pPr>
                              <w:spacing w:after="0" w:line="360" w:lineRule="auto"/>
                            </w:pPr>
                          </w:p>
                          <w:p w14:paraId="4A353CDB" w14:textId="77777777" w:rsidR="00FE1565" w:rsidRDefault="00FE1565" w:rsidP="00FE1565">
                            <w:pPr>
                              <w:spacing w:after="0" w:line="360" w:lineRule="auto"/>
                            </w:pPr>
                          </w:p>
                          <w:p w14:paraId="776C8B7A" w14:textId="77777777" w:rsidR="00FE1565" w:rsidRDefault="00FE1565" w:rsidP="00FE1565">
                            <w:pPr>
                              <w:spacing w:after="0" w:line="360" w:lineRule="auto"/>
                            </w:pPr>
                          </w:p>
                          <w:p w14:paraId="1A2FB312" w14:textId="77777777" w:rsidR="00FE1565" w:rsidRDefault="00FE1565" w:rsidP="00FE1565">
                            <w:pPr>
                              <w:spacing w:after="0" w:line="360" w:lineRule="auto"/>
                            </w:pPr>
                          </w:p>
                          <w:p w14:paraId="32F574CF" w14:textId="77777777" w:rsidR="00FE1565" w:rsidRDefault="00FE1565" w:rsidP="00FE1565">
                            <w:pPr>
                              <w:spacing w:after="0" w:line="360" w:lineRule="auto"/>
                            </w:pPr>
                          </w:p>
                          <w:p w14:paraId="0D8EF6AE" w14:textId="77777777" w:rsidR="00FE1565" w:rsidRDefault="00FE1565" w:rsidP="00FE1565">
                            <w:pPr>
                              <w:spacing w:after="0" w:line="360" w:lineRule="auto"/>
                            </w:pPr>
                          </w:p>
                          <w:p w14:paraId="409A1DA5" w14:textId="77777777" w:rsidR="00FE1565" w:rsidRDefault="00FE1565" w:rsidP="00FE1565">
                            <w:pPr>
                              <w:spacing w:after="0" w:line="360" w:lineRule="auto"/>
                            </w:pPr>
                          </w:p>
                          <w:p w14:paraId="737011C3" w14:textId="77777777" w:rsidR="00FE1565" w:rsidRDefault="00FE1565" w:rsidP="00FE1565">
                            <w:pPr>
                              <w:spacing w:after="0" w:line="360" w:lineRule="auto"/>
                            </w:pPr>
                          </w:p>
                          <w:p w14:paraId="2D666957" w14:textId="77777777" w:rsidR="00FE1565" w:rsidRDefault="00FE1565" w:rsidP="00FE1565">
                            <w:pPr>
                              <w:spacing w:after="0" w:line="360" w:lineRule="auto"/>
                            </w:pPr>
                          </w:p>
                          <w:p w14:paraId="4CE4000D" w14:textId="77777777" w:rsidR="00FE1565" w:rsidRDefault="00FE1565" w:rsidP="00FE1565">
                            <w:pPr>
                              <w:spacing w:after="0" w:line="360" w:lineRule="auto"/>
                            </w:pPr>
                          </w:p>
                          <w:p w14:paraId="61E2DD92" w14:textId="77777777" w:rsidR="00FE1565" w:rsidRDefault="00FE1565" w:rsidP="00FE1565">
                            <w:pPr>
                              <w:spacing w:after="0" w:line="360" w:lineRule="auto"/>
                            </w:pPr>
                          </w:p>
                          <w:p w14:paraId="575B04A0" w14:textId="77777777" w:rsidR="00FE1565" w:rsidRDefault="00FE1565" w:rsidP="00FE1565">
                            <w:pPr>
                              <w:spacing w:after="0" w:line="360" w:lineRule="auto"/>
                            </w:pPr>
                          </w:p>
                          <w:p w14:paraId="59CD5F1E" w14:textId="77777777" w:rsidR="00FE1565" w:rsidRDefault="00FE1565" w:rsidP="00FE1565">
                            <w:pPr>
                              <w:spacing w:after="0" w:line="360" w:lineRule="auto"/>
                            </w:pPr>
                          </w:p>
                          <w:p w14:paraId="36C6D871" w14:textId="77777777" w:rsidR="00FE1565" w:rsidRDefault="00FE1565" w:rsidP="00FE1565">
                            <w:pPr>
                              <w:spacing w:after="0" w:line="360" w:lineRule="auto"/>
                            </w:pPr>
                          </w:p>
                          <w:p w14:paraId="056A3907" w14:textId="77777777" w:rsidR="00FE1565" w:rsidRDefault="00FE1565" w:rsidP="00FE1565">
                            <w:pPr>
                              <w:spacing w:after="0" w:line="360" w:lineRule="auto"/>
                            </w:pPr>
                          </w:p>
                          <w:p w14:paraId="571A6A14" w14:textId="77777777" w:rsidR="00FE1565" w:rsidRDefault="00FE1565" w:rsidP="00FE1565">
                            <w:pPr>
                              <w:spacing w:after="0" w:line="360" w:lineRule="auto"/>
                            </w:pPr>
                          </w:p>
                          <w:p w14:paraId="2B64655F" w14:textId="77777777" w:rsidR="00FE1565" w:rsidRDefault="00FE1565" w:rsidP="00FE1565">
                            <w:pPr>
                              <w:pStyle w:val="Titre2"/>
                              <w:spacing w:before="0" w:line="360" w:lineRule="auto"/>
                            </w:pPr>
                            <w:r>
                              <w:rPr>
                                <w:lang w:bidi="fr-FR"/>
                              </w:rPr>
                              <w:t>Démarche à suivre :</w:t>
                            </w:r>
                          </w:p>
                          <w:p w14:paraId="4591BAC3" w14:textId="77777777" w:rsidR="00FE1565" w:rsidRDefault="00FE1565" w:rsidP="00FE1565">
                            <w:pPr>
                              <w:spacing w:after="0"/>
                              <w:rPr>
                                <w:lang w:bidi="fr-FR"/>
                              </w:rPr>
                            </w:pPr>
                          </w:p>
                          <w:p w14:paraId="02B6AF19" w14:textId="77777777" w:rsidR="00FE1565" w:rsidRDefault="00FE1565" w:rsidP="00FE1565">
                            <w:pPr>
                              <w:spacing w:after="0"/>
                            </w:pPr>
                          </w:p>
                          <w:p w14:paraId="356806E8" w14:textId="1CE59F5E" w:rsidR="00FE1565" w:rsidRDefault="00051CD7" w:rsidP="00FE1565">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A2B7E" id="Zone de texte 17" o:spid="_x0000_s1041" type="#_x0000_t202" style="position:absolute;margin-left:0;margin-top:49pt;width:519pt;height:648.7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" filled="f" stroked="f">
                <v:textbox>
                  <w:txbxContent>
                    <w:p w14:paraId="225D2A6A" w14:textId="45CC209B" w:rsidR="00FE1565" w:rsidRDefault="00FE1565" w:rsidP="00AC0A4F">
                      <w:pPr>
                        <w:spacing w:after="0" w:line="360" w:lineRule="auto"/>
                        <w:jc w:val="both"/>
                      </w:pPr>
                      <w:r>
                        <w:t>Dans cette partie, nous allons expliquer la manière dont nous avons généré les tables décrites précédemment.</w:t>
                      </w:r>
                    </w:p>
                    <w:p w14:paraId="430BA922" w14:textId="4F419347" w:rsidR="00FE1565" w:rsidRDefault="005D3272" w:rsidP="00AC0A4F">
                      <w:pPr>
                        <w:spacing w:after="0" w:line="360" w:lineRule="auto"/>
                        <w:jc w:val="both"/>
                      </w:pPr>
                      <w:r>
                        <w:t>Il est important de suivre une logique afin que notre jeu de données soit cohérent.</w:t>
                      </w:r>
                    </w:p>
                    <w:p w14:paraId="21BBD8A5" w14:textId="51BB4E37" w:rsidR="005D3272" w:rsidRDefault="005D3272" w:rsidP="00AC0A4F">
                      <w:pPr>
                        <w:spacing w:after="0" w:line="360" w:lineRule="auto"/>
                        <w:jc w:val="both"/>
                      </w:pPr>
                      <w:r>
                        <w:t>Nous avons généré un jeu de donnée d’une période de 3ans.</w:t>
                      </w:r>
                    </w:p>
                    <w:p w14:paraId="19B46248" w14:textId="77777777" w:rsidR="005D3272" w:rsidRDefault="005D3272" w:rsidP="00FE1565">
                      <w:pPr>
                        <w:spacing w:after="0" w:line="360" w:lineRule="auto"/>
                        <w:jc w:val="both"/>
                      </w:pPr>
                    </w:p>
                    <w:p w14:paraId="7DA99E84" w14:textId="382B36E1" w:rsidR="005D3272" w:rsidRDefault="005D3272" w:rsidP="005D3272">
                      <w:pPr>
                        <w:pStyle w:val="Titre2"/>
                        <w:spacing w:before="0" w:line="360" w:lineRule="auto"/>
                        <w:rPr>
                          <w:lang w:bidi="fr-FR"/>
                        </w:rPr>
                      </w:pPr>
                      <w:r>
                        <w:rPr>
                          <w:lang w:bidi="fr-FR"/>
                        </w:rPr>
                        <w:t>Caractéristique générale du jeu de données :</w:t>
                      </w:r>
                    </w:p>
                    <w:p w14:paraId="6CE51D98" w14:textId="7E659C10" w:rsidR="005D3272" w:rsidRDefault="002E3B8A" w:rsidP="00AC0A4F">
                      <w:pPr>
                        <w:spacing w:line="360" w:lineRule="auto"/>
                        <w:rPr>
                          <w:b/>
                          <w:bCs/>
                          <w:lang w:bidi="fr-FR"/>
                        </w:rPr>
                      </w:pPr>
                      <w:r>
                        <w:rPr>
                          <w:lang w:bidi="fr-FR"/>
                        </w:rPr>
                        <w:t xml:space="preserve">Notre jeu de données doit </w:t>
                      </w:r>
                      <w:r w:rsidR="00E6610D">
                        <w:rPr>
                          <w:lang w:bidi="fr-FR"/>
                        </w:rPr>
                        <w:t xml:space="preserve">comporter un historique au minimum de 3ans, de </w:t>
                      </w:r>
                      <w:r w:rsidR="00E6610D" w:rsidRPr="007C78AB">
                        <w:rPr>
                          <w:b/>
                          <w:bCs/>
                          <w:lang w:bidi="fr-FR"/>
                        </w:rPr>
                        <w:t>01 septembre 2019 au 01 septembre 2022.</w:t>
                      </w:r>
                    </w:p>
                    <w:p w14:paraId="1B210C53" w14:textId="6CDC948C" w:rsidR="007C78AB" w:rsidRDefault="007C78AB" w:rsidP="00AC0A4F">
                      <w:pPr>
                        <w:spacing w:line="360" w:lineRule="auto"/>
                        <w:rPr>
                          <w:lang w:bidi="fr-FR"/>
                        </w:rPr>
                      </w:pPr>
                      <w:r>
                        <w:rPr>
                          <w:lang w:bidi="fr-FR"/>
                        </w:rPr>
                        <w:t>Le jeu de données doit être construit à la base des tables définies dans le point précédent, en joignant les différentes tables selon l’identifiant de chacune et sélectionnant les attributs les plus important.</w:t>
                      </w:r>
                    </w:p>
                    <w:p w14:paraId="653BAA01" w14:textId="14800512" w:rsidR="007C78AB" w:rsidRDefault="007C78AB" w:rsidP="00AC0A4F">
                      <w:pPr>
                        <w:spacing w:line="360" w:lineRule="auto"/>
                        <w:rPr>
                          <w:lang w:bidi="fr-FR"/>
                        </w:rPr>
                      </w:pPr>
                      <w:r>
                        <w:rPr>
                          <w:lang w:bidi="fr-FR"/>
                        </w:rPr>
                        <w:t xml:space="preserve">Ensuite, une fois le jeu de données est prêt, nous allons le diviser en deux parties, une partie qui va </w:t>
                      </w:r>
                      <w:r w:rsidR="00D07B97">
                        <w:rPr>
                          <w:lang w:bidi="fr-FR"/>
                        </w:rPr>
                        <w:t>être</w:t>
                      </w:r>
                      <w:r>
                        <w:rPr>
                          <w:lang w:bidi="fr-FR"/>
                        </w:rPr>
                        <w:t xml:space="preserve"> consacrer pour l’entrainement de notre </w:t>
                      </w:r>
                      <w:r w:rsidR="00D07B97">
                        <w:rPr>
                          <w:lang w:bidi="fr-FR"/>
                        </w:rPr>
                        <w:t>modèle</w:t>
                      </w:r>
                      <w:r>
                        <w:rPr>
                          <w:lang w:bidi="fr-FR"/>
                        </w:rPr>
                        <w:t xml:space="preserve"> de prévision, et une autre pour effectuer le test et calculer le score du </w:t>
                      </w:r>
                      <w:r w:rsidR="00D07B97">
                        <w:rPr>
                          <w:lang w:bidi="fr-FR"/>
                        </w:rPr>
                        <w:t>modèle</w:t>
                      </w:r>
                      <w:r>
                        <w:rPr>
                          <w:lang w:bidi="fr-FR"/>
                        </w:rPr>
                        <w:t>.</w:t>
                      </w:r>
                    </w:p>
                    <w:p w14:paraId="0E4F4195" w14:textId="3C2C1873" w:rsidR="00D07B97" w:rsidRDefault="00D07B97" w:rsidP="00AC0A4F">
                      <w:pPr>
                        <w:spacing w:line="360" w:lineRule="auto"/>
                        <w:rPr>
                          <w:lang w:bidi="fr-FR"/>
                        </w:rPr>
                      </w:pPr>
                      <w:r>
                        <w:rPr>
                          <w:lang w:bidi="fr-FR"/>
                        </w:rPr>
                        <w:t>Il est clair que la partie de l’apprentissage doit être plus volumineuse que celle du test.</w:t>
                      </w:r>
                    </w:p>
                    <w:p w14:paraId="02B2C23B" w14:textId="7CC64AD7" w:rsidR="00D07B97" w:rsidRDefault="00D07B97" w:rsidP="00AC0A4F">
                      <w:pPr>
                        <w:spacing w:line="360" w:lineRule="auto"/>
                        <w:rPr>
                          <w:lang w:bidi="fr-FR"/>
                        </w:rPr>
                      </w:pPr>
                      <w:r>
                        <w:rPr>
                          <w:lang w:bidi="fr-FR"/>
                        </w:rPr>
                        <w:t>Voici comment il est effectué le partage du jeu de données :</w:t>
                      </w:r>
                    </w:p>
                    <w:p w14:paraId="510E4382" w14:textId="69CF76C1" w:rsidR="00D07B97" w:rsidRDefault="00156BA0" w:rsidP="005D3272">
                      <w:pPr>
                        <w:rPr>
                          <w:lang w:bidi="fr-FR"/>
                        </w:rPr>
                      </w:pPr>
                      <w:r>
                        <w:rPr>
                          <w:noProof/>
                          <w:lang w:bidi="fr-FR"/>
                        </w:rPr>
                        <w:drawing>
                          <wp:inline distT="0" distB="0" distL="0" distR="0" wp14:anchorId="0BBDB6E4" wp14:editId="098D1A64">
                            <wp:extent cx="4714875" cy="1647825"/>
                            <wp:effectExtent l="19050" t="0" r="47625" b="0"/>
                            <wp:docPr id="29" name="Diagramme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05FB0F7" w14:textId="77777777" w:rsidR="00D07B97" w:rsidRDefault="00D07B97" w:rsidP="005D3272">
                      <w:pPr>
                        <w:rPr>
                          <w:lang w:bidi="fr-FR"/>
                        </w:rPr>
                      </w:pPr>
                    </w:p>
                    <w:p w14:paraId="0E0594CB" w14:textId="77777777" w:rsidR="00D07B97" w:rsidRDefault="00D07B97" w:rsidP="005D3272">
                      <w:pPr>
                        <w:rPr>
                          <w:lang w:bidi="fr-FR"/>
                        </w:rPr>
                      </w:pPr>
                    </w:p>
                    <w:p w14:paraId="5021BCC1" w14:textId="77777777" w:rsidR="007C78AB" w:rsidRPr="007C78AB" w:rsidRDefault="007C78AB" w:rsidP="005D3272">
                      <w:pPr>
                        <w:rPr>
                          <w:lang w:bidi="fr-FR"/>
                        </w:rPr>
                      </w:pPr>
                    </w:p>
                    <w:p w14:paraId="1EE37056" w14:textId="77777777" w:rsidR="00E6610D" w:rsidRPr="005D3272" w:rsidRDefault="00E6610D" w:rsidP="005D3272">
                      <w:pPr>
                        <w:rPr>
                          <w:lang w:bidi="fr-FR"/>
                        </w:rPr>
                      </w:pPr>
                    </w:p>
                    <w:p w14:paraId="2412BB56" w14:textId="77777777" w:rsidR="005D3272" w:rsidRDefault="005D3272" w:rsidP="00FE1565">
                      <w:pPr>
                        <w:spacing w:after="0" w:line="360" w:lineRule="auto"/>
                        <w:jc w:val="both"/>
                      </w:pPr>
                    </w:p>
                    <w:p w14:paraId="12BD64D6" w14:textId="77777777" w:rsidR="005D3272" w:rsidRDefault="005D3272" w:rsidP="00FE1565">
                      <w:pPr>
                        <w:spacing w:after="0" w:line="360" w:lineRule="auto"/>
                        <w:jc w:val="both"/>
                      </w:pPr>
                    </w:p>
                    <w:p w14:paraId="6B30F2E1" w14:textId="77777777" w:rsidR="00FE1565" w:rsidRDefault="00FE1565" w:rsidP="00FE1565">
                      <w:pPr>
                        <w:spacing w:after="0" w:line="360" w:lineRule="auto"/>
                      </w:pPr>
                    </w:p>
                    <w:p w14:paraId="4FE2A1CA" w14:textId="77777777" w:rsidR="00FE1565" w:rsidRDefault="00FE1565" w:rsidP="00FE1565">
                      <w:pPr>
                        <w:spacing w:after="0" w:line="360" w:lineRule="auto"/>
                      </w:pPr>
                    </w:p>
                    <w:p w14:paraId="4465AC8E" w14:textId="77777777" w:rsidR="00FE1565" w:rsidRDefault="00FE1565" w:rsidP="00FE1565">
                      <w:pPr>
                        <w:spacing w:after="0" w:line="360" w:lineRule="auto"/>
                      </w:pPr>
                    </w:p>
                    <w:p w14:paraId="0B99AC30" w14:textId="77777777" w:rsidR="00FE1565" w:rsidRDefault="00FE1565" w:rsidP="00FE1565">
                      <w:pPr>
                        <w:spacing w:after="0" w:line="360" w:lineRule="auto"/>
                      </w:pPr>
                    </w:p>
                    <w:p w14:paraId="216F76CB" w14:textId="77777777" w:rsidR="00FE1565" w:rsidRDefault="00FE1565" w:rsidP="00FE1565">
                      <w:pPr>
                        <w:spacing w:after="0" w:line="360" w:lineRule="auto"/>
                      </w:pPr>
                    </w:p>
                    <w:p w14:paraId="4C2D1CEB" w14:textId="77777777" w:rsidR="00FE1565" w:rsidRDefault="00FE1565" w:rsidP="00FE1565">
                      <w:pPr>
                        <w:spacing w:after="0" w:line="360" w:lineRule="auto"/>
                      </w:pPr>
                    </w:p>
                    <w:p w14:paraId="79BB2EAC" w14:textId="77777777" w:rsidR="00FE1565" w:rsidRDefault="00FE1565" w:rsidP="00FE1565">
                      <w:pPr>
                        <w:spacing w:after="0" w:line="360" w:lineRule="auto"/>
                      </w:pPr>
                    </w:p>
                    <w:p w14:paraId="1CFA6B61" w14:textId="77777777" w:rsidR="00FE1565" w:rsidRDefault="00FE1565" w:rsidP="00FE1565">
                      <w:pPr>
                        <w:spacing w:after="0" w:line="360" w:lineRule="auto"/>
                      </w:pPr>
                    </w:p>
                    <w:p w14:paraId="4DF63B7C" w14:textId="77777777" w:rsidR="00FE1565" w:rsidRDefault="00FE1565" w:rsidP="00FE1565">
                      <w:pPr>
                        <w:spacing w:after="0" w:line="360" w:lineRule="auto"/>
                      </w:pPr>
                    </w:p>
                    <w:p w14:paraId="7A54D651" w14:textId="77777777" w:rsidR="00FE1565" w:rsidRDefault="00FE1565" w:rsidP="00FE1565">
                      <w:pPr>
                        <w:spacing w:after="0" w:line="360" w:lineRule="auto"/>
                      </w:pPr>
                    </w:p>
                    <w:p w14:paraId="23AECC33" w14:textId="77777777" w:rsidR="00FE1565" w:rsidRDefault="00FE1565" w:rsidP="00FE1565">
                      <w:pPr>
                        <w:spacing w:after="0" w:line="360" w:lineRule="auto"/>
                      </w:pPr>
                    </w:p>
                    <w:p w14:paraId="03DC943A" w14:textId="77777777" w:rsidR="00FE1565" w:rsidRDefault="00FE1565" w:rsidP="00FE1565">
                      <w:pPr>
                        <w:spacing w:after="0" w:line="360" w:lineRule="auto"/>
                      </w:pPr>
                    </w:p>
                    <w:p w14:paraId="402F246D" w14:textId="77777777" w:rsidR="00FE1565" w:rsidRDefault="00FE1565" w:rsidP="00FE1565">
                      <w:pPr>
                        <w:spacing w:after="0" w:line="360" w:lineRule="auto"/>
                      </w:pPr>
                    </w:p>
                    <w:p w14:paraId="6B953BA4" w14:textId="77777777" w:rsidR="00FE1565" w:rsidRDefault="00FE1565" w:rsidP="00FE1565">
                      <w:pPr>
                        <w:spacing w:after="0" w:line="360" w:lineRule="auto"/>
                      </w:pPr>
                    </w:p>
                    <w:p w14:paraId="571DFECF" w14:textId="77777777" w:rsidR="00FE1565" w:rsidRDefault="00FE1565" w:rsidP="00FE1565">
                      <w:pPr>
                        <w:spacing w:after="0" w:line="360" w:lineRule="auto"/>
                      </w:pPr>
                    </w:p>
                    <w:p w14:paraId="34C52B55" w14:textId="77777777" w:rsidR="00FE1565" w:rsidRDefault="00FE1565" w:rsidP="00FE1565">
                      <w:pPr>
                        <w:spacing w:after="0" w:line="360" w:lineRule="auto"/>
                      </w:pPr>
                    </w:p>
                    <w:p w14:paraId="0B1C3772" w14:textId="77777777" w:rsidR="00FE1565" w:rsidRDefault="00FE1565" w:rsidP="00FE1565">
                      <w:pPr>
                        <w:spacing w:after="0" w:line="360" w:lineRule="auto"/>
                      </w:pPr>
                    </w:p>
                    <w:p w14:paraId="5487C28A" w14:textId="77777777" w:rsidR="00FE1565" w:rsidRDefault="00FE1565" w:rsidP="00FE1565">
                      <w:pPr>
                        <w:spacing w:after="0" w:line="360" w:lineRule="auto"/>
                      </w:pPr>
                    </w:p>
                    <w:p w14:paraId="773F15D3" w14:textId="77777777" w:rsidR="00FE1565" w:rsidRDefault="00FE1565" w:rsidP="00FE1565">
                      <w:pPr>
                        <w:spacing w:after="0" w:line="360" w:lineRule="auto"/>
                      </w:pPr>
                    </w:p>
                    <w:p w14:paraId="4A353CDB" w14:textId="77777777" w:rsidR="00FE1565" w:rsidRDefault="00FE1565" w:rsidP="00FE1565">
                      <w:pPr>
                        <w:spacing w:after="0" w:line="360" w:lineRule="auto"/>
                      </w:pPr>
                    </w:p>
                    <w:p w14:paraId="776C8B7A" w14:textId="77777777" w:rsidR="00FE1565" w:rsidRDefault="00FE1565" w:rsidP="00FE1565">
                      <w:pPr>
                        <w:spacing w:after="0" w:line="360" w:lineRule="auto"/>
                      </w:pPr>
                    </w:p>
                    <w:p w14:paraId="1A2FB312" w14:textId="77777777" w:rsidR="00FE1565" w:rsidRDefault="00FE1565" w:rsidP="00FE1565">
                      <w:pPr>
                        <w:spacing w:after="0" w:line="360" w:lineRule="auto"/>
                      </w:pPr>
                    </w:p>
                    <w:p w14:paraId="32F574CF" w14:textId="77777777" w:rsidR="00FE1565" w:rsidRDefault="00FE1565" w:rsidP="00FE1565">
                      <w:pPr>
                        <w:spacing w:after="0" w:line="360" w:lineRule="auto"/>
                      </w:pPr>
                    </w:p>
                    <w:p w14:paraId="0D8EF6AE" w14:textId="77777777" w:rsidR="00FE1565" w:rsidRDefault="00FE1565" w:rsidP="00FE1565">
                      <w:pPr>
                        <w:spacing w:after="0" w:line="360" w:lineRule="auto"/>
                      </w:pPr>
                    </w:p>
                    <w:p w14:paraId="409A1DA5" w14:textId="77777777" w:rsidR="00FE1565" w:rsidRDefault="00FE1565" w:rsidP="00FE1565">
                      <w:pPr>
                        <w:spacing w:after="0" w:line="360" w:lineRule="auto"/>
                      </w:pPr>
                    </w:p>
                    <w:p w14:paraId="737011C3" w14:textId="77777777" w:rsidR="00FE1565" w:rsidRDefault="00FE1565" w:rsidP="00FE1565">
                      <w:pPr>
                        <w:spacing w:after="0" w:line="360" w:lineRule="auto"/>
                      </w:pPr>
                    </w:p>
                    <w:p w14:paraId="2D666957" w14:textId="77777777" w:rsidR="00FE1565" w:rsidRDefault="00FE1565" w:rsidP="00FE1565">
                      <w:pPr>
                        <w:spacing w:after="0" w:line="360" w:lineRule="auto"/>
                      </w:pPr>
                    </w:p>
                    <w:p w14:paraId="4CE4000D" w14:textId="77777777" w:rsidR="00FE1565" w:rsidRDefault="00FE1565" w:rsidP="00FE1565">
                      <w:pPr>
                        <w:spacing w:after="0" w:line="360" w:lineRule="auto"/>
                      </w:pPr>
                    </w:p>
                    <w:p w14:paraId="61E2DD92" w14:textId="77777777" w:rsidR="00FE1565" w:rsidRDefault="00FE1565" w:rsidP="00FE1565">
                      <w:pPr>
                        <w:spacing w:after="0" w:line="360" w:lineRule="auto"/>
                      </w:pPr>
                    </w:p>
                    <w:p w14:paraId="575B04A0" w14:textId="77777777" w:rsidR="00FE1565" w:rsidRDefault="00FE1565" w:rsidP="00FE1565">
                      <w:pPr>
                        <w:spacing w:after="0" w:line="360" w:lineRule="auto"/>
                      </w:pPr>
                    </w:p>
                    <w:p w14:paraId="59CD5F1E" w14:textId="77777777" w:rsidR="00FE1565" w:rsidRDefault="00FE1565" w:rsidP="00FE1565">
                      <w:pPr>
                        <w:spacing w:after="0" w:line="360" w:lineRule="auto"/>
                      </w:pPr>
                    </w:p>
                    <w:p w14:paraId="36C6D871" w14:textId="77777777" w:rsidR="00FE1565" w:rsidRDefault="00FE1565" w:rsidP="00FE1565">
                      <w:pPr>
                        <w:spacing w:after="0" w:line="360" w:lineRule="auto"/>
                      </w:pPr>
                    </w:p>
                    <w:p w14:paraId="056A3907" w14:textId="77777777" w:rsidR="00FE1565" w:rsidRDefault="00FE1565" w:rsidP="00FE1565">
                      <w:pPr>
                        <w:spacing w:after="0" w:line="360" w:lineRule="auto"/>
                      </w:pPr>
                    </w:p>
                    <w:p w14:paraId="571A6A14" w14:textId="77777777" w:rsidR="00FE1565" w:rsidRDefault="00FE1565" w:rsidP="00FE1565">
                      <w:pPr>
                        <w:spacing w:after="0" w:line="360" w:lineRule="auto"/>
                      </w:pPr>
                    </w:p>
                    <w:p w14:paraId="2B64655F" w14:textId="77777777" w:rsidR="00FE1565" w:rsidRDefault="00FE1565" w:rsidP="00FE1565">
                      <w:pPr>
                        <w:pStyle w:val="Titre2"/>
                        <w:spacing w:before="0" w:line="360" w:lineRule="auto"/>
                      </w:pPr>
                      <w:r>
                        <w:rPr>
                          <w:lang w:bidi="fr-FR"/>
                        </w:rPr>
                        <w:t>Démarche à suivre :</w:t>
                      </w:r>
                    </w:p>
                    <w:p w14:paraId="4591BAC3" w14:textId="77777777" w:rsidR="00FE1565" w:rsidRDefault="00FE1565" w:rsidP="00FE1565">
                      <w:pPr>
                        <w:spacing w:after="0"/>
                        <w:rPr>
                          <w:lang w:bidi="fr-FR"/>
                        </w:rPr>
                      </w:pPr>
                    </w:p>
                    <w:p w14:paraId="02B6AF19" w14:textId="77777777" w:rsidR="00FE1565" w:rsidRDefault="00FE1565" w:rsidP="00FE1565">
                      <w:pPr>
                        <w:spacing w:after="0"/>
                      </w:pPr>
                    </w:p>
                    <w:p w14:paraId="356806E8" w14:textId="1CE59F5E" w:rsidR="00FE1565" w:rsidRDefault="00051CD7" w:rsidP="00FE1565">
                      <w:pPr>
                        <w:spacing w:after="0"/>
                      </w:pPr>
                      <w:r>
                        <w:t xml:space="preserve"> </w:t>
                      </w:r>
                    </w:p>
                  </w:txbxContent>
                </v:textbox>
                <w10:wrap type="square" anchorx="margin"/>
              </v:shape>
            </w:pict>
          </mc:Fallback>
        </mc:AlternateContent>
      </w:r>
      <w:r w:rsidR="00FE1565">
        <w:rPr>
          <w:noProof/>
          <w:lang w:bidi="fr-FR"/>
        </w:rPr>
        <mc:AlternateContent>
          <mc:Choice Requires="wps">
            <w:drawing>
              <wp:inline distT="0" distB="0" distL="0" distR="0" wp14:anchorId="3F438B6A" wp14:editId="1D48252C">
                <wp:extent cx="4885055" cy="475013"/>
                <wp:effectExtent l="0" t="0" r="0" b="1270"/>
                <wp:docPr id="3" name="Zone de texte 3"/>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9C076" w14:textId="5EB52A67" w:rsidR="00FE1565" w:rsidRPr="00FE1565" w:rsidRDefault="00FE1565" w:rsidP="00FE1565">
                            <w:pPr>
                              <w:pStyle w:val="Titre"/>
                              <w:rPr>
                                <w:sz w:val="36"/>
                                <w:szCs w:val="48"/>
                              </w:rPr>
                            </w:pPr>
                            <w:r w:rsidRPr="00FE1565">
                              <w:rPr>
                                <w:sz w:val="36"/>
                                <w:szCs w:val="48"/>
                                <w:lang w:bidi="fr-FR"/>
                              </w:rPr>
                              <w:t xml:space="preserve">Génération pseudo aléatoire des tables  </w:t>
                            </w:r>
                          </w:p>
                          <w:p w14:paraId="7C29591D" w14:textId="77777777" w:rsidR="00FE1565" w:rsidRDefault="00FE1565" w:rsidP="00FE1565">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38B6A" id="Zone de texte 3" o:spid="_x0000_s1042"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" filled="f" stroked="f">
                <v:textbox>
                  <w:txbxContent>
                    <w:p w14:paraId="6709C076" w14:textId="5EB52A67" w:rsidR="00FE1565" w:rsidRPr="00FE1565" w:rsidRDefault="00FE1565" w:rsidP="00FE1565">
                      <w:pPr>
                        <w:pStyle w:val="Titre"/>
                        <w:rPr>
                          <w:sz w:val="36"/>
                          <w:szCs w:val="48"/>
                        </w:rPr>
                      </w:pPr>
                      <w:r w:rsidRPr="00FE1565">
                        <w:rPr>
                          <w:sz w:val="36"/>
                          <w:szCs w:val="48"/>
                          <w:lang w:bidi="fr-FR"/>
                        </w:rPr>
                        <w:t xml:space="preserve">Génération pseudo aléatoire des tables  </w:t>
                      </w:r>
                    </w:p>
                    <w:p w14:paraId="7C29591D" w14:textId="77777777" w:rsidR="00FE1565" w:rsidRDefault="00FE1565" w:rsidP="00FE1565">
                      <w:pPr>
                        <w:pStyle w:val="Titre"/>
                      </w:pPr>
                    </w:p>
                  </w:txbxContent>
                </v:textbox>
                <w10:anchorlock/>
              </v:shape>
            </w:pict>
          </mc:Fallback>
        </mc:AlternateContent>
      </w:r>
    </w:p>
    <w:p w14:paraId="0C28DD48" w14:textId="02853D16" w:rsidR="00FE1565" w:rsidRDefault="00AC0A4F" w:rsidP="00FE1565">
      <w:pPr>
        <w:rPr>
          <w:sz w:val="24"/>
        </w:rPr>
      </w:pPr>
      <w:r>
        <w:rPr>
          <w:noProof/>
          <w:lang w:bidi="fr-FR"/>
        </w:rPr>
        <w:lastRenderedPageBreak/>
        <mc:AlternateContent>
          <mc:Choice Requires="wps">
            <w:drawing>
              <wp:anchor distT="0" distB="0" distL="114300" distR="114300" simplePos="0" relativeHeight="251684864" behindDoc="1" locked="0" layoutInCell="1" allowOverlap="1" wp14:anchorId="35FE4E80" wp14:editId="4AF123F2">
                <wp:simplePos x="0" y="0"/>
                <wp:positionH relativeFrom="margin">
                  <wp:align>center</wp:align>
                </wp:positionH>
                <wp:positionV relativeFrom="paragraph">
                  <wp:posOffset>304800</wp:posOffset>
                </wp:positionV>
                <wp:extent cx="6591300" cy="7477125"/>
                <wp:effectExtent l="0" t="0" r="0" b="9525"/>
                <wp:wrapSquare wrapText="bothSides"/>
                <wp:docPr id="33" name="Zone de texte 33"/>
                <wp:cNvGraphicFramePr/>
                <a:graphic xmlns:a="http://schemas.openxmlformats.org/drawingml/2006/main">
                  <a:graphicData uri="http://schemas.microsoft.com/office/word/2010/wordprocessingShape">
                    <wps:wsp>
                      <wps:cNvSpPr txBox="1"/>
                      <wps:spPr>
                        <a:xfrm>
                          <a:off x="0" y="0"/>
                          <a:ext cx="6591300" cy="7477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55B517" w14:textId="4348D338" w:rsidR="00AC0A4F" w:rsidRDefault="00AC0A4F" w:rsidP="00AC0A4F">
                            <w:pPr>
                              <w:pStyle w:val="Titre2"/>
                              <w:spacing w:before="0" w:line="360" w:lineRule="auto"/>
                              <w:rPr>
                                <w:lang w:bidi="fr-FR"/>
                              </w:rPr>
                            </w:pPr>
                            <w:r>
                              <w:rPr>
                                <w:lang w:bidi="fr-FR"/>
                              </w:rPr>
                              <w:t>Génération de la table météo :</w:t>
                            </w:r>
                          </w:p>
                          <w:p w14:paraId="3C28B8CD" w14:textId="187FE004" w:rsidR="00AC0A4F" w:rsidRDefault="00AC0A4F" w:rsidP="00AC0A4F">
                            <w:pPr>
                              <w:spacing w:line="360" w:lineRule="auto"/>
                              <w:rPr>
                                <w:lang w:bidi="fr-FR"/>
                              </w:rPr>
                            </w:pPr>
                            <w:r>
                              <w:rPr>
                                <w:lang w:bidi="fr-FR"/>
                              </w:rPr>
                              <w:t>Rappelons la structure de la table météo :</w:t>
                            </w:r>
                          </w:p>
                          <w:tbl>
                            <w:tblPr>
                              <w:tblStyle w:val="TableauGrille4-Accentuation1"/>
                              <w:tblW w:w="0" w:type="auto"/>
                              <w:tblInd w:w="3248" w:type="dxa"/>
                              <w:tblLook w:val="04A0" w:firstRow="1" w:lastRow="0" w:firstColumn="1" w:lastColumn="0" w:noHBand="0" w:noVBand="1"/>
                            </w:tblPr>
                            <w:tblGrid>
                              <w:gridCol w:w="1973"/>
                              <w:gridCol w:w="1622"/>
                            </w:tblGrid>
                            <w:tr w:rsidR="00AC0A4F" w14:paraId="0A53C7B8" w14:textId="77777777" w:rsidTr="00AC0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F7DFC54" w14:textId="77777777" w:rsidR="00AC0A4F" w:rsidRDefault="00AC0A4F" w:rsidP="00AC0A4F">
                                  <w:pPr>
                                    <w:spacing w:line="360" w:lineRule="auto"/>
                                    <w:jc w:val="both"/>
                                  </w:pPr>
                                  <w:r>
                                    <w:t xml:space="preserve">Date </w:t>
                                  </w:r>
                                </w:p>
                              </w:tc>
                              <w:tc>
                                <w:tcPr>
                                  <w:tcW w:w="1622" w:type="dxa"/>
                                </w:tcPr>
                                <w:p w14:paraId="0F45F850" w14:textId="77777777" w:rsidR="00AC0A4F" w:rsidRDefault="00AC0A4F" w:rsidP="00AC0A4F">
                                  <w:pPr>
                                    <w:spacing w:line="360" w:lineRule="auto"/>
                                    <w:jc w:val="both"/>
                                    <w:cnfStyle w:val="100000000000" w:firstRow="1" w:lastRow="0" w:firstColumn="0" w:lastColumn="0" w:oddVBand="0" w:evenVBand="0" w:oddHBand="0" w:evenHBand="0" w:firstRowFirstColumn="0" w:firstRowLastColumn="0" w:lastRowFirstColumn="0" w:lastRowLastColumn="0"/>
                                  </w:pPr>
                                  <w:r>
                                    <w:t>Météo</w:t>
                                  </w:r>
                                </w:p>
                              </w:tc>
                            </w:tr>
                            <w:tr w:rsidR="00AC0A4F" w14:paraId="1BF28411" w14:textId="77777777" w:rsidTr="00AC0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4B21893A" w14:textId="77777777" w:rsidR="00AC0A4F" w:rsidRDefault="00AC0A4F" w:rsidP="00AC0A4F">
                                  <w:pPr>
                                    <w:spacing w:line="360" w:lineRule="auto"/>
                                    <w:jc w:val="both"/>
                                  </w:pPr>
                                  <w:r>
                                    <w:t>21/04/2022</w:t>
                                  </w:r>
                                </w:p>
                              </w:tc>
                              <w:tc>
                                <w:tcPr>
                                  <w:tcW w:w="1622" w:type="dxa"/>
                                </w:tcPr>
                                <w:p w14:paraId="609A566D" w14:textId="77777777" w:rsidR="00AC0A4F" w:rsidRDefault="00AC0A4F" w:rsidP="00AC0A4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Ensoleillé </w:t>
                                  </w:r>
                                </w:p>
                              </w:tc>
                            </w:tr>
                            <w:tr w:rsidR="00AC0A4F" w14:paraId="1EBF7C07" w14:textId="77777777" w:rsidTr="00AC0A4F">
                              <w:tc>
                                <w:tcPr>
                                  <w:cnfStyle w:val="001000000000" w:firstRow="0" w:lastRow="0" w:firstColumn="1" w:lastColumn="0" w:oddVBand="0" w:evenVBand="0" w:oddHBand="0" w:evenHBand="0" w:firstRowFirstColumn="0" w:firstRowLastColumn="0" w:lastRowFirstColumn="0" w:lastRowLastColumn="0"/>
                                  <w:tcW w:w="1973" w:type="dxa"/>
                                </w:tcPr>
                                <w:p w14:paraId="41C14C4E" w14:textId="77777777" w:rsidR="00AC0A4F" w:rsidRDefault="00AC0A4F" w:rsidP="00AC0A4F">
                                  <w:pPr>
                                    <w:spacing w:line="360" w:lineRule="auto"/>
                                    <w:jc w:val="both"/>
                                  </w:pPr>
                                  <w:r>
                                    <w:t>22/04/2022</w:t>
                                  </w:r>
                                </w:p>
                              </w:tc>
                              <w:tc>
                                <w:tcPr>
                                  <w:tcW w:w="1622" w:type="dxa"/>
                                </w:tcPr>
                                <w:p w14:paraId="2F9914CB" w14:textId="2A07CA72" w:rsidR="00AC0A4F" w:rsidRDefault="00FA7C79" w:rsidP="00AC0A4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Nuageux </w:t>
                                  </w:r>
                                </w:p>
                              </w:tc>
                            </w:tr>
                          </w:tbl>
                          <w:p w14:paraId="6C69F872" w14:textId="77777777" w:rsidR="00FA7C79" w:rsidRDefault="00FA7C79" w:rsidP="00AC0A4F">
                            <w:pPr>
                              <w:spacing w:line="360" w:lineRule="auto"/>
                              <w:rPr>
                                <w:lang w:bidi="fr-FR"/>
                              </w:rPr>
                            </w:pPr>
                          </w:p>
                          <w:p w14:paraId="7CC1BD09" w14:textId="267B9DE9" w:rsidR="00AC0A4F" w:rsidRDefault="00FA7C79" w:rsidP="00AC0A4F">
                            <w:pPr>
                              <w:spacing w:line="360" w:lineRule="auto"/>
                              <w:rPr>
                                <w:b/>
                                <w:bCs/>
                              </w:rPr>
                            </w:pPr>
                            <w:r>
                              <w:rPr>
                                <w:lang w:bidi="fr-FR"/>
                              </w:rPr>
                              <w:t xml:space="preserve">Nous avons choisi 3 valeurs pour l’attribut ‘’meteo’’ qui sont :   </w:t>
                            </w:r>
                            <w:r w:rsidRPr="00FA7C79">
                              <w:rPr>
                                <w:b/>
                                <w:bCs/>
                              </w:rPr>
                              <w:t>Ensoleillé, Nuageux et Mauvais</w:t>
                            </w:r>
                            <w:r>
                              <w:rPr>
                                <w:b/>
                                <w:bCs/>
                              </w:rPr>
                              <w:t>.</w:t>
                            </w:r>
                          </w:p>
                          <w:p w14:paraId="6F65C2EB" w14:textId="506B9A70" w:rsidR="00FA7C79" w:rsidRDefault="00FA7C79" w:rsidP="00AC0A4F">
                            <w:pPr>
                              <w:spacing w:line="360" w:lineRule="auto"/>
                            </w:pPr>
                            <w:r w:rsidRPr="00FA7C79">
                              <w:t>Pour chaque mois nous avons affecté une probabilité à chacune de ces valeurs</w:t>
                            </w:r>
                            <w:r w:rsidR="00A53011">
                              <w:t>, par exemple le mois de septembre, 75% des cas il est ensoleillé, 25% nuageux et 0% mauvais.</w:t>
                            </w:r>
                          </w:p>
                          <w:p w14:paraId="4B109FEA" w14:textId="66497756" w:rsidR="00A53011" w:rsidRDefault="00A53011" w:rsidP="00AC0A4F">
                            <w:pPr>
                              <w:spacing w:line="360" w:lineRule="auto"/>
                            </w:pPr>
                            <w:r>
                              <w:t>Voici le code python associé :</w:t>
                            </w:r>
                          </w:p>
                          <w:p w14:paraId="47E515DF" w14:textId="03A151A5"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r w:rsidRPr="00A53011">
                              <w:rPr>
                                <w:rFonts w:ascii="Simplified Arabic Fixed" w:hAnsi="Simplified Arabic Fixed" w:cs="Simplified Arabic Fixed"/>
                                <w:lang w:bidi="fr-FR"/>
                              </w:rPr>
                              <w:t>Type = ['Ensoleillé</w:t>
                            </w:r>
                            <w:proofErr w:type="gramStart"/>
                            <w:r w:rsidRPr="00A53011">
                              <w:rPr>
                                <w:rFonts w:ascii="Simplified Arabic Fixed" w:hAnsi="Simplified Arabic Fixed" w:cs="Simplified Arabic Fixed"/>
                                <w:lang w:bidi="fr-FR"/>
                              </w:rPr>
                              <w:t>' ,</w:t>
                            </w:r>
                            <w:proofErr w:type="gramEnd"/>
                            <w:r w:rsidRPr="00A53011">
                              <w:rPr>
                                <w:rFonts w:ascii="Simplified Arabic Fixed" w:hAnsi="Simplified Arabic Fixed" w:cs="Simplified Arabic Fixed"/>
                                <w:lang w:bidi="fr-FR"/>
                              </w:rPr>
                              <w:t xml:space="preserve"> 'Nuageux' , '</w:t>
                            </w:r>
                            <w:r>
                              <w:rPr>
                                <w:rFonts w:ascii="Simplified Arabic Fixed" w:hAnsi="Simplified Arabic Fixed" w:cs="Simplified Arabic Fixed"/>
                                <w:lang w:bidi="fr-FR"/>
                              </w:rPr>
                              <w:t>Mauvais</w:t>
                            </w:r>
                            <w:r w:rsidRPr="00A53011">
                              <w:rPr>
                                <w:rFonts w:ascii="Simplified Arabic Fixed" w:hAnsi="Simplified Arabic Fixed" w:cs="Simplified Arabic Fixed"/>
                                <w:lang w:bidi="fr-FR"/>
                              </w:rPr>
                              <w:t>']</w:t>
                            </w:r>
                          </w:p>
                          <w:p w14:paraId="3A84E4F4" w14:textId="022C3250"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weightsSep</w:t>
                            </w:r>
                            <w:proofErr w:type="spellEnd"/>
                            <w:proofErr w:type="gramEnd"/>
                            <w:r w:rsidRPr="00A53011">
                              <w:rPr>
                                <w:rFonts w:ascii="Simplified Arabic Fixed" w:hAnsi="Simplified Arabic Fixed" w:cs="Simplified Arabic Fixed"/>
                                <w:lang w:bidi="fr-FR"/>
                              </w:rPr>
                              <w:t xml:space="preserve"> </w:t>
                            </w:r>
                            <w:r w:rsidR="009A6EB4">
                              <w:rPr>
                                <w:rFonts w:ascii="Simplified Arabic Fixed" w:hAnsi="Simplified Arabic Fixed" w:cs="Simplified Arabic Fixed"/>
                                <w:lang w:bidi="fr-FR"/>
                              </w:rPr>
                              <w:t>=</w:t>
                            </w:r>
                            <w:r w:rsidRPr="00A53011">
                              <w:rPr>
                                <w:rFonts w:ascii="Simplified Arabic Fixed" w:hAnsi="Simplified Arabic Fixed" w:cs="Simplified Arabic Fixed"/>
                                <w:lang w:bidi="fr-FR"/>
                              </w:rPr>
                              <w:t xml:space="preserve"> [0.75,0.25,0]</w:t>
                            </w:r>
                          </w:p>
                          <w:p w14:paraId="17502F6C"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weightsOct</w:t>
                            </w:r>
                            <w:proofErr w:type="spellEnd"/>
                            <w:r w:rsidRPr="00A53011">
                              <w:rPr>
                                <w:rFonts w:ascii="Simplified Arabic Fixed" w:hAnsi="Simplified Arabic Fixed" w:cs="Simplified Arabic Fixed"/>
                                <w:lang w:val="en-US" w:bidi="fr-FR"/>
                              </w:rPr>
                              <w:t xml:space="preserve"> = [0.25,0.75,0]</w:t>
                            </w:r>
                          </w:p>
                          <w:p w14:paraId="7A380059"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weightsNov</w:t>
                            </w:r>
                            <w:proofErr w:type="spellEnd"/>
                            <w:r w:rsidRPr="00A53011">
                              <w:rPr>
                                <w:rFonts w:ascii="Simplified Arabic Fixed" w:hAnsi="Simplified Arabic Fixed" w:cs="Simplified Arabic Fixed"/>
                                <w:lang w:val="en-US" w:bidi="fr-FR"/>
                              </w:rPr>
                              <w:t xml:space="preserve"> = [0.2,0.8,0.2]</w:t>
                            </w:r>
                          </w:p>
                          <w:p w14:paraId="5172466D"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weightshiv</w:t>
                            </w:r>
                            <w:proofErr w:type="spellEnd"/>
                            <w:r w:rsidRPr="00A53011">
                              <w:rPr>
                                <w:rFonts w:ascii="Simplified Arabic Fixed" w:hAnsi="Simplified Arabic Fixed" w:cs="Simplified Arabic Fixed"/>
                                <w:lang w:val="en-US" w:bidi="fr-FR"/>
                              </w:rPr>
                              <w:t xml:space="preserve"> = [0,0.3,0.7]</w:t>
                            </w:r>
                          </w:p>
                          <w:p w14:paraId="28049340"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weightsmars</w:t>
                            </w:r>
                            <w:proofErr w:type="spellEnd"/>
                            <w:r w:rsidRPr="00A53011">
                              <w:rPr>
                                <w:rFonts w:ascii="Simplified Arabic Fixed" w:hAnsi="Simplified Arabic Fixed" w:cs="Simplified Arabic Fixed"/>
                                <w:lang w:val="en-US" w:bidi="fr-FR"/>
                              </w:rPr>
                              <w:t xml:space="preserve"> = [0.1,0.2,0.7]</w:t>
                            </w:r>
                          </w:p>
                          <w:p w14:paraId="5291B4F2"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weightsAvr</w:t>
                            </w:r>
                            <w:proofErr w:type="spellEnd"/>
                            <w:r w:rsidRPr="00A53011">
                              <w:rPr>
                                <w:rFonts w:ascii="Simplified Arabic Fixed" w:hAnsi="Simplified Arabic Fixed" w:cs="Simplified Arabic Fixed"/>
                                <w:lang w:val="en-US" w:bidi="fr-FR"/>
                              </w:rPr>
                              <w:t xml:space="preserve"> = [0.25,0.4,0.35]</w:t>
                            </w:r>
                          </w:p>
                          <w:p w14:paraId="3AD798AF"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weightsmai</w:t>
                            </w:r>
                            <w:proofErr w:type="spellEnd"/>
                            <w:proofErr w:type="gramEnd"/>
                            <w:r w:rsidRPr="00A53011">
                              <w:rPr>
                                <w:rFonts w:ascii="Simplified Arabic Fixed" w:hAnsi="Simplified Arabic Fixed" w:cs="Simplified Arabic Fixed"/>
                                <w:lang w:bidi="fr-FR"/>
                              </w:rPr>
                              <w:t xml:space="preserve"> = [0.5,0.4,0.1]</w:t>
                            </w:r>
                          </w:p>
                          <w:p w14:paraId="2B74123C" w14:textId="7C093335"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weightsete</w:t>
                            </w:r>
                            <w:proofErr w:type="spellEnd"/>
                            <w:proofErr w:type="gramEnd"/>
                            <w:r w:rsidRPr="00A53011">
                              <w:rPr>
                                <w:rFonts w:ascii="Simplified Arabic Fixed" w:hAnsi="Simplified Arabic Fixed" w:cs="Simplified Arabic Fixed"/>
                                <w:lang w:bidi="fr-FR"/>
                              </w:rPr>
                              <w:t xml:space="preserve"> = [0.95,0.05,0]</w:t>
                            </w:r>
                          </w:p>
                          <w:p w14:paraId="01465DBA" w14:textId="51D0DA1A" w:rsidR="00AC0A4F" w:rsidRDefault="00AC0A4F" w:rsidP="00AC0A4F">
                            <w:pPr>
                              <w:rPr>
                                <w:lang w:bidi="fr-FR"/>
                              </w:rPr>
                            </w:pPr>
                          </w:p>
                          <w:p w14:paraId="544BEA9D" w14:textId="4BA44635" w:rsidR="00FF50F7" w:rsidRDefault="00FF50F7" w:rsidP="00AC0A4F">
                            <w:pPr>
                              <w:rPr>
                                <w:lang w:bidi="fr-FR"/>
                              </w:rPr>
                            </w:pPr>
                            <w:r>
                              <w:rPr>
                                <w:lang w:bidi="fr-FR"/>
                              </w:rPr>
                              <w:t>Et voici un aperçu sur la table météo :</w:t>
                            </w:r>
                          </w:p>
                          <w:p w14:paraId="03866677" w14:textId="77777777" w:rsidR="00AC0A4F" w:rsidRDefault="00AC0A4F" w:rsidP="00AC0A4F">
                            <w:pPr>
                              <w:rPr>
                                <w:lang w:bidi="fr-FR"/>
                              </w:rPr>
                            </w:pPr>
                          </w:p>
                          <w:p w14:paraId="5615980E" w14:textId="77777777" w:rsidR="00AC0A4F" w:rsidRDefault="00AC0A4F" w:rsidP="00AC0A4F">
                            <w:pPr>
                              <w:rPr>
                                <w:lang w:bidi="fr-FR"/>
                              </w:rPr>
                            </w:pPr>
                          </w:p>
                          <w:p w14:paraId="15773899" w14:textId="77777777" w:rsidR="00AC0A4F" w:rsidRPr="007C78AB" w:rsidRDefault="00AC0A4F" w:rsidP="00AC0A4F">
                            <w:pPr>
                              <w:rPr>
                                <w:lang w:bidi="fr-FR"/>
                              </w:rPr>
                            </w:pPr>
                          </w:p>
                          <w:p w14:paraId="19C30234" w14:textId="77777777" w:rsidR="00AC0A4F" w:rsidRPr="005D3272" w:rsidRDefault="00AC0A4F" w:rsidP="00AC0A4F">
                            <w:pPr>
                              <w:rPr>
                                <w:lang w:bidi="fr-FR"/>
                              </w:rPr>
                            </w:pPr>
                          </w:p>
                          <w:p w14:paraId="69383657" w14:textId="77777777" w:rsidR="00AC0A4F" w:rsidRDefault="00AC0A4F" w:rsidP="00AC0A4F">
                            <w:pPr>
                              <w:spacing w:after="0" w:line="360" w:lineRule="auto"/>
                              <w:jc w:val="both"/>
                            </w:pPr>
                          </w:p>
                          <w:p w14:paraId="2C89A350" w14:textId="77777777" w:rsidR="00AC0A4F" w:rsidRDefault="00AC0A4F" w:rsidP="00AC0A4F">
                            <w:pPr>
                              <w:spacing w:after="0" w:line="360" w:lineRule="auto"/>
                              <w:jc w:val="both"/>
                            </w:pPr>
                          </w:p>
                          <w:p w14:paraId="374B09A2" w14:textId="77777777" w:rsidR="00AC0A4F" w:rsidRDefault="00AC0A4F" w:rsidP="00AC0A4F">
                            <w:pPr>
                              <w:spacing w:after="0" w:line="360" w:lineRule="auto"/>
                            </w:pPr>
                          </w:p>
                          <w:p w14:paraId="54BD4FF6" w14:textId="77777777" w:rsidR="00AC0A4F" w:rsidRDefault="00AC0A4F" w:rsidP="00AC0A4F">
                            <w:pPr>
                              <w:spacing w:after="0" w:line="360" w:lineRule="auto"/>
                            </w:pPr>
                          </w:p>
                          <w:p w14:paraId="7DB16E79" w14:textId="2998397A" w:rsidR="00AC0A4F" w:rsidRDefault="00AC0A4F" w:rsidP="00AC0A4F">
                            <w:pPr>
                              <w:spacing w:after="0" w:line="360" w:lineRule="auto"/>
                            </w:pPr>
                          </w:p>
                          <w:p w14:paraId="4FE1D596" w14:textId="25CBB449" w:rsidR="00FF50F7" w:rsidRDefault="00FF50F7" w:rsidP="00AC0A4F">
                            <w:pPr>
                              <w:spacing w:after="0" w:line="360" w:lineRule="auto"/>
                            </w:pPr>
                          </w:p>
                          <w:p w14:paraId="12D0115D" w14:textId="5336E324" w:rsidR="00FF50F7" w:rsidRDefault="00FF50F7" w:rsidP="00AC0A4F">
                            <w:pPr>
                              <w:spacing w:after="0" w:line="360" w:lineRule="auto"/>
                            </w:pPr>
                          </w:p>
                          <w:p w14:paraId="7BB4CB6B" w14:textId="61ECC4ED" w:rsidR="00FF50F7" w:rsidRDefault="00FF50F7" w:rsidP="00AC0A4F">
                            <w:pPr>
                              <w:spacing w:after="0" w:line="360" w:lineRule="auto"/>
                            </w:pPr>
                          </w:p>
                          <w:p w14:paraId="534B9814" w14:textId="16162B42" w:rsidR="00FF50F7" w:rsidRDefault="00FF50F7" w:rsidP="00AC0A4F">
                            <w:pPr>
                              <w:spacing w:after="0" w:line="360" w:lineRule="auto"/>
                            </w:pPr>
                          </w:p>
                          <w:p w14:paraId="6B863D58" w14:textId="77777777" w:rsidR="00FF50F7" w:rsidRDefault="00FF50F7" w:rsidP="00AC0A4F">
                            <w:pPr>
                              <w:spacing w:after="0" w:line="360" w:lineRule="auto"/>
                            </w:pPr>
                          </w:p>
                          <w:p w14:paraId="1AE81D8F" w14:textId="77777777" w:rsidR="00AC0A4F" w:rsidRDefault="00AC0A4F" w:rsidP="00AC0A4F">
                            <w:pPr>
                              <w:spacing w:after="0" w:line="360" w:lineRule="auto"/>
                            </w:pPr>
                          </w:p>
                          <w:p w14:paraId="55C2A554" w14:textId="77777777" w:rsidR="00AC0A4F" w:rsidRDefault="00AC0A4F" w:rsidP="00AC0A4F">
                            <w:pPr>
                              <w:spacing w:after="0" w:line="360" w:lineRule="auto"/>
                            </w:pPr>
                          </w:p>
                          <w:p w14:paraId="274D7211" w14:textId="77777777" w:rsidR="00AC0A4F" w:rsidRDefault="00AC0A4F" w:rsidP="00AC0A4F">
                            <w:pPr>
                              <w:spacing w:after="0" w:line="360" w:lineRule="auto"/>
                            </w:pPr>
                          </w:p>
                          <w:p w14:paraId="611DB4E4" w14:textId="77777777" w:rsidR="00AC0A4F" w:rsidRDefault="00AC0A4F" w:rsidP="00AC0A4F">
                            <w:pPr>
                              <w:spacing w:after="0" w:line="360" w:lineRule="auto"/>
                            </w:pPr>
                          </w:p>
                          <w:p w14:paraId="4BB169F1" w14:textId="77777777" w:rsidR="00AC0A4F" w:rsidRDefault="00AC0A4F" w:rsidP="00AC0A4F">
                            <w:pPr>
                              <w:spacing w:after="0" w:line="360" w:lineRule="auto"/>
                            </w:pPr>
                          </w:p>
                          <w:p w14:paraId="703A1797" w14:textId="77777777" w:rsidR="00AC0A4F" w:rsidRDefault="00AC0A4F" w:rsidP="00AC0A4F">
                            <w:pPr>
                              <w:spacing w:after="0" w:line="360" w:lineRule="auto"/>
                            </w:pPr>
                          </w:p>
                          <w:p w14:paraId="7FA80246" w14:textId="77777777" w:rsidR="00AC0A4F" w:rsidRDefault="00AC0A4F" w:rsidP="00AC0A4F">
                            <w:pPr>
                              <w:spacing w:after="0" w:line="360" w:lineRule="auto"/>
                            </w:pPr>
                          </w:p>
                          <w:p w14:paraId="6B6C3289" w14:textId="77777777" w:rsidR="00AC0A4F" w:rsidRDefault="00AC0A4F" w:rsidP="00AC0A4F">
                            <w:pPr>
                              <w:spacing w:after="0" w:line="360" w:lineRule="auto"/>
                            </w:pPr>
                          </w:p>
                          <w:p w14:paraId="30DB9C65" w14:textId="77777777" w:rsidR="00AC0A4F" w:rsidRDefault="00AC0A4F" w:rsidP="00AC0A4F">
                            <w:pPr>
                              <w:spacing w:after="0" w:line="360" w:lineRule="auto"/>
                            </w:pPr>
                          </w:p>
                          <w:p w14:paraId="740B9472" w14:textId="77777777" w:rsidR="00AC0A4F" w:rsidRDefault="00AC0A4F" w:rsidP="00AC0A4F">
                            <w:pPr>
                              <w:spacing w:after="0" w:line="360" w:lineRule="auto"/>
                            </w:pPr>
                          </w:p>
                          <w:p w14:paraId="7B4ADDBC" w14:textId="77777777" w:rsidR="00AC0A4F" w:rsidRDefault="00AC0A4F" w:rsidP="00AC0A4F">
                            <w:pPr>
                              <w:spacing w:after="0" w:line="360" w:lineRule="auto"/>
                            </w:pPr>
                          </w:p>
                          <w:p w14:paraId="02296D1C" w14:textId="77777777" w:rsidR="00AC0A4F" w:rsidRDefault="00AC0A4F" w:rsidP="00AC0A4F">
                            <w:pPr>
                              <w:spacing w:after="0" w:line="360" w:lineRule="auto"/>
                            </w:pPr>
                          </w:p>
                          <w:p w14:paraId="0A4B8FBC" w14:textId="77777777" w:rsidR="00AC0A4F" w:rsidRDefault="00AC0A4F" w:rsidP="00AC0A4F">
                            <w:pPr>
                              <w:spacing w:after="0" w:line="360" w:lineRule="auto"/>
                            </w:pPr>
                          </w:p>
                          <w:p w14:paraId="0FD5DA7F" w14:textId="77777777" w:rsidR="00AC0A4F" w:rsidRDefault="00AC0A4F" w:rsidP="00AC0A4F">
                            <w:pPr>
                              <w:spacing w:after="0" w:line="360" w:lineRule="auto"/>
                            </w:pPr>
                          </w:p>
                          <w:p w14:paraId="1A2BF147" w14:textId="77777777" w:rsidR="00AC0A4F" w:rsidRDefault="00AC0A4F" w:rsidP="00AC0A4F">
                            <w:pPr>
                              <w:spacing w:after="0" w:line="360" w:lineRule="auto"/>
                            </w:pPr>
                          </w:p>
                          <w:p w14:paraId="22D3EF66" w14:textId="77777777" w:rsidR="00AC0A4F" w:rsidRDefault="00AC0A4F" w:rsidP="00AC0A4F">
                            <w:pPr>
                              <w:spacing w:after="0" w:line="360" w:lineRule="auto"/>
                            </w:pPr>
                          </w:p>
                          <w:p w14:paraId="3793D989" w14:textId="77777777" w:rsidR="00AC0A4F" w:rsidRDefault="00AC0A4F" w:rsidP="00AC0A4F">
                            <w:pPr>
                              <w:spacing w:after="0" w:line="360" w:lineRule="auto"/>
                            </w:pPr>
                          </w:p>
                          <w:p w14:paraId="3E0D24D0" w14:textId="77777777" w:rsidR="00AC0A4F" w:rsidRDefault="00AC0A4F" w:rsidP="00AC0A4F">
                            <w:pPr>
                              <w:spacing w:after="0" w:line="360" w:lineRule="auto"/>
                            </w:pPr>
                          </w:p>
                          <w:p w14:paraId="194A1F06" w14:textId="77777777" w:rsidR="00AC0A4F" w:rsidRDefault="00AC0A4F" w:rsidP="00AC0A4F">
                            <w:pPr>
                              <w:spacing w:after="0" w:line="360" w:lineRule="auto"/>
                            </w:pPr>
                          </w:p>
                          <w:p w14:paraId="4B94EC64" w14:textId="77777777" w:rsidR="00AC0A4F" w:rsidRDefault="00AC0A4F" w:rsidP="00AC0A4F">
                            <w:pPr>
                              <w:spacing w:after="0" w:line="360" w:lineRule="auto"/>
                            </w:pPr>
                          </w:p>
                          <w:p w14:paraId="2B3D8F8C" w14:textId="77777777" w:rsidR="00AC0A4F" w:rsidRDefault="00AC0A4F" w:rsidP="00AC0A4F">
                            <w:pPr>
                              <w:spacing w:after="0" w:line="360" w:lineRule="auto"/>
                            </w:pPr>
                          </w:p>
                          <w:p w14:paraId="73B8B1D1" w14:textId="77777777" w:rsidR="00AC0A4F" w:rsidRDefault="00AC0A4F" w:rsidP="00AC0A4F">
                            <w:pPr>
                              <w:spacing w:after="0" w:line="360" w:lineRule="auto"/>
                            </w:pPr>
                          </w:p>
                          <w:p w14:paraId="0F8A9577" w14:textId="77777777" w:rsidR="00AC0A4F" w:rsidRDefault="00AC0A4F" w:rsidP="00AC0A4F">
                            <w:pPr>
                              <w:spacing w:after="0" w:line="360" w:lineRule="auto"/>
                            </w:pPr>
                          </w:p>
                          <w:p w14:paraId="5294B77E" w14:textId="77777777" w:rsidR="00AC0A4F" w:rsidRDefault="00AC0A4F" w:rsidP="00AC0A4F">
                            <w:pPr>
                              <w:spacing w:after="0" w:line="360" w:lineRule="auto"/>
                            </w:pPr>
                          </w:p>
                          <w:p w14:paraId="2E503EA2" w14:textId="77777777" w:rsidR="00AC0A4F" w:rsidRDefault="00AC0A4F" w:rsidP="00AC0A4F">
                            <w:pPr>
                              <w:spacing w:after="0" w:line="360" w:lineRule="auto"/>
                            </w:pPr>
                          </w:p>
                          <w:p w14:paraId="577F88DE" w14:textId="77777777" w:rsidR="00AC0A4F" w:rsidRDefault="00AC0A4F" w:rsidP="00AC0A4F">
                            <w:pPr>
                              <w:spacing w:after="0" w:line="360" w:lineRule="auto"/>
                            </w:pPr>
                          </w:p>
                          <w:p w14:paraId="52B29972" w14:textId="77777777" w:rsidR="00AC0A4F" w:rsidRDefault="00AC0A4F" w:rsidP="00AC0A4F">
                            <w:pPr>
                              <w:spacing w:after="0" w:line="360" w:lineRule="auto"/>
                            </w:pPr>
                          </w:p>
                          <w:p w14:paraId="28B57A5D" w14:textId="77777777" w:rsidR="00AC0A4F" w:rsidRDefault="00AC0A4F" w:rsidP="00AC0A4F">
                            <w:pPr>
                              <w:spacing w:after="0" w:line="360" w:lineRule="auto"/>
                            </w:pPr>
                          </w:p>
                          <w:p w14:paraId="5524145B" w14:textId="77777777" w:rsidR="00AC0A4F" w:rsidRDefault="00AC0A4F" w:rsidP="00AC0A4F">
                            <w:pPr>
                              <w:spacing w:after="0" w:line="360" w:lineRule="auto"/>
                            </w:pPr>
                          </w:p>
                          <w:p w14:paraId="642DC757" w14:textId="77777777" w:rsidR="00AC0A4F" w:rsidRDefault="00AC0A4F" w:rsidP="00AC0A4F">
                            <w:pPr>
                              <w:spacing w:after="0" w:line="360" w:lineRule="auto"/>
                            </w:pPr>
                          </w:p>
                          <w:p w14:paraId="4B453E1B" w14:textId="77777777" w:rsidR="00AC0A4F" w:rsidRDefault="00AC0A4F" w:rsidP="00AC0A4F">
                            <w:pPr>
                              <w:spacing w:after="0" w:line="360" w:lineRule="auto"/>
                            </w:pPr>
                          </w:p>
                          <w:p w14:paraId="3A6C620F" w14:textId="77777777" w:rsidR="00AC0A4F" w:rsidRDefault="00AC0A4F" w:rsidP="00AC0A4F">
                            <w:pPr>
                              <w:pStyle w:val="Titre2"/>
                              <w:spacing w:before="0" w:line="360" w:lineRule="auto"/>
                            </w:pPr>
                            <w:r>
                              <w:rPr>
                                <w:lang w:bidi="fr-FR"/>
                              </w:rPr>
                              <w:t>Démarche à suivre :</w:t>
                            </w:r>
                          </w:p>
                          <w:p w14:paraId="6AFAA187" w14:textId="77777777" w:rsidR="00AC0A4F" w:rsidRDefault="00AC0A4F" w:rsidP="00AC0A4F">
                            <w:pPr>
                              <w:spacing w:after="0"/>
                              <w:rPr>
                                <w:lang w:bidi="fr-FR"/>
                              </w:rPr>
                            </w:pPr>
                          </w:p>
                          <w:p w14:paraId="2C13AE35" w14:textId="77777777" w:rsidR="00AC0A4F" w:rsidRDefault="00AC0A4F" w:rsidP="00AC0A4F">
                            <w:pPr>
                              <w:spacing w:after="0"/>
                            </w:pPr>
                          </w:p>
                          <w:p w14:paraId="0A0EEBF7" w14:textId="77777777" w:rsidR="00AC0A4F" w:rsidRDefault="00AC0A4F" w:rsidP="00AC0A4F">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E4E80" id="Zone de texte 33" o:spid="_x0000_s1043" type="#_x0000_t202" style="position:absolute;margin-left:0;margin-top:24pt;width:519pt;height:588.7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" filled="f" stroked="f">
                <v:textbox>
                  <w:txbxContent>
                    <w:p w14:paraId="7F55B517" w14:textId="4348D338" w:rsidR="00AC0A4F" w:rsidRDefault="00AC0A4F" w:rsidP="00AC0A4F">
                      <w:pPr>
                        <w:pStyle w:val="Titre2"/>
                        <w:spacing w:before="0" w:line="360" w:lineRule="auto"/>
                        <w:rPr>
                          <w:lang w:bidi="fr-FR"/>
                        </w:rPr>
                      </w:pPr>
                      <w:r>
                        <w:rPr>
                          <w:lang w:bidi="fr-FR"/>
                        </w:rPr>
                        <w:t>Génération de la table météo :</w:t>
                      </w:r>
                    </w:p>
                    <w:p w14:paraId="3C28B8CD" w14:textId="187FE004" w:rsidR="00AC0A4F" w:rsidRDefault="00AC0A4F" w:rsidP="00AC0A4F">
                      <w:pPr>
                        <w:spacing w:line="360" w:lineRule="auto"/>
                        <w:rPr>
                          <w:lang w:bidi="fr-FR"/>
                        </w:rPr>
                      </w:pPr>
                      <w:r>
                        <w:rPr>
                          <w:lang w:bidi="fr-FR"/>
                        </w:rPr>
                        <w:t>Rappelons la structure de la table météo :</w:t>
                      </w:r>
                    </w:p>
                    <w:tbl>
                      <w:tblPr>
                        <w:tblStyle w:val="TableauGrille4-Accentuation1"/>
                        <w:tblW w:w="0" w:type="auto"/>
                        <w:tblInd w:w="3248" w:type="dxa"/>
                        <w:tblLook w:val="04A0" w:firstRow="1" w:lastRow="0" w:firstColumn="1" w:lastColumn="0" w:noHBand="0" w:noVBand="1"/>
                      </w:tblPr>
                      <w:tblGrid>
                        <w:gridCol w:w="1973"/>
                        <w:gridCol w:w="1622"/>
                      </w:tblGrid>
                      <w:tr w:rsidR="00AC0A4F" w14:paraId="0A53C7B8" w14:textId="77777777" w:rsidTr="00AC0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F7DFC54" w14:textId="77777777" w:rsidR="00AC0A4F" w:rsidRDefault="00AC0A4F" w:rsidP="00AC0A4F">
                            <w:pPr>
                              <w:spacing w:line="360" w:lineRule="auto"/>
                              <w:jc w:val="both"/>
                            </w:pPr>
                            <w:r>
                              <w:t xml:space="preserve">Date </w:t>
                            </w:r>
                          </w:p>
                        </w:tc>
                        <w:tc>
                          <w:tcPr>
                            <w:tcW w:w="1622" w:type="dxa"/>
                          </w:tcPr>
                          <w:p w14:paraId="0F45F850" w14:textId="77777777" w:rsidR="00AC0A4F" w:rsidRDefault="00AC0A4F" w:rsidP="00AC0A4F">
                            <w:pPr>
                              <w:spacing w:line="360" w:lineRule="auto"/>
                              <w:jc w:val="both"/>
                              <w:cnfStyle w:val="100000000000" w:firstRow="1" w:lastRow="0" w:firstColumn="0" w:lastColumn="0" w:oddVBand="0" w:evenVBand="0" w:oddHBand="0" w:evenHBand="0" w:firstRowFirstColumn="0" w:firstRowLastColumn="0" w:lastRowFirstColumn="0" w:lastRowLastColumn="0"/>
                            </w:pPr>
                            <w:r>
                              <w:t>Météo</w:t>
                            </w:r>
                          </w:p>
                        </w:tc>
                      </w:tr>
                      <w:tr w:rsidR="00AC0A4F" w14:paraId="1BF28411" w14:textId="77777777" w:rsidTr="00AC0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4B21893A" w14:textId="77777777" w:rsidR="00AC0A4F" w:rsidRDefault="00AC0A4F" w:rsidP="00AC0A4F">
                            <w:pPr>
                              <w:spacing w:line="360" w:lineRule="auto"/>
                              <w:jc w:val="both"/>
                            </w:pPr>
                            <w:r>
                              <w:t>21/04/2022</w:t>
                            </w:r>
                          </w:p>
                        </w:tc>
                        <w:tc>
                          <w:tcPr>
                            <w:tcW w:w="1622" w:type="dxa"/>
                          </w:tcPr>
                          <w:p w14:paraId="609A566D" w14:textId="77777777" w:rsidR="00AC0A4F" w:rsidRDefault="00AC0A4F" w:rsidP="00AC0A4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Ensoleillé </w:t>
                            </w:r>
                          </w:p>
                        </w:tc>
                      </w:tr>
                      <w:tr w:rsidR="00AC0A4F" w14:paraId="1EBF7C07" w14:textId="77777777" w:rsidTr="00AC0A4F">
                        <w:tc>
                          <w:tcPr>
                            <w:cnfStyle w:val="001000000000" w:firstRow="0" w:lastRow="0" w:firstColumn="1" w:lastColumn="0" w:oddVBand="0" w:evenVBand="0" w:oddHBand="0" w:evenHBand="0" w:firstRowFirstColumn="0" w:firstRowLastColumn="0" w:lastRowFirstColumn="0" w:lastRowLastColumn="0"/>
                            <w:tcW w:w="1973" w:type="dxa"/>
                          </w:tcPr>
                          <w:p w14:paraId="41C14C4E" w14:textId="77777777" w:rsidR="00AC0A4F" w:rsidRDefault="00AC0A4F" w:rsidP="00AC0A4F">
                            <w:pPr>
                              <w:spacing w:line="360" w:lineRule="auto"/>
                              <w:jc w:val="both"/>
                            </w:pPr>
                            <w:r>
                              <w:t>22/04/2022</w:t>
                            </w:r>
                          </w:p>
                        </w:tc>
                        <w:tc>
                          <w:tcPr>
                            <w:tcW w:w="1622" w:type="dxa"/>
                          </w:tcPr>
                          <w:p w14:paraId="2F9914CB" w14:textId="2A07CA72" w:rsidR="00AC0A4F" w:rsidRDefault="00FA7C79" w:rsidP="00AC0A4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Nuageux </w:t>
                            </w:r>
                          </w:p>
                        </w:tc>
                      </w:tr>
                    </w:tbl>
                    <w:p w14:paraId="6C69F872" w14:textId="77777777" w:rsidR="00FA7C79" w:rsidRDefault="00FA7C79" w:rsidP="00AC0A4F">
                      <w:pPr>
                        <w:spacing w:line="360" w:lineRule="auto"/>
                        <w:rPr>
                          <w:lang w:bidi="fr-FR"/>
                        </w:rPr>
                      </w:pPr>
                    </w:p>
                    <w:p w14:paraId="7CC1BD09" w14:textId="267B9DE9" w:rsidR="00AC0A4F" w:rsidRDefault="00FA7C79" w:rsidP="00AC0A4F">
                      <w:pPr>
                        <w:spacing w:line="360" w:lineRule="auto"/>
                        <w:rPr>
                          <w:b/>
                          <w:bCs/>
                        </w:rPr>
                      </w:pPr>
                      <w:r>
                        <w:rPr>
                          <w:lang w:bidi="fr-FR"/>
                        </w:rPr>
                        <w:t xml:space="preserve">Nous avons choisi 3 valeurs pour l’attribut ‘’meteo’’ qui sont :   </w:t>
                      </w:r>
                      <w:r w:rsidRPr="00FA7C79">
                        <w:rPr>
                          <w:b/>
                          <w:bCs/>
                        </w:rPr>
                        <w:t>Ensoleillé, Nuageux et Mauvais</w:t>
                      </w:r>
                      <w:r>
                        <w:rPr>
                          <w:b/>
                          <w:bCs/>
                        </w:rPr>
                        <w:t>.</w:t>
                      </w:r>
                    </w:p>
                    <w:p w14:paraId="6F65C2EB" w14:textId="506B9A70" w:rsidR="00FA7C79" w:rsidRDefault="00FA7C79" w:rsidP="00AC0A4F">
                      <w:pPr>
                        <w:spacing w:line="360" w:lineRule="auto"/>
                      </w:pPr>
                      <w:r w:rsidRPr="00FA7C79">
                        <w:t>Pour chaque mois nous avons affecté une probabilité à chacune de ces valeurs</w:t>
                      </w:r>
                      <w:r w:rsidR="00A53011">
                        <w:t>, par exemple le mois de septembre, 75% des cas il est ensoleillé, 25% nuageux et 0% mauvais.</w:t>
                      </w:r>
                    </w:p>
                    <w:p w14:paraId="4B109FEA" w14:textId="66497756" w:rsidR="00A53011" w:rsidRDefault="00A53011" w:rsidP="00AC0A4F">
                      <w:pPr>
                        <w:spacing w:line="360" w:lineRule="auto"/>
                      </w:pPr>
                      <w:r>
                        <w:t>Voici le code python associé :</w:t>
                      </w:r>
                    </w:p>
                    <w:p w14:paraId="47E515DF" w14:textId="03A151A5"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r w:rsidRPr="00A53011">
                        <w:rPr>
                          <w:rFonts w:ascii="Simplified Arabic Fixed" w:hAnsi="Simplified Arabic Fixed" w:cs="Simplified Arabic Fixed"/>
                          <w:lang w:bidi="fr-FR"/>
                        </w:rPr>
                        <w:t>Type = ['Ensoleillé</w:t>
                      </w:r>
                      <w:proofErr w:type="gramStart"/>
                      <w:r w:rsidRPr="00A53011">
                        <w:rPr>
                          <w:rFonts w:ascii="Simplified Arabic Fixed" w:hAnsi="Simplified Arabic Fixed" w:cs="Simplified Arabic Fixed"/>
                          <w:lang w:bidi="fr-FR"/>
                        </w:rPr>
                        <w:t>' ,</w:t>
                      </w:r>
                      <w:proofErr w:type="gramEnd"/>
                      <w:r w:rsidRPr="00A53011">
                        <w:rPr>
                          <w:rFonts w:ascii="Simplified Arabic Fixed" w:hAnsi="Simplified Arabic Fixed" w:cs="Simplified Arabic Fixed"/>
                          <w:lang w:bidi="fr-FR"/>
                        </w:rPr>
                        <w:t xml:space="preserve"> 'Nuageux' , '</w:t>
                      </w:r>
                      <w:r>
                        <w:rPr>
                          <w:rFonts w:ascii="Simplified Arabic Fixed" w:hAnsi="Simplified Arabic Fixed" w:cs="Simplified Arabic Fixed"/>
                          <w:lang w:bidi="fr-FR"/>
                        </w:rPr>
                        <w:t>Mauvais</w:t>
                      </w:r>
                      <w:r w:rsidRPr="00A53011">
                        <w:rPr>
                          <w:rFonts w:ascii="Simplified Arabic Fixed" w:hAnsi="Simplified Arabic Fixed" w:cs="Simplified Arabic Fixed"/>
                          <w:lang w:bidi="fr-FR"/>
                        </w:rPr>
                        <w:t>']</w:t>
                      </w:r>
                    </w:p>
                    <w:p w14:paraId="3A84E4F4" w14:textId="022C3250"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weightsSep</w:t>
                      </w:r>
                      <w:proofErr w:type="spellEnd"/>
                      <w:proofErr w:type="gramEnd"/>
                      <w:r w:rsidRPr="00A53011">
                        <w:rPr>
                          <w:rFonts w:ascii="Simplified Arabic Fixed" w:hAnsi="Simplified Arabic Fixed" w:cs="Simplified Arabic Fixed"/>
                          <w:lang w:bidi="fr-FR"/>
                        </w:rPr>
                        <w:t xml:space="preserve"> </w:t>
                      </w:r>
                      <w:r w:rsidR="009A6EB4">
                        <w:rPr>
                          <w:rFonts w:ascii="Simplified Arabic Fixed" w:hAnsi="Simplified Arabic Fixed" w:cs="Simplified Arabic Fixed"/>
                          <w:lang w:bidi="fr-FR"/>
                        </w:rPr>
                        <w:t>=</w:t>
                      </w:r>
                      <w:r w:rsidRPr="00A53011">
                        <w:rPr>
                          <w:rFonts w:ascii="Simplified Arabic Fixed" w:hAnsi="Simplified Arabic Fixed" w:cs="Simplified Arabic Fixed"/>
                          <w:lang w:bidi="fr-FR"/>
                        </w:rPr>
                        <w:t xml:space="preserve"> [0.75,0.25,0]</w:t>
                      </w:r>
                    </w:p>
                    <w:p w14:paraId="17502F6C"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weightsOct</w:t>
                      </w:r>
                      <w:proofErr w:type="spellEnd"/>
                      <w:r w:rsidRPr="00A53011">
                        <w:rPr>
                          <w:rFonts w:ascii="Simplified Arabic Fixed" w:hAnsi="Simplified Arabic Fixed" w:cs="Simplified Arabic Fixed"/>
                          <w:lang w:val="en-US" w:bidi="fr-FR"/>
                        </w:rPr>
                        <w:t xml:space="preserve"> = [0.25,0.75,0]</w:t>
                      </w:r>
                    </w:p>
                    <w:p w14:paraId="7A380059"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weightsNov</w:t>
                      </w:r>
                      <w:proofErr w:type="spellEnd"/>
                      <w:r w:rsidRPr="00A53011">
                        <w:rPr>
                          <w:rFonts w:ascii="Simplified Arabic Fixed" w:hAnsi="Simplified Arabic Fixed" w:cs="Simplified Arabic Fixed"/>
                          <w:lang w:val="en-US" w:bidi="fr-FR"/>
                        </w:rPr>
                        <w:t xml:space="preserve"> = [0.2,0.8,0.2]</w:t>
                      </w:r>
                    </w:p>
                    <w:p w14:paraId="5172466D"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weightshiv</w:t>
                      </w:r>
                      <w:proofErr w:type="spellEnd"/>
                      <w:r w:rsidRPr="00A53011">
                        <w:rPr>
                          <w:rFonts w:ascii="Simplified Arabic Fixed" w:hAnsi="Simplified Arabic Fixed" w:cs="Simplified Arabic Fixed"/>
                          <w:lang w:val="en-US" w:bidi="fr-FR"/>
                        </w:rPr>
                        <w:t xml:space="preserve"> = [0,0.3,0.7]</w:t>
                      </w:r>
                    </w:p>
                    <w:p w14:paraId="28049340"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weightsmars</w:t>
                      </w:r>
                      <w:proofErr w:type="spellEnd"/>
                      <w:r w:rsidRPr="00A53011">
                        <w:rPr>
                          <w:rFonts w:ascii="Simplified Arabic Fixed" w:hAnsi="Simplified Arabic Fixed" w:cs="Simplified Arabic Fixed"/>
                          <w:lang w:val="en-US" w:bidi="fr-FR"/>
                        </w:rPr>
                        <w:t xml:space="preserve"> = [0.1,0.2,0.7]</w:t>
                      </w:r>
                    </w:p>
                    <w:p w14:paraId="5291B4F2"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val="en-US" w:bidi="fr-FR"/>
                        </w:rPr>
                      </w:pPr>
                      <w:proofErr w:type="spellStart"/>
                      <w:r w:rsidRPr="00A53011">
                        <w:rPr>
                          <w:rFonts w:ascii="Simplified Arabic Fixed" w:hAnsi="Simplified Arabic Fixed" w:cs="Simplified Arabic Fixed"/>
                          <w:lang w:val="en-US" w:bidi="fr-FR"/>
                        </w:rPr>
                        <w:t>weightsAvr</w:t>
                      </w:r>
                      <w:proofErr w:type="spellEnd"/>
                      <w:r w:rsidRPr="00A53011">
                        <w:rPr>
                          <w:rFonts w:ascii="Simplified Arabic Fixed" w:hAnsi="Simplified Arabic Fixed" w:cs="Simplified Arabic Fixed"/>
                          <w:lang w:val="en-US" w:bidi="fr-FR"/>
                        </w:rPr>
                        <w:t xml:space="preserve"> = [0.25,0.4,0.35]</w:t>
                      </w:r>
                    </w:p>
                    <w:p w14:paraId="3AD798AF" w14:textId="77777777"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weightsmai</w:t>
                      </w:r>
                      <w:proofErr w:type="spellEnd"/>
                      <w:proofErr w:type="gramEnd"/>
                      <w:r w:rsidRPr="00A53011">
                        <w:rPr>
                          <w:rFonts w:ascii="Simplified Arabic Fixed" w:hAnsi="Simplified Arabic Fixed" w:cs="Simplified Arabic Fixed"/>
                          <w:lang w:bidi="fr-FR"/>
                        </w:rPr>
                        <w:t xml:space="preserve"> = [0.5,0.4,0.1]</w:t>
                      </w:r>
                    </w:p>
                    <w:p w14:paraId="2B74123C" w14:textId="7C093335" w:rsidR="00A53011" w:rsidRPr="00A53011" w:rsidRDefault="00A53011" w:rsidP="00A53011">
                      <w:pPr>
                        <w:pStyle w:val="Sansinterligne"/>
                        <w:pBdr>
                          <w:top w:val="single" w:sz="4" w:space="1" w:color="auto"/>
                          <w:left w:val="single" w:sz="4" w:space="4" w:color="auto"/>
                          <w:bottom w:val="single" w:sz="4" w:space="1" w:color="auto"/>
                          <w:right w:val="single" w:sz="4" w:space="4" w:color="auto"/>
                        </w:pBdr>
                        <w:spacing w:line="360" w:lineRule="auto"/>
                        <w:rPr>
                          <w:rFonts w:ascii="Simplified Arabic Fixed" w:hAnsi="Simplified Arabic Fixed" w:cs="Simplified Arabic Fixed"/>
                          <w:lang w:bidi="fr-FR"/>
                        </w:rPr>
                      </w:pPr>
                      <w:proofErr w:type="spellStart"/>
                      <w:proofErr w:type="gramStart"/>
                      <w:r w:rsidRPr="00A53011">
                        <w:rPr>
                          <w:rFonts w:ascii="Simplified Arabic Fixed" w:hAnsi="Simplified Arabic Fixed" w:cs="Simplified Arabic Fixed"/>
                          <w:lang w:bidi="fr-FR"/>
                        </w:rPr>
                        <w:t>weightsete</w:t>
                      </w:r>
                      <w:proofErr w:type="spellEnd"/>
                      <w:proofErr w:type="gramEnd"/>
                      <w:r w:rsidRPr="00A53011">
                        <w:rPr>
                          <w:rFonts w:ascii="Simplified Arabic Fixed" w:hAnsi="Simplified Arabic Fixed" w:cs="Simplified Arabic Fixed"/>
                          <w:lang w:bidi="fr-FR"/>
                        </w:rPr>
                        <w:t xml:space="preserve"> = [0.95,0.05,0]</w:t>
                      </w:r>
                    </w:p>
                    <w:p w14:paraId="01465DBA" w14:textId="51D0DA1A" w:rsidR="00AC0A4F" w:rsidRDefault="00AC0A4F" w:rsidP="00AC0A4F">
                      <w:pPr>
                        <w:rPr>
                          <w:lang w:bidi="fr-FR"/>
                        </w:rPr>
                      </w:pPr>
                    </w:p>
                    <w:p w14:paraId="544BEA9D" w14:textId="4BA44635" w:rsidR="00FF50F7" w:rsidRDefault="00FF50F7" w:rsidP="00AC0A4F">
                      <w:pPr>
                        <w:rPr>
                          <w:lang w:bidi="fr-FR"/>
                        </w:rPr>
                      </w:pPr>
                      <w:r>
                        <w:rPr>
                          <w:lang w:bidi="fr-FR"/>
                        </w:rPr>
                        <w:t>Et voici un aperçu sur la table météo :</w:t>
                      </w:r>
                    </w:p>
                    <w:p w14:paraId="03866677" w14:textId="77777777" w:rsidR="00AC0A4F" w:rsidRDefault="00AC0A4F" w:rsidP="00AC0A4F">
                      <w:pPr>
                        <w:rPr>
                          <w:lang w:bidi="fr-FR"/>
                        </w:rPr>
                      </w:pPr>
                    </w:p>
                    <w:p w14:paraId="5615980E" w14:textId="77777777" w:rsidR="00AC0A4F" w:rsidRDefault="00AC0A4F" w:rsidP="00AC0A4F">
                      <w:pPr>
                        <w:rPr>
                          <w:lang w:bidi="fr-FR"/>
                        </w:rPr>
                      </w:pPr>
                    </w:p>
                    <w:p w14:paraId="15773899" w14:textId="77777777" w:rsidR="00AC0A4F" w:rsidRPr="007C78AB" w:rsidRDefault="00AC0A4F" w:rsidP="00AC0A4F">
                      <w:pPr>
                        <w:rPr>
                          <w:lang w:bidi="fr-FR"/>
                        </w:rPr>
                      </w:pPr>
                    </w:p>
                    <w:p w14:paraId="19C30234" w14:textId="77777777" w:rsidR="00AC0A4F" w:rsidRPr="005D3272" w:rsidRDefault="00AC0A4F" w:rsidP="00AC0A4F">
                      <w:pPr>
                        <w:rPr>
                          <w:lang w:bidi="fr-FR"/>
                        </w:rPr>
                      </w:pPr>
                    </w:p>
                    <w:p w14:paraId="69383657" w14:textId="77777777" w:rsidR="00AC0A4F" w:rsidRDefault="00AC0A4F" w:rsidP="00AC0A4F">
                      <w:pPr>
                        <w:spacing w:after="0" w:line="360" w:lineRule="auto"/>
                        <w:jc w:val="both"/>
                      </w:pPr>
                    </w:p>
                    <w:p w14:paraId="2C89A350" w14:textId="77777777" w:rsidR="00AC0A4F" w:rsidRDefault="00AC0A4F" w:rsidP="00AC0A4F">
                      <w:pPr>
                        <w:spacing w:after="0" w:line="360" w:lineRule="auto"/>
                        <w:jc w:val="both"/>
                      </w:pPr>
                    </w:p>
                    <w:p w14:paraId="374B09A2" w14:textId="77777777" w:rsidR="00AC0A4F" w:rsidRDefault="00AC0A4F" w:rsidP="00AC0A4F">
                      <w:pPr>
                        <w:spacing w:after="0" w:line="360" w:lineRule="auto"/>
                      </w:pPr>
                    </w:p>
                    <w:p w14:paraId="54BD4FF6" w14:textId="77777777" w:rsidR="00AC0A4F" w:rsidRDefault="00AC0A4F" w:rsidP="00AC0A4F">
                      <w:pPr>
                        <w:spacing w:after="0" w:line="360" w:lineRule="auto"/>
                      </w:pPr>
                    </w:p>
                    <w:p w14:paraId="7DB16E79" w14:textId="2998397A" w:rsidR="00AC0A4F" w:rsidRDefault="00AC0A4F" w:rsidP="00AC0A4F">
                      <w:pPr>
                        <w:spacing w:after="0" w:line="360" w:lineRule="auto"/>
                      </w:pPr>
                    </w:p>
                    <w:p w14:paraId="4FE1D596" w14:textId="25CBB449" w:rsidR="00FF50F7" w:rsidRDefault="00FF50F7" w:rsidP="00AC0A4F">
                      <w:pPr>
                        <w:spacing w:after="0" w:line="360" w:lineRule="auto"/>
                      </w:pPr>
                    </w:p>
                    <w:p w14:paraId="12D0115D" w14:textId="5336E324" w:rsidR="00FF50F7" w:rsidRDefault="00FF50F7" w:rsidP="00AC0A4F">
                      <w:pPr>
                        <w:spacing w:after="0" w:line="360" w:lineRule="auto"/>
                      </w:pPr>
                    </w:p>
                    <w:p w14:paraId="7BB4CB6B" w14:textId="61ECC4ED" w:rsidR="00FF50F7" w:rsidRDefault="00FF50F7" w:rsidP="00AC0A4F">
                      <w:pPr>
                        <w:spacing w:after="0" w:line="360" w:lineRule="auto"/>
                      </w:pPr>
                    </w:p>
                    <w:p w14:paraId="534B9814" w14:textId="16162B42" w:rsidR="00FF50F7" w:rsidRDefault="00FF50F7" w:rsidP="00AC0A4F">
                      <w:pPr>
                        <w:spacing w:after="0" w:line="360" w:lineRule="auto"/>
                      </w:pPr>
                    </w:p>
                    <w:p w14:paraId="6B863D58" w14:textId="77777777" w:rsidR="00FF50F7" w:rsidRDefault="00FF50F7" w:rsidP="00AC0A4F">
                      <w:pPr>
                        <w:spacing w:after="0" w:line="360" w:lineRule="auto"/>
                      </w:pPr>
                    </w:p>
                    <w:p w14:paraId="1AE81D8F" w14:textId="77777777" w:rsidR="00AC0A4F" w:rsidRDefault="00AC0A4F" w:rsidP="00AC0A4F">
                      <w:pPr>
                        <w:spacing w:after="0" w:line="360" w:lineRule="auto"/>
                      </w:pPr>
                    </w:p>
                    <w:p w14:paraId="55C2A554" w14:textId="77777777" w:rsidR="00AC0A4F" w:rsidRDefault="00AC0A4F" w:rsidP="00AC0A4F">
                      <w:pPr>
                        <w:spacing w:after="0" w:line="360" w:lineRule="auto"/>
                      </w:pPr>
                    </w:p>
                    <w:p w14:paraId="274D7211" w14:textId="77777777" w:rsidR="00AC0A4F" w:rsidRDefault="00AC0A4F" w:rsidP="00AC0A4F">
                      <w:pPr>
                        <w:spacing w:after="0" w:line="360" w:lineRule="auto"/>
                      </w:pPr>
                    </w:p>
                    <w:p w14:paraId="611DB4E4" w14:textId="77777777" w:rsidR="00AC0A4F" w:rsidRDefault="00AC0A4F" w:rsidP="00AC0A4F">
                      <w:pPr>
                        <w:spacing w:after="0" w:line="360" w:lineRule="auto"/>
                      </w:pPr>
                    </w:p>
                    <w:p w14:paraId="4BB169F1" w14:textId="77777777" w:rsidR="00AC0A4F" w:rsidRDefault="00AC0A4F" w:rsidP="00AC0A4F">
                      <w:pPr>
                        <w:spacing w:after="0" w:line="360" w:lineRule="auto"/>
                      </w:pPr>
                    </w:p>
                    <w:p w14:paraId="703A1797" w14:textId="77777777" w:rsidR="00AC0A4F" w:rsidRDefault="00AC0A4F" w:rsidP="00AC0A4F">
                      <w:pPr>
                        <w:spacing w:after="0" w:line="360" w:lineRule="auto"/>
                      </w:pPr>
                    </w:p>
                    <w:p w14:paraId="7FA80246" w14:textId="77777777" w:rsidR="00AC0A4F" w:rsidRDefault="00AC0A4F" w:rsidP="00AC0A4F">
                      <w:pPr>
                        <w:spacing w:after="0" w:line="360" w:lineRule="auto"/>
                      </w:pPr>
                    </w:p>
                    <w:p w14:paraId="6B6C3289" w14:textId="77777777" w:rsidR="00AC0A4F" w:rsidRDefault="00AC0A4F" w:rsidP="00AC0A4F">
                      <w:pPr>
                        <w:spacing w:after="0" w:line="360" w:lineRule="auto"/>
                      </w:pPr>
                    </w:p>
                    <w:p w14:paraId="30DB9C65" w14:textId="77777777" w:rsidR="00AC0A4F" w:rsidRDefault="00AC0A4F" w:rsidP="00AC0A4F">
                      <w:pPr>
                        <w:spacing w:after="0" w:line="360" w:lineRule="auto"/>
                      </w:pPr>
                    </w:p>
                    <w:p w14:paraId="740B9472" w14:textId="77777777" w:rsidR="00AC0A4F" w:rsidRDefault="00AC0A4F" w:rsidP="00AC0A4F">
                      <w:pPr>
                        <w:spacing w:after="0" w:line="360" w:lineRule="auto"/>
                      </w:pPr>
                    </w:p>
                    <w:p w14:paraId="7B4ADDBC" w14:textId="77777777" w:rsidR="00AC0A4F" w:rsidRDefault="00AC0A4F" w:rsidP="00AC0A4F">
                      <w:pPr>
                        <w:spacing w:after="0" w:line="360" w:lineRule="auto"/>
                      </w:pPr>
                    </w:p>
                    <w:p w14:paraId="02296D1C" w14:textId="77777777" w:rsidR="00AC0A4F" w:rsidRDefault="00AC0A4F" w:rsidP="00AC0A4F">
                      <w:pPr>
                        <w:spacing w:after="0" w:line="360" w:lineRule="auto"/>
                      </w:pPr>
                    </w:p>
                    <w:p w14:paraId="0A4B8FBC" w14:textId="77777777" w:rsidR="00AC0A4F" w:rsidRDefault="00AC0A4F" w:rsidP="00AC0A4F">
                      <w:pPr>
                        <w:spacing w:after="0" w:line="360" w:lineRule="auto"/>
                      </w:pPr>
                    </w:p>
                    <w:p w14:paraId="0FD5DA7F" w14:textId="77777777" w:rsidR="00AC0A4F" w:rsidRDefault="00AC0A4F" w:rsidP="00AC0A4F">
                      <w:pPr>
                        <w:spacing w:after="0" w:line="360" w:lineRule="auto"/>
                      </w:pPr>
                    </w:p>
                    <w:p w14:paraId="1A2BF147" w14:textId="77777777" w:rsidR="00AC0A4F" w:rsidRDefault="00AC0A4F" w:rsidP="00AC0A4F">
                      <w:pPr>
                        <w:spacing w:after="0" w:line="360" w:lineRule="auto"/>
                      </w:pPr>
                    </w:p>
                    <w:p w14:paraId="22D3EF66" w14:textId="77777777" w:rsidR="00AC0A4F" w:rsidRDefault="00AC0A4F" w:rsidP="00AC0A4F">
                      <w:pPr>
                        <w:spacing w:after="0" w:line="360" w:lineRule="auto"/>
                      </w:pPr>
                    </w:p>
                    <w:p w14:paraId="3793D989" w14:textId="77777777" w:rsidR="00AC0A4F" w:rsidRDefault="00AC0A4F" w:rsidP="00AC0A4F">
                      <w:pPr>
                        <w:spacing w:after="0" w:line="360" w:lineRule="auto"/>
                      </w:pPr>
                    </w:p>
                    <w:p w14:paraId="3E0D24D0" w14:textId="77777777" w:rsidR="00AC0A4F" w:rsidRDefault="00AC0A4F" w:rsidP="00AC0A4F">
                      <w:pPr>
                        <w:spacing w:after="0" w:line="360" w:lineRule="auto"/>
                      </w:pPr>
                    </w:p>
                    <w:p w14:paraId="194A1F06" w14:textId="77777777" w:rsidR="00AC0A4F" w:rsidRDefault="00AC0A4F" w:rsidP="00AC0A4F">
                      <w:pPr>
                        <w:spacing w:after="0" w:line="360" w:lineRule="auto"/>
                      </w:pPr>
                    </w:p>
                    <w:p w14:paraId="4B94EC64" w14:textId="77777777" w:rsidR="00AC0A4F" w:rsidRDefault="00AC0A4F" w:rsidP="00AC0A4F">
                      <w:pPr>
                        <w:spacing w:after="0" w:line="360" w:lineRule="auto"/>
                      </w:pPr>
                    </w:p>
                    <w:p w14:paraId="2B3D8F8C" w14:textId="77777777" w:rsidR="00AC0A4F" w:rsidRDefault="00AC0A4F" w:rsidP="00AC0A4F">
                      <w:pPr>
                        <w:spacing w:after="0" w:line="360" w:lineRule="auto"/>
                      </w:pPr>
                    </w:p>
                    <w:p w14:paraId="73B8B1D1" w14:textId="77777777" w:rsidR="00AC0A4F" w:rsidRDefault="00AC0A4F" w:rsidP="00AC0A4F">
                      <w:pPr>
                        <w:spacing w:after="0" w:line="360" w:lineRule="auto"/>
                      </w:pPr>
                    </w:p>
                    <w:p w14:paraId="0F8A9577" w14:textId="77777777" w:rsidR="00AC0A4F" w:rsidRDefault="00AC0A4F" w:rsidP="00AC0A4F">
                      <w:pPr>
                        <w:spacing w:after="0" w:line="360" w:lineRule="auto"/>
                      </w:pPr>
                    </w:p>
                    <w:p w14:paraId="5294B77E" w14:textId="77777777" w:rsidR="00AC0A4F" w:rsidRDefault="00AC0A4F" w:rsidP="00AC0A4F">
                      <w:pPr>
                        <w:spacing w:after="0" w:line="360" w:lineRule="auto"/>
                      </w:pPr>
                    </w:p>
                    <w:p w14:paraId="2E503EA2" w14:textId="77777777" w:rsidR="00AC0A4F" w:rsidRDefault="00AC0A4F" w:rsidP="00AC0A4F">
                      <w:pPr>
                        <w:spacing w:after="0" w:line="360" w:lineRule="auto"/>
                      </w:pPr>
                    </w:p>
                    <w:p w14:paraId="577F88DE" w14:textId="77777777" w:rsidR="00AC0A4F" w:rsidRDefault="00AC0A4F" w:rsidP="00AC0A4F">
                      <w:pPr>
                        <w:spacing w:after="0" w:line="360" w:lineRule="auto"/>
                      </w:pPr>
                    </w:p>
                    <w:p w14:paraId="52B29972" w14:textId="77777777" w:rsidR="00AC0A4F" w:rsidRDefault="00AC0A4F" w:rsidP="00AC0A4F">
                      <w:pPr>
                        <w:spacing w:after="0" w:line="360" w:lineRule="auto"/>
                      </w:pPr>
                    </w:p>
                    <w:p w14:paraId="28B57A5D" w14:textId="77777777" w:rsidR="00AC0A4F" w:rsidRDefault="00AC0A4F" w:rsidP="00AC0A4F">
                      <w:pPr>
                        <w:spacing w:after="0" w:line="360" w:lineRule="auto"/>
                      </w:pPr>
                    </w:p>
                    <w:p w14:paraId="5524145B" w14:textId="77777777" w:rsidR="00AC0A4F" w:rsidRDefault="00AC0A4F" w:rsidP="00AC0A4F">
                      <w:pPr>
                        <w:spacing w:after="0" w:line="360" w:lineRule="auto"/>
                      </w:pPr>
                    </w:p>
                    <w:p w14:paraId="642DC757" w14:textId="77777777" w:rsidR="00AC0A4F" w:rsidRDefault="00AC0A4F" w:rsidP="00AC0A4F">
                      <w:pPr>
                        <w:spacing w:after="0" w:line="360" w:lineRule="auto"/>
                      </w:pPr>
                    </w:p>
                    <w:p w14:paraId="4B453E1B" w14:textId="77777777" w:rsidR="00AC0A4F" w:rsidRDefault="00AC0A4F" w:rsidP="00AC0A4F">
                      <w:pPr>
                        <w:spacing w:after="0" w:line="360" w:lineRule="auto"/>
                      </w:pPr>
                    </w:p>
                    <w:p w14:paraId="3A6C620F" w14:textId="77777777" w:rsidR="00AC0A4F" w:rsidRDefault="00AC0A4F" w:rsidP="00AC0A4F">
                      <w:pPr>
                        <w:pStyle w:val="Titre2"/>
                        <w:spacing w:before="0" w:line="360" w:lineRule="auto"/>
                      </w:pPr>
                      <w:r>
                        <w:rPr>
                          <w:lang w:bidi="fr-FR"/>
                        </w:rPr>
                        <w:t>Démarche à suivre :</w:t>
                      </w:r>
                    </w:p>
                    <w:p w14:paraId="6AFAA187" w14:textId="77777777" w:rsidR="00AC0A4F" w:rsidRDefault="00AC0A4F" w:rsidP="00AC0A4F">
                      <w:pPr>
                        <w:spacing w:after="0"/>
                        <w:rPr>
                          <w:lang w:bidi="fr-FR"/>
                        </w:rPr>
                      </w:pPr>
                    </w:p>
                    <w:p w14:paraId="2C13AE35" w14:textId="77777777" w:rsidR="00AC0A4F" w:rsidRDefault="00AC0A4F" w:rsidP="00AC0A4F">
                      <w:pPr>
                        <w:spacing w:after="0"/>
                      </w:pPr>
                    </w:p>
                    <w:p w14:paraId="0A0EEBF7" w14:textId="77777777" w:rsidR="00AC0A4F" w:rsidRDefault="00AC0A4F" w:rsidP="00AC0A4F">
                      <w:pPr>
                        <w:spacing w:after="0"/>
                      </w:pPr>
                      <w:r>
                        <w:t xml:space="preserve"> </w:t>
                      </w:r>
                    </w:p>
                  </w:txbxContent>
                </v:textbox>
                <w10:wrap type="square" anchorx="margin"/>
              </v:shape>
            </w:pict>
          </mc:Fallback>
        </mc:AlternateContent>
      </w:r>
    </w:p>
    <w:p w14:paraId="4C851C67" w14:textId="299F8A17" w:rsidR="00FF50F7" w:rsidRPr="00FF50F7" w:rsidRDefault="00FF50F7" w:rsidP="00FF50F7">
      <w:pPr>
        <w:rPr>
          <w:sz w:val="24"/>
        </w:rPr>
      </w:pPr>
    </w:p>
    <w:p w14:paraId="688169B2" w14:textId="70F8ABF9" w:rsidR="00FF50F7" w:rsidRDefault="00FF50F7" w:rsidP="00FF50F7">
      <w:pPr>
        <w:jc w:val="right"/>
        <w:rPr>
          <w:sz w:val="24"/>
        </w:rPr>
      </w:pPr>
    </w:p>
    <w:p w14:paraId="0EEA5DFB" w14:textId="502416A9" w:rsidR="00FF50F7" w:rsidRDefault="00FF50F7" w:rsidP="00FF50F7">
      <w:pPr>
        <w:jc w:val="right"/>
        <w:rPr>
          <w:sz w:val="24"/>
        </w:rPr>
      </w:pPr>
    </w:p>
    <w:p w14:paraId="06E2E962" w14:textId="4D8BFD52" w:rsidR="00FF50F7" w:rsidRPr="00FF50F7" w:rsidRDefault="00FF50F7" w:rsidP="00CD5592">
      <w:pPr>
        <w:rPr>
          <w:sz w:val="24"/>
        </w:rPr>
      </w:pPr>
      <w:r>
        <w:rPr>
          <w:noProof/>
          <w:lang w:bidi="fr-FR"/>
        </w:rPr>
        <w:lastRenderedPageBreak/>
        <mc:AlternateContent>
          <mc:Choice Requires="wps">
            <w:drawing>
              <wp:anchor distT="0" distB="0" distL="114300" distR="114300" simplePos="0" relativeHeight="251686912" behindDoc="1" locked="0" layoutInCell="1" allowOverlap="1" wp14:anchorId="5C77EB75" wp14:editId="7F90DFFC">
                <wp:simplePos x="0" y="0"/>
                <wp:positionH relativeFrom="margin">
                  <wp:posOffset>-201295</wp:posOffset>
                </wp:positionH>
                <wp:positionV relativeFrom="paragraph">
                  <wp:posOffset>304800</wp:posOffset>
                </wp:positionV>
                <wp:extent cx="6591300" cy="8239125"/>
                <wp:effectExtent l="0" t="0" r="0" b="9525"/>
                <wp:wrapSquare wrapText="bothSides"/>
                <wp:docPr id="35" name="Zone de texte 35"/>
                <wp:cNvGraphicFramePr/>
                <a:graphic xmlns:a="http://schemas.openxmlformats.org/drawingml/2006/main">
                  <a:graphicData uri="http://schemas.microsoft.com/office/word/2010/wordprocessingShape">
                    <wps:wsp>
                      <wps:cNvSpPr txBox="1"/>
                      <wps:spPr>
                        <a:xfrm>
                          <a:off x="0" y="0"/>
                          <a:ext cx="6591300" cy="82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9E99E9" w14:textId="53C89B89" w:rsidR="00FF50F7" w:rsidRDefault="00FF50F7" w:rsidP="00FF50F7">
                            <w:pPr>
                              <w:pStyle w:val="Titre2"/>
                              <w:spacing w:before="0" w:line="360" w:lineRule="auto"/>
                              <w:rPr>
                                <w:lang w:bidi="fr-FR"/>
                              </w:rPr>
                            </w:pPr>
                            <w:r>
                              <w:rPr>
                                <w:lang w:bidi="fr-FR"/>
                              </w:rPr>
                              <w:t xml:space="preserve">Génération de la table </w:t>
                            </w:r>
                            <w:r w:rsidR="00536749">
                              <w:rPr>
                                <w:lang w:bidi="fr-FR"/>
                              </w:rPr>
                              <w:t>évènement</w:t>
                            </w:r>
                            <w:r>
                              <w:rPr>
                                <w:lang w:bidi="fr-FR"/>
                              </w:rPr>
                              <w:t> :</w:t>
                            </w:r>
                          </w:p>
                          <w:p w14:paraId="1B835E35" w14:textId="6EF3EE65" w:rsidR="00FF50F7" w:rsidRDefault="00FF50F7" w:rsidP="00FF50F7">
                            <w:pPr>
                              <w:spacing w:line="360" w:lineRule="auto"/>
                              <w:rPr>
                                <w:lang w:bidi="fr-FR"/>
                              </w:rPr>
                            </w:pPr>
                            <w:r>
                              <w:rPr>
                                <w:lang w:bidi="fr-FR"/>
                              </w:rPr>
                              <w:t xml:space="preserve">Rappelons la structure de la table </w:t>
                            </w:r>
                            <w:r w:rsidR="00536749">
                              <w:rPr>
                                <w:lang w:bidi="fr-FR"/>
                              </w:rPr>
                              <w:t>évènement</w:t>
                            </w:r>
                            <w:r>
                              <w:rPr>
                                <w:lang w:bidi="fr-FR"/>
                              </w:rPr>
                              <w:t> :</w:t>
                            </w:r>
                          </w:p>
                          <w:tbl>
                            <w:tblPr>
                              <w:tblStyle w:val="TableauGrille4-Accentuation1"/>
                              <w:tblW w:w="0" w:type="auto"/>
                              <w:tblInd w:w="2521" w:type="dxa"/>
                              <w:tblLook w:val="04A0" w:firstRow="1" w:lastRow="0" w:firstColumn="1" w:lastColumn="0" w:noHBand="0" w:noVBand="1"/>
                            </w:tblPr>
                            <w:tblGrid>
                              <w:gridCol w:w="2522"/>
                              <w:gridCol w:w="2521"/>
                            </w:tblGrid>
                            <w:tr w:rsidR="00536749" w14:paraId="476C122C" w14:textId="77777777" w:rsidTr="0053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596274DF" w14:textId="77777777" w:rsidR="00536749" w:rsidRDefault="00536749" w:rsidP="00536749">
                                  <w:pPr>
                                    <w:spacing w:line="360" w:lineRule="auto"/>
                                    <w:jc w:val="both"/>
                                  </w:pPr>
                                  <w:r>
                                    <w:t xml:space="preserve">Date </w:t>
                                  </w:r>
                                </w:p>
                              </w:tc>
                              <w:tc>
                                <w:tcPr>
                                  <w:tcW w:w="2521" w:type="dxa"/>
                                </w:tcPr>
                                <w:p w14:paraId="312A8639" w14:textId="77777777" w:rsidR="00536749" w:rsidRDefault="00536749" w:rsidP="00536749">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536749" w14:paraId="72AD6751" w14:textId="77777777" w:rsidTr="0053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1801F72E" w14:textId="77777777" w:rsidR="00536749" w:rsidRDefault="00536749" w:rsidP="00536749">
                                  <w:pPr>
                                    <w:spacing w:line="360" w:lineRule="auto"/>
                                    <w:jc w:val="both"/>
                                  </w:pPr>
                                  <w:r>
                                    <w:t>20/04/2022</w:t>
                                  </w:r>
                                </w:p>
                              </w:tc>
                              <w:tc>
                                <w:tcPr>
                                  <w:tcW w:w="2521" w:type="dxa"/>
                                </w:tcPr>
                                <w:p w14:paraId="1E746758" w14:textId="77777777" w:rsidR="00536749" w:rsidRDefault="00536749" w:rsidP="00536749">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536749" w14:paraId="3FCC96E3" w14:textId="77777777" w:rsidTr="00536749">
                              <w:tc>
                                <w:tcPr>
                                  <w:cnfStyle w:val="001000000000" w:firstRow="0" w:lastRow="0" w:firstColumn="1" w:lastColumn="0" w:oddVBand="0" w:evenVBand="0" w:oddHBand="0" w:evenHBand="0" w:firstRowFirstColumn="0" w:firstRowLastColumn="0" w:lastRowFirstColumn="0" w:lastRowLastColumn="0"/>
                                  <w:tcW w:w="2522" w:type="dxa"/>
                                </w:tcPr>
                                <w:p w14:paraId="01619227" w14:textId="77777777" w:rsidR="00536749" w:rsidRDefault="00536749" w:rsidP="00536749">
                                  <w:pPr>
                                    <w:spacing w:line="360" w:lineRule="auto"/>
                                    <w:jc w:val="both"/>
                                  </w:pPr>
                                  <w:r>
                                    <w:t>02/05/2022</w:t>
                                  </w:r>
                                </w:p>
                              </w:tc>
                              <w:tc>
                                <w:tcPr>
                                  <w:tcW w:w="2521" w:type="dxa"/>
                                </w:tcPr>
                                <w:p w14:paraId="1730A23C" w14:textId="77777777" w:rsidR="00536749" w:rsidRDefault="00536749" w:rsidP="0053674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0D06D371" w14:textId="77777777" w:rsidR="00FF50F7" w:rsidRDefault="00FF50F7" w:rsidP="00FF50F7">
                            <w:pPr>
                              <w:spacing w:line="360" w:lineRule="auto"/>
                              <w:rPr>
                                <w:lang w:bidi="fr-FR"/>
                              </w:rPr>
                            </w:pPr>
                          </w:p>
                          <w:p w14:paraId="59EA5A02" w14:textId="0CD1E21F" w:rsidR="00FF50F7" w:rsidRDefault="00FF50F7" w:rsidP="00FF50F7">
                            <w:pPr>
                              <w:spacing w:line="360" w:lineRule="auto"/>
                              <w:rPr>
                                <w:lang w:bidi="fr-FR"/>
                              </w:rPr>
                            </w:pPr>
                            <w:r>
                              <w:rPr>
                                <w:lang w:bidi="fr-FR"/>
                              </w:rPr>
                              <w:t>Nous avons choisi 3 valeurs pour l’attribut ‘’</w:t>
                            </w:r>
                            <w:r w:rsidR="00CD5592">
                              <w:rPr>
                                <w:lang w:bidi="fr-FR"/>
                              </w:rPr>
                              <w:t>Type</w:t>
                            </w:r>
                            <w:r>
                              <w:rPr>
                                <w:lang w:bidi="fr-FR"/>
                              </w:rPr>
                              <w:t xml:space="preserve">’’ qui sont : </w:t>
                            </w:r>
                          </w:p>
                          <w:p w14:paraId="6ADC846B" w14:textId="22577D1B" w:rsidR="00CD5592" w:rsidRPr="00CD5592" w:rsidRDefault="00CD5592" w:rsidP="00CD5592">
                            <w:pPr>
                              <w:pStyle w:val="Paragraphedeliste"/>
                              <w:numPr>
                                <w:ilvl w:val="0"/>
                                <w:numId w:val="5"/>
                              </w:numPr>
                              <w:spacing w:line="360" w:lineRule="auto"/>
                              <w:rPr>
                                <w:b/>
                                <w:bCs/>
                              </w:rPr>
                            </w:pPr>
                            <w:r>
                              <w:rPr>
                                <w:b/>
                                <w:bCs/>
                              </w:rPr>
                              <w:t xml:space="preserve">Normal : </w:t>
                            </w:r>
                            <w:r w:rsidRPr="00CD5592">
                              <w:t>Pour signifier qu’il n’y a aucun évènement particulier dans ce jour.</w:t>
                            </w:r>
                          </w:p>
                          <w:p w14:paraId="5CBC73B4" w14:textId="58561E14" w:rsidR="00CD5592" w:rsidRDefault="00CD5592" w:rsidP="00CD5592">
                            <w:pPr>
                              <w:pStyle w:val="Paragraphedeliste"/>
                              <w:numPr>
                                <w:ilvl w:val="0"/>
                                <w:numId w:val="5"/>
                              </w:numPr>
                              <w:spacing w:line="360" w:lineRule="auto"/>
                              <w:rPr>
                                <w:b/>
                                <w:bCs/>
                              </w:rPr>
                            </w:pPr>
                            <w:r>
                              <w:rPr>
                                <w:b/>
                                <w:bCs/>
                              </w:rPr>
                              <w:t xml:space="preserve">Jour férié : </w:t>
                            </w:r>
                            <w:r w:rsidRPr="00CD5592">
                              <w:t>pour signifier qu’il s’agit d’un jour férié</w:t>
                            </w:r>
                            <w:r>
                              <w:rPr>
                                <w:b/>
                                <w:bCs/>
                              </w:rPr>
                              <w:t>.</w:t>
                            </w:r>
                          </w:p>
                          <w:p w14:paraId="5308C51D" w14:textId="666F2A07" w:rsidR="00CD5592" w:rsidRPr="00CD5592" w:rsidRDefault="00CD5592" w:rsidP="00CD5592">
                            <w:pPr>
                              <w:pStyle w:val="Paragraphedeliste"/>
                              <w:numPr>
                                <w:ilvl w:val="0"/>
                                <w:numId w:val="5"/>
                              </w:numPr>
                              <w:spacing w:line="360" w:lineRule="auto"/>
                              <w:rPr>
                                <w:b/>
                                <w:bCs/>
                              </w:rPr>
                            </w:pPr>
                            <w:r>
                              <w:rPr>
                                <w:b/>
                                <w:bCs/>
                              </w:rPr>
                              <w:t xml:space="preserve">Ramadan : </w:t>
                            </w:r>
                            <w:r w:rsidRPr="00CD5592">
                              <w:t>pour signifier qu’il s’agit d’un jour du mois de ramadan</w:t>
                            </w:r>
                            <w:r>
                              <w:rPr>
                                <w:b/>
                                <w:bCs/>
                              </w:rPr>
                              <w:t>.</w:t>
                            </w:r>
                          </w:p>
                          <w:p w14:paraId="0C8D5864" w14:textId="44730EC9" w:rsidR="00FF50F7" w:rsidRPr="00CD5592" w:rsidRDefault="00CD5592" w:rsidP="00CD5592">
                            <w:pPr>
                              <w:spacing w:line="360" w:lineRule="auto"/>
                              <w:rPr>
                                <w:b/>
                                <w:bCs/>
                                <w:i/>
                                <w:iCs/>
                              </w:rPr>
                            </w:pPr>
                            <w:r w:rsidRPr="00CD5592">
                              <w:rPr>
                                <w:b/>
                                <w:bCs/>
                                <w:i/>
                                <w:iCs/>
                              </w:rPr>
                              <w:t>Remarque : Ces informations ont été remplies manuellement d’une manière correcte.</w:t>
                            </w:r>
                          </w:p>
                          <w:p w14:paraId="2584AD20" w14:textId="00242F44" w:rsidR="00FF50F7" w:rsidRDefault="00FF50F7" w:rsidP="00FF50F7">
                            <w:pPr>
                              <w:rPr>
                                <w:lang w:bidi="fr-FR"/>
                              </w:rPr>
                            </w:pPr>
                            <w:r>
                              <w:rPr>
                                <w:lang w:bidi="fr-FR"/>
                              </w:rPr>
                              <w:t xml:space="preserve">Et voici un aperçu sur la table </w:t>
                            </w:r>
                            <w:r w:rsidR="00CD5592">
                              <w:rPr>
                                <w:lang w:bidi="fr-FR"/>
                              </w:rPr>
                              <w:t>Evènement</w:t>
                            </w:r>
                            <w:r>
                              <w:rPr>
                                <w:lang w:bidi="fr-FR"/>
                              </w:rPr>
                              <w:t> :</w:t>
                            </w:r>
                          </w:p>
                          <w:p w14:paraId="6DF27253" w14:textId="77777777" w:rsidR="00FF50F7" w:rsidRDefault="00FF50F7" w:rsidP="00FF50F7">
                            <w:pPr>
                              <w:rPr>
                                <w:lang w:bidi="fr-FR"/>
                              </w:rPr>
                            </w:pPr>
                          </w:p>
                          <w:p w14:paraId="0918C1DB" w14:textId="77777777" w:rsidR="00FF50F7" w:rsidRDefault="00FF50F7" w:rsidP="00FF50F7">
                            <w:pPr>
                              <w:rPr>
                                <w:lang w:bidi="fr-FR"/>
                              </w:rPr>
                            </w:pPr>
                          </w:p>
                          <w:p w14:paraId="15D1B106" w14:textId="77777777" w:rsidR="00FF50F7" w:rsidRPr="007C78AB" w:rsidRDefault="00FF50F7" w:rsidP="00FF50F7">
                            <w:pPr>
                              <w:rPr>
                                <w:lang w:bidi="fr-FR"/>
                              </w:rPr>
                            </w:pPr>
                          </w:p>
                          <w:p w14:paraId="2880EB14" w14:textId="77777777" w:rsidR="00FF50F7" w:rsidRPr="005D3272" w:rsidRDefault="00FF50F7" w:rsidP="00FF50F7">
                            <w:pPr>
                              <w:rPr>
                                <w:lang w:bidi="fr-FR"/>
                              </w:rPr>
                            </w:pPr>
                          </w:p>
                          <w:p w14:paraId="74C72512" w14:textId="77777777" w:rsidR="00FF50F7" w:rsidRDefault="00FF50F7" w:rsidP="00FF50F7">
                            <w:pPr>
                              <w:spacing w:after="0" w:line="360" w:lineRule="auto"/>
                              <w:jc w:val="both"/>
                            </w:pPr>
                          </w:p>
                          <w:p w14:paraId="16E61655" w14:textId="77777777" w:rsidR="00FF50F7" w:rsidRDefault="00FF50F7" w:rsidP="00FF50F7">
                            <w:pPr>
                              <w:spacing w:after="0" w:line="360" w:lineRule="auto"/>
                              <w:jc w:val="both"/>
                            </w:pPr>
                          </w:p>
                          <w:p w14:paraId="13F378D9" w14:textId="77777777" w:rsidR="00FF50F7" w:rsidRDefault="00FF50F7" w:rsidP="00FF50F7">
                            <w:pPr>
                              <w:spacing w:after="0" w:line="360" w:lineRule="auto"/>
                            </w:pPr>
                          </w:p>
                          <w:p w14:paraId="7E6FD89F" w14:textId="77777777" w:rsidR="00FF50F7" w:rsidRDefault="00FF50F7" w:rsidP="00FF50F7">
                            <w:pPr>
                              <w:spacing w:after="0" w:line="360" w:lineRule="auto"/>
                            </w:pPr>
                          </w:p>
                          <w:p w14:paraId="23D64A05" w14:textId="77777777" w:rsidR="00FF50F7" w:rsidRDefault="00FF50F7" w:rsidP="00FF50F7">
                            <w:pPr>
                              <w:spacing w:after="0" w:line="360" w:lineRule="auto"/>
                            </w:pPr>
                          </w:p>
                          <w:p w14:paraId="6EE257D6" w14:textId="77777777" w:rsidR="00FF50F7" w:rsidRDefault="00FF50F7" w:rsidP="00FF50F7">
                            <w:pPr>
                              <w:spacing w:after="0" w:line="360" w:lineRule="auto"/>
                            </w:pPr>
                          </w:p>
                          <w:p w14:paraId="7C50AB84" w14:textId="77777777" w:rsidR="00FF50F7" w:rsidRDefault="00FF50F7" w:rsidP="00FF50F7">
                            <w:pPr>
                              <w:spacing w:after="0" w:line="360" w:lineRule="auto"/>
                            </w:pPr>
                          </w:p>
                          <w:p w14:paraId="3DD0F40B" w14:textId="77777777" w:rsidR="00FF50F7" w:rsidRDefault="00FF50F7" w:rsidP="00FF50F7">
                            <w:pPr>
                              <w:spacing w:after="0" w:line="360" w:lineRule="auto"/>
                            </w:pPr>
                          </w:p>
                          <w:p w14:paraId="142F2509" w14:textId="77777777" w:rsidR="00FF50F7" w:rsidRDefault="00FF50F7" w:rsidP="00FF50F7">
                            <w:pPr>
                              <w:spacing w:after="0" w:line="360" w:lineRule="auto"/>
                            </w:pPr>
                          </w:p>
                          <w:p w14:paraId="6FAC9858" w14:textId="77777777" w:rsidR="00FF50F7" w:rsidRDefault="00FF50F7" w:rsidP="00FF50F7">
                            <w:pPr>
                              <w:spacing w:after="0" w:line="360" w:lineRule="auto"/>
                            </w:pPr>
                          </w:p>
                          <w:p w14:paraId="4B5D4C26" w14:textId="77777777" w:rsidR="00FF50F7" w:rsidRDefault="00FF50F7" w:rsidP="00FF50F7">
                            <w:pPr>
                              <w:spacing w:after="0" w:line="360" w:lineRule="auto"/>
                            </w:pPr>
                          </w:p>
                          <w:p w14:paraId="553F2219" w14:textId="77777777" w:rsidR="00FF50F7" w:rsidRDefault="00FF50F7" w:rsidP="00FF50F7">
                            <w:pPr>
                              <w:spacing w:after="0" w:line="360" w:lineRule="auto"/>
                            </w:pPr>
                          </w:p>
                          <w:p w14:paraId="720C002E" w14:textId="77777777" w:rsidR="00FF50F7" w:rsidRDefault="00FF50F7" w:rsidP="00FF50F7">
                            <w:pPr>
                              <w:spacing w:after="0" w:line="360" w:lineRule="auto"/>
                            </w:pPr>
                          </w:p>
                          <w:p w14:paraId="516FE284" w14:textId="77777777" w:rsidR="00FF50F7" w:rsidRDefault="00FF50F7" w:rsidP="00FF50F7">
                            <w:pPr>
                              <w:spacing w:after="0" w:line="360" w:lineRule="auto"/>
                            </w:pPr>
                          </w:p>
                          <w:p w14:paraId="4C51BAE5" w14:textId="77777777" w:rsidR="00FF50F7" w:rsidRDefault="00FF50F7" w:rsidP="00FF50F7">
                            <w:pPr>
                              <w:spacing w:after="0" w:line="360" w:lineRule="auto"/>
                            </w:pPr>
                          </w:p>
                          <w:p w14:paraId="767BADF8" w14:textId="77777777" w:rsidR="00FF50F7" w:rsidRDefault="00FF50F7" w:rsidP="00FF50F7">
                            <w:pPr>
                              <w:spacing w:after="0" w:line="360" w:lineRule="auto"/>
                            </w:pPr>
                          </w:p>
                          <w:p w14:paraId="01CDE794" w14:textId="77777777" w:rsidR="00FF50F7" w:rsidRDefault="00FF50F7" w:rsidP="00FF50F7">
                            <w:pPr>
                              <w:spacing w:after="0" w:line="360" w:lineRule="auto"/>
                            </w:pPr>
                          </w:p>
                          <w:p w14:paraId="5339BC35" w14:textId="77777777" w:rsidR="00FF50F7" w:rsidRDefault="00FF50F7" w:rsidP="00FF50F7">
                            <w:pPr>
                              <w:spacing w:after="0" w:line="360" w:lineRule="auto"/>
                            </w:pPr>
                          </w:p>
                          <w:p w14:paraId="68F613DF" w14:textId="77777777" w:rsidR="00FF50F7" w:rsidRDefault="00FF50F7" w:rsidP="00FF50F7">
                            <w:pPr>
                              <w:spacing w:after="0" w:line="360" w:lineRule="auto"/>
                            </w:pPr>
                          </w:p>
                          <w:p w14:paraId="436541F4" w14:textId="77777777" w:rsidR="00FF50F7" w:rsidRDefault="00FF50F7" w:rsidP="00FF50F7">
                            <w:pPr>
                              <w:spacing w:after="0" w:line="360" w:lineRule="auto"/>
                            </w:pPr>
                          </w:p>
                          <w:p w14:paraId="1EA015B8" w14:textId="77777777" w:rsidR="00FF50F7" w:rsidRDefault="00FF50F7" w:rsidP="00FF50F7">
                            <w:pPr>
                              <w:spacing w:after="0" w:line="360" w:lineRule="auto"/>
                            </w:pPr>
                          </w:p>
                          <w:p w14:paraId="7E6DF2C8" w14:textId="77777777" w:rsidR="00FF50F7" w:rsidRDefault="00FF50F7" w:rsidP="00FF50F7">
                            <w:pPr>
                              <w:spacing w:after="0" w:line="360" w:lineRule="auto"/>
                            </w:pPr>
                          </w:p>
                          <w:p w14:paraId="5B07D2AC" w14:textId="77777777" w:rsidR="00FF50F7" w:rsidRDefault="00FF50F7" w:rsidP="00FF50F7">
                            <w:pPr>
                              <w:spacing w:after="0" w:line="360" w:lineRule="auto"/>
                            </w:pPr>
                          </w:p>
                          <w:p w14:paraId="5629FF9A" w14:textId="77777777" w:rsidR="00FF50F7" w:rsidRDefault="00FF50F7" w:rsidP="00FF50F7">
                            <w:pPr>
                              <w:spacing w:after="0" w:line="360" w:lineRule="auto"/>
                            </w:pPr>
                          </w:p>
                          <w:p w14:paraId="243F9F19" w14:textId="77777777" w:rsidR="00FF50F7" w:rsidRDefault="00FF50F7" w:rsidP="00FF50F7">
                            <w:pPr>
                              <w:spacing w:after="0" w:line="360" w:lineRule="auto"/>
                            </w:pPr>
                          </w:p>
                          <w:p w14:paraId="37C747FE" w14:textId="77777777" w:rsidR="00FF50F7" w:rsidRDefault="00FF50F7" w:rsidP="00FF50F7">
                            <w:pPr>
                              <w:spacing w:after="0" w:line="360" w:lineRule="auto"/>
                            </w:pPr>
                          </w:p>
                          <w:p w14:paraId="7321A0CE" w14:textId="77777777" w:rsidR="00FF50F7" w:rsidRDefault="00FF50F7" w:rsidP="00FF50F7">
                            <w:pPr>
                              <w:spacing w:after="0" w:line="360" w:lineRule="auto"/>
                            </w:pPr>
                          </w:p>
                          <w:p w14:paraId="6C22EE40" w14:textId="77777777" w:rsidR="00FF50F7" w:rsidRDefault="00FF50F7" w:rsidP="00FF50F7">
                            <w:pPr>
                              <w:spacing w:after="0" w:line="360" w:lineRule="auto"/>
                            </w:pPr>
                          </w:p>
                          <w:p w14:paraId="131B115A" w14:textId="77777777" w:rsidR="00FF50F7" w:rsidRDefault="00FF50F7" w:rsidP="00FF50F7">
                            <w:pPr>
                              <w:spacing w:after="0" w:line="360" w:lineRule="auto"/>
                            </w:pPr>
                          </w:p>
                          <w:p w14:paraId="1075662A" w14:textId="77777777" w:rsidR="00FF50F7" w:rsidRDefault="00FF50F7" w:rsidP="00FF50F7">
                            <w:pPr>
                              <w:spacing w:after="0" w:line="360" w:lineRule="auto"/>
                            </w:pPr>
                          </w:p>
                          <w:p w14:paraId="02DD2324" w14:textId="77777777" w:rsidR="00FF50F7" w:rsidRDefault="00FF50F7" w:rsidP="00FF50F7">
                            <w:pPr>
                              <w:spacing w:after="0" w:line="360" w:lineRule="auto"/>
                            </w:pPr>
                          </w:p>
                          <w:p w14:paraId="7899D34C" w14:textId="77777777" w:rsidR="00FF50F7" w:rsidRDefault="00FF50F7" w:rsidP="00FF50F7">
                            <w:pPr>
                              <w:spacing w:after="0" w:line="360" w:lineRule="auto"/>
                            </w:pPr>
                          </w:p>
                          <w:p w14:paraId="404C05CB" w14:textId="77777777" w:rsidR="00FF50F7" w:rsidRDefault="00FF50F7" w:rsidP="00FF50F7">
                            <w:pPr>
                              <w:spacing w:after="0" w:line="360" w:lineRule="auto"/>
                            </w:pPr>
                          </w:p>
                          <w:p w14:paraId="3F871EFA" w14:textId="77777777" w:rsidR="00FF50F7" w:rsidRDefault="00FF50F7" w:rsidP="00FF50F7">
                            <w:pPr>
                              <w:spacing w:after="0" w:line="360" w:lineRule="auto"/>
                            </w:pPr>
                          </w:p>
                          <w:p w14:paraId="3DBC3BAE" w14:textId="77777777" w:rsidR="00FF50F7" w:rsidRDefault="00FF50F7" w:rsidP="00FF50F7">
                            <w:pPr>
                              <w:spacing w:after="0" w:line="360" w:lineRule="auto"/>
                            </w:pPr>
                          </w:p>
                          <w:p w14:paraId="794A5A66" w14:textId="77777777" w:rsidR="00FF50F7" w:rsidRDefault="00FF50F7" w:rsidP="00FF50F7">
                            <w:pPr>
                              <w:spacing w:after="0" w:line="360" w:lineRule="auto"/>
                            </w:pPr>
                          </w:p>
                          <w:p w14:paraId="347AF33E" w14:textId="77777777" w:rsidR="00FF50F7" w:rsidRDefault="00FF50F7" w:rsidP="00FF50F7">
                            <w:pPr>
                              <w:pStyle w:val="Titre2"/>
                              <w:spacing w:before="0" w:line="360" w:lineRule="auto"/>
                            </w:pPr>
                            <w:r>
                              <w:rPr>
                                <w:lang w:bidi="fr-FR"/>
                              </w:rPr>
                              <w:t>Démarche à suivre :</w:t>
                            </w:r>
                          </w:p>
                          <w:p w14:paraId="6BD2527C" w14:textId="77777777" w:rsidR="00FF50F7" w:rsidRDefault="00FF50F7" w:rsidP="00FF50F7">
                            <w:pPr>
                              <w:spacing w:after="0"/>
                              <w:rPr>
                                <w:lang w:bidi="fr-FR"/>
                              </w:rPr>
                            </w:pPr>
                          </w:p>
                          <w:p w14:paraId="7EB34B64" w14:textId="77777777" w:rsidR="00FF50F7" w:rsidRDefault="00FF50F7" w:rsidP="00FF50F7">
                            <w:pPr>
                              <w:spacing w:after="0"/>
                            </w:pPr>
                          </w:p>
                          <w:p w14:paraId="3F602E58" w14:textId="77777777" w:rsidR="00FF50F7" w:rsidRDefault="00FF50F7" w:rsidP="00FF50F7">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EB75" id="Zone de texte 35" o:spid="_x0000_s1044" type="#_x0000_t202" style="position:absolute;margin-left:-15.85pt;margin-top:24pt;width:519pt;height:648.7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" filled="f" stroked="f">
                <v:textbox>
                  <w:txbxContent>
                    <w:p w14:paraId="6C9E99E9" w14:textId="53C89B89" w:rsidR="00FF50F7" w:rsidRDefault="00FF50F7" w:rsidP="00FF50F7">
                      <w:pPr>
                        <w:pStyle w:val="Titre2"/>
                        <w:spacing w:before="0" w:line="360" w:lineRule="auto"/>
                        <w:rPr>
                          <w:lang w:bidi="fr-FR"/>
                        </w:rPr>
                      </w:pPr>
                      <w:r>
                        <w:rPr>
                          <w:lang w:bidi="fr-FR"/>
                        </w:rPr>
                        <w:t xml:space="preserve">Génération de la table </w:t>
                      </w:r>
                      <w:r w:rsidR="00536749">
                        <w:rPr>
                          <w:lang w:bidi="fr-FR"/>
                        </w:rPr>
                        <w:t>évènement</w:t>
                      </w:r>
                      <w:r>
                        <w:rPr>
                          <w:lang w:bidi="fr-FR"/>
                        </w:rPr>
                        <w:t> :</w:t>
                      </w:r>
                    </w:p>
                    <w:p w14:paraId="1B835E35" w14:textId="6EF3EE65" w:rsidR="00FF50F7" w:rsidRDefault="00FF50F7" w:rsidP="00FF50F7">
                      <w:pPr>
                        <w:spacing w:line="360" w:lineRule="auto"/>
                        <w:rPr>
                          <w:lang w:bidi="fr-FR"/>
                        </w:rPr>
                      </w:pPr>
                      <w:r>
                        <w:rPr>
                          <w:lang w:bidi="fr-FR"/>
                        </w:rPr>
                        <w:t xml:space="preserve">Rappelons la structure de la table </w:t>
                      </w:r>
                      <w:r w:rsidR="00536749">
                        <w:rPr>
                          <w:lang w:bidi="fr-FR"/>
                        </w:rPr>
                        <w:t>évènement</w:t>
                      </w:r>
                      <w:r>
                        <w:rPr>
                          <w:lang w:bidi="fr-FR"/>
                        </w:rPr>
                        <w:t> :</w:t>
                      </w:r>
                    </w:p>
                    <w:tbl>
                      <w:tblPr>
                        <w:tblStyle w:val="TableauGrille4-Accentuation1"/>
                        <w:tblW w:w="0" w:type="auto"/>
                        <w:tblInd w:w="2521" w:type="dxa"/>
                        <w:tblLook w:val="04A0" w:firstRow="1" w:lastRow="0" w:firstColumn="1" w:lastColumn="0" w:noHBand="0" w:noVBand="1"/>
                      </w:tblPr>
                      <w:tblGrid>
                        <w:gridCol w:w="2522"/>
                        <w:gridCol w:w="2521"/>
                      </w:tblGrid>
                      <w:tr w:rsidR="00536749" w14:paraId="476C122C" w14:textId="77777777" w:rsidTr="0053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596274DF" w14:textId="77777777" w:rsidR="00536749" w:rsidRDefault="00536749" w:rsidP="00536749">
                            <w:pPr>
                              <w:spacing w:line="360" w:lineRule="auto"/>
                              <w:jc w:val="both"/>
                            </w:pPr>
                            <w:r>
                              <w:t xml:space="preserve">Date </w:t>
                            </w:r>
                          </w:p>
                        </w:tc>
                        <w:tc>
                          <w:tcPr>
                            <w:tcW w:w="2521" w:type="dxa"/>
                          </w:tcPr>
                          <w:p w14:paraId="312A8639" w14:textId="77777777" w:rsidR="00536749" w:rsidRDefault="00536749" w:rsidP="00536749">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536749" w14:paraId="72AD6751" w14:textId="77777777" w:rsidTr="0053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1801F72E" w14:textId="77777777" w:rsidR="00536749" w:rsidRDefault="00536749" w:rsidP="00536749">
                            <w:pPr>
                              <w:spacing w:line="360" w:lineRule="auto"/>
                              <w:jc w:val="both"/>
                            </w:pPr>
                            <w:r>
                              <w:t>20/04/2022</w:t>
                            </w:r>
                          </w:p>
                        </w:tc>
                        <w:tc>
                          <w:tcPr>
                            <w:tcW w:w="2521" w:type="dxa"/>
                          </w:tcPr>
                          <w:p w14:paraId="1E746758" w14:textId="77777777" w:rsidR="00536749" w:rsidRDefault="00536749" w:rsidP="00536749">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536749" w14:paraId="3FCC96E3" w14:textId="77777777" w:rsidTr="00536749">
                        <w:tc>
                          <w:tcPr>
                            <w:cnfStyle w:val="001000000000" w:firstRow="0" w:lastRow="0" w:firstColumn="1" w:lastColumn="0" w:oddVBand="0" w:evenVBand="0" w:oddHBand="0" w:evenHBand="0" w:firstRowFirstColumn="0" w:firstRowLastColumn="0" w:lastRowFirstColumn="0" w:lastRowLastColumn="0"/>
                            <w:tcW w:w="2522" w:type="dxa"/>
                          </w:tcPr>
                          <w:p w14:paraId="01619227" w14:textId="77777777" w:rsidR="00536749" w:rsidRDefault="00536749" w:rsidP="00536749">
                            <w:pPr>
                              <w:spacing w:line="360" w:lineRule="auto"/>
                              <w:jc w:val="both"/>
                            </w:pPr>
                            <w:r>
                              <w:t>02/05/2022</w:t>
                            </w:r>
                          </w:p>
                        </w:tc>
                        <w:tc>
                          <w:tcPr>
                            <w:tcW w:w="2521" w:type="dxa"/>
                          </w:tcPr>
                          <w:p w14:paraId="1730A23C" w14:textId="77777777" w:rsidR="00536749" w:rsidRDefault="00536749" w:rsidP="0053674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0D06D371" w14:textId="77777777" w:rsidR="00FF50F7" w:rsidRDefault="00FF50F7" w:rsidP="00FF50F7">
                      <w:pPr>
                        <w:spacing w:line="360" w:lineRule="auto"/>
                        <w:rPr>
                          <w:lang w:bidi="fr-FR"/>
                        </w:rPr>
                      </w:pPr>
                    </w:p>
                    <w:p w14:paraId="59EA5A02" w14:textId="0CD1E21F" w:rsidR="00FF50F7" w:rsidRDefault="00FF50F7" w:rsidP="00FF50F7">
                      <w:pPr>
                        <w:spacing w:line="360" w:lineRule="auto"/>
                        <w:rPr>
                          <w:lang w:bidi="fr-FR"/>
                        </w:rPr>
                      </w:pPr>
                      <w:r>
                        <w:rPr>
                          <w:lang w:bidi="fr-FR"/>
                        </w:rPr>
                        <w:t>Nous avons choisi 3 valeurs pour l’attribut ‘’</w:t>
                      </w:r>
                      <w:r w:rsidR="00CD5592">
                        <w:rPr>
                          <w:lang w:bidi="fr-FR"/>
                        </w:rPr>
                        <w:t>Type</w:t>
                      </w:r>
                      <w:r>
                        <w:rPr>
                          <w:lang w:bidi="fr-FR"/>
                        </w:rPr>
                        <w:t xml:space="preserve">’’ qui sont : </w:t>
                      </w:r>
                    </w:p>
                    <w:p w14:paraId="6ADC846B" w14:textId="22577D1B" w:rsidR="00CD5592" w:rsidRPr="00CD5592" w:rsidRDefault="00CD5592" w:rsidP="00CD5592">
                      <w:pPr>
                        <w:pStyle w:val="Paragraphedeliste"/>
                        <w:numPr>
                          <w:ilvl w:val="0"/>
                          <w:numId w:val="5"/>
                        </w:numPr>
                        <w:spacing w:line="360" w:lineRule="auto"/>
                        <w:rPr>
                          <w:b/>
                          <w:bCs/>
                        </w:rPr>
                      </w:pPr>
                      <w:r>
                        <w:rPr>
                          <w:b/>
                          <w:bCs/>
                        </w:rPr>
                        <w:t xml:space="preserve">Normal : </w:t>
                      </w:r>
                      <w:r w:rsidRPr="00CD5592">
                        <w:t>Pour signifier qu’il n’y a aucun évènement particulier dans ce jour.</w:t>
                      </w:r>
                    </w:p>
                    <w:p w14:paraId="5CBC73B4" w14:textId="58561E14" w:rsidR="00CD5592" w:rsidRDefault="00CD5592" w:rsidP="00CD5592">
                      <w:pPr>
                        <w:pStyle w:val="Paragraphedeliste"/>
                        <w:numPr>
                          <w:ilvl w:val="0"/>
                          <w:numId w:val="5"/>
                        </w:numPr>
                        <w:spacing w:line="360" w:lineRule="auto"/>
                        <w:rPr>
                          <w:b/>
                          <w:bCs/>
                        </w:rPr>
                      </w:pPr>
                      <w:r>
                        <w:rPr>
                          <w:b/>
                          <w:bCs/>
                        </w:rPr>
                        <w:t xml:space="preserve">Jour férié : </w:t>
                      </w:r>
                      <w:r w:rsidRPr="00CD5592">
                        <w:t>pour signifier qu’il s’agit d’un jour férié</w:t>
                      </w:r>
                      <w:r>
                        <w:rPr>
                          <w:b/>
                          <w:bCs/>
                        </w:rPr>
                        <w:t>.</w:t>
                      </w:r>
                    </w:p>
                    <w:p w14:paraId="5308C51D" w14:textId="666F2A07" w:rsidR="00CD5592" w:rsidRPr="00CD5592" w:rsidRDefault="00CD5592" w:rsidP="00CD5592">
                      <w:pPr>
                        <w:pStyle w:val="Paragraphedeliste"/>
                        <w:numPr>
                          <w:ilvl w:val="0"/>
                          <w:numId w:val="5"/>
                        </w:numPr>
                        <w:spacing w:line="360" w:lineRule="auto"/>
                        <w:rPr>
                          <w:b/>
                          <w:bCs/>
                        </w:rPr>
                      </w:pPr>
                      <w:r>
                        <w:rPr>
                          <w:b/>
                          <w:bCs/>
                        </w:rPr>
                        <w:t xml:space="preserve">Ramadan : </w:t>
                      </w:r>
                      <w:r w:rsidRPr="00CD5592">
                        <w:t>pour signifier qu’il s’agit d’un jour du mois de ramadan</w:t>
                      </w:r>
                      <w:r>
                        <w:rPr>
                          <w:b/>
                          <w:bCs/>
                        </w:rPr>
                        <w:t>.</w:t>
                      </w:r>
                    </w:p>
                    <w:p w14:paraId="0C8D5864" w14:textId="44730EC9" w:rsidR="00FF50F7" w:rsidRPr="00CD5592" w:rsidRDefault="00CD5592" w:rsidP="00CD5592">
                      <w:pPr>
                        <w:spacing w:line="360" w:lineRule="auto"/>
                        <w:rPr>
                          <w:b/>
                          <w:bCs/>
                          <w:i/>
                          <w:iCs/>
                        </w:rPr>
                      </w:pPr>
                      <w:r w:rsidRPr="00CD5592">
                        <w:rPr>
                          <w:b/>
                          <w:bCs/>
                          <w:i/>
                          <w:iCs/>
                        </w:rPr>
                        <w:t>Remarque : Ces informations ont été remplies manuellement d’une manière correcte.</w:t>
                      </w:r>
                    </w:p>
                    <w:p w14:paraId="2584AD20" w14:textId="00242F44" w:rsidR="00FF50F7" w:rsidRDefault="00FF50F7" w:rsidP="00FF50F7">
                      <w:pPr>
                        <w:rPr>
                          <w:lang w:bidi="fr-FR"/>
                        </w:rPr>
                      </w:pPr>
                      <w:r>
                        <w:rPr>
                          <w:lang w:bidi="fr-FR"/>
                        </w:rPr>
                        <w:t xml:space="preserve">Et voici un aperçu sur la table </w:t>
                      </w:r>
                      <w:r w:rsidR="00CD5592">
                        <w:rPr>
                          <w:lang w:bidi="fr-FR"/>
                        </w:rPr>
                        <w:t>Evènement</w:t>
                      </w:r>
                      <w:r>
                        <w:rPr>
                          <w:lang w:bidi="fr-FR"/>
                        </w:rPr>
                        <w:t> :</w:t>
                      </w:r>
                    </w:p>
                    <w:p w14:paraId="6DF27253" w14:textId="77777777" w:rsidR="00FF50F7" w:rsidRDefault="00FF50F7" w:rsidP="00FF50F7">
                      <w:pPr>
                        <w:rPr>
                          <w:lang w:bidi="fr-FR"/>
                        </w:rPr>
                      </w:pPr>
                    </w:p>
                    <w:p w14:paraId="0918C1DB" w14:textId="77777777" w:rsidR="00FF50F7" w:rsidRDefault="00FF50F7" w:rsidP="00FF50F7">
                      <w:pPr>
                        <w:rPr>
                          <w:lang w:bidi="fr-FR"/>
                        </w:rPr>
                      </w:pPr>
                    </w:p>
                    <w:p w14:paraId="15D1B106" w14:textId="77777777" w:rsidR="00FF50F7" w:rsidRPr="007C78AB" w:rsidRDefault="00FF50F7" w:rsidP="00FF50F7">
                      <w:pPr>
                        <w:rPr>
                          <w:lang w:bidi="fr-FR"/>
                        </w:rPr>
                      </w:pPr>
                    </w:p>
                    <w:p w14:paraId="2880EB14" w14:textId="77777777" w:rsidR="00FF50F7" w:rsidRPr="005D3272" w:rsidRDefault="00FF50F7" w:rsidP="00FF50F7">
                      <w:pPr>
                        <w:rPr>
                          <w:lang w:bidi="fr-FR"/>
                        </w:rPr>
                      </w:pPr>
                    </w:p>
                    <w:p w14:paraId="74C72512" w14:textId="77777777" w:rsidR="00FF50F7" w:rsidRDefault="00FF50F7" w:rsidP="00FF50F7">
                      <w:pPr>
                        <w:spacing w:after="0" w:line="360" w:lineRule="auto"/>
                        <w:jc w:val="both"/>
                      </w:pPr>
                    </w:p>
                    <w:p w14:paraId="16E61655" w14:textId="77777777" w:rsidR="00FF50F7" w:rsidRDefault="00FF50F7" w:rsidP="00FF50F7">
                      <w:pPr>
                        <w:spacing w:after="0" w:line="360" w:lineRule="auto"/>
                        <w:jc w:val="both"/>
                      </w:pPr>
                    </w:p>
                    <w:p w14:paraId="13F378D9" w14:textId="77777777" w:rsidR="00FF50F7" w:rsidRDefault="00FF50F7" w:rsidP="00FF50F7">
                      <w:pPr>
                        <w:spacing w:after="0" w:line="360" w:lineRule="auto"/>
                      </w:pPr>
                    </w:p>
                    <w:p w14:paraId="7E6FD89F" w14:textId="77777777" w:rsidR="00FF50F7" w:rsidRDefault="00FF50F7" w:rsidP="00FF50F7">
                      <w:pPr>
                        <w:spacing w:after="0" w:line="360" w:lineRule="auto"/>
                      </w:pPr>
                    </w:p>
                    <w:p w14:paraId="23D64A05" w14:textId="77777777" w:rsidR="00FF50F7" w:rsidRDefault="00FF50F7" w:rsidP="00FF50F7">
                      <w:pPr>
                        <w:spacing w:after="0" w:line="360" w:lineRule="auto"/>
                      </w:pPr>
                    </w:p>
                    <w:p w14:paraId="6EE257D6" w14:textId="77777777" w:rsidR="00FF50F7" w:rsidRDefault="00FF50F7" w:rsidP="00FF50F7">
                      <w:pPr>
                        <w:spacing w:after="0" w:line="360" w:lineRule="auto"/>
                      </w:pPr>
                    </w:p>
                    <w:p w14:paraId="7C50AB84" w14:textId="77777777" w:rsidR="00FF50F7" w:rsidRDefault="00FF50F7" w:rsidP="00FF50F7">
                      <w:pPr>
                        <w:spacing w:after="0" w:line="360" w:lineRule="auto"/>
                      </w:pPr>
                    </w:p>
                    <w:p w14:paraId="3DD0F40B" w14:textId="77777777" w:rsidR="00FF50F7" w:rsidRDefault="00FF50F7" w:rsidP="00FF50F7">
                      <w:pPr>
                        <w:spacing w:after="0" w:line="360" w:lineRule="auto"/>
                      </w:pPr>
                    </w:p>
                    <w:p w14:paraId="142F2509" w14:textId="77777777" w:rsidR="00FF50F7" w:rsidRDefault="00FF50F7" w:rsidP="00FF50F7">
                      <w:pPr>
                        <w:spacing w:after="0" w:line="360" w:lineRule="auto"/>
                      </w:pPr>
                    </w:p>
                    <w:p w14:paraId="6FAC9858" w14:textId="77777777" w:rsidR="00FF50F7" w:rsidRDefault="00FF50F7" w:rsidP="00FF50F7">
                      <w:pPr>
                        <w:spacing w:after="0" w:line="360" w:lineRule="auto"/>
                      </w:pPr>
                    </w:p>
                    <w:p w14:paraId="4B5D4C26" w14:textId="77777777" w:rsidR="00FF50F7" w:rsidRDefault="00FF50F7" w:rsidP="00FF50F7">
                      <w:pPr>
                        <w:spacing w:after="0" w:line="360" w:lineRule="auto"/>
                      </w:pPr>
                    </w:p>
                    <w:p w14:paraId="553F2219" w14:textId="77777777" w:rsidR="00FF50F7" w:rsidRDefault="00FF50F7" w:rsidP="00FF50F7">
                      <w:pPr>
                        <w:spacing w:after="0" w:line="360" w:lineRule="auto"/>
                      </w:pPr>
                    </w:p>
                    <w:p w14:paraId="720C002E" w14:textId="77777777" w:rsidR="00FF50F7" w:rsidRDefault="00FF50F7" w:rsidP="00FF50F7">
                      <w:pPr>
                        <w:spacing w:after="0" w:line="360" w:lineRule="auto"/>
                      </w:pPr>
                    </w:p>
                    <w:p w14:paraId="516FE284" w14:textId="77777777" w:rsidR="00FF50F7" w:rsidRDefault="00FF50F7" w:rsidP="00FF50F7">
                      <w:pPr>
                        <w:spacing w:after="0" w:line="360" w:lineRule="auto"/>
                      </w:pPr>
                    </w:p>
                    <w:p w14:paraId="4C51BAE5" w14:textId="77777777" w:rsidR="00FF50F7" w:rsidRDefault="00FF50F7" w:rsidP="00FF50F7">
                      <w:pPr>
                        <w:spacing w:after="0" w:line="360" w:lineRule="auto"/>
                      </w:pPr>
                    </w:p>
                    <w:p w14:paraId="767BADF8" w14:textId="77777777" w:rsidR="00FF50F7" w:rsidRDefault="00FF50F7" w:rsidP="00FF50F7">
                      <w:pPr>
                        <w:spacing w:after="0" w:line="360" w:lineRule="auto"/>
                      </w:pPr>
                    </w:p>
                    <w:p w14:paraId="01CDE794" w14:textId="77777777" w:rsidR="00FF50F7" w:rsidRDefault="00FF50F7" w:rsidP="00FF50F7">
                      <w:pPr>
                        <w:spacing w:after="0" w:line="360" w:lineRule="auto"/>
                      </w:pPr>
                    </w:p>
                    <w:p w14:paraId="5339BC35" w14:textId="77777777" w:rsidR="00FF50F7" w:rsidRDefault="00FF50F7" w:rsidP="00FF50F7">
                      <w:pPr>
                        <w:spacing w:after="0" w:line="360" w:lineRule="auto"/>
                      </w:pPr>
                    </w:p>
                    <w:p w14:paraId="68F613DF" w14:textId="77777777" w:rsidR="00FF50F7" w:rsidRDefault="00FF50F7" w:rsidP="00FF50F7">
                      <w:pPr>
                        <w:spacing w:after="0" w:line="360" w:lineRule="auto"/>
                      </w:pPr>
                    </w:p>
                    <w:p w14:paraId="436541F4" w14:textId="77777777" w:rsidR="00FF50F7" w:rsidRDefault="00FF50F7" w:rsidP="00FF50F7">
                      <w:pPr>
                        <w:spacing w:after="0" w:line="360" w:lineRule="auto"/>
                      </w:pPr>
                    </w:p>
                    <w:p w14:paraId="1EA015B8" w14:textId="77777777" w:rsidR="00FF50F7" w:rsidRDefault="00FF50F7" w:rsidP="00FF50F7">
                      <w:pPr>
                        <w:spacing w:after="0" w:line="360" w:lineRule="auto"/>
                      </w:pPr>
                    </w:p>
                    <w:p w14:paraId="7E6DF2C8" w14:textId="77777777" w:rsidR="00FF50F7" w:rsidRDefault="00FF50F7" w:rsidP="00FF50F7">
                      <w:pPr>
                        <w:spacing w:after="0" w:line="360" w:lineRule="auto"/>
                      </w:pPr>
                    </w:p>
                    <w:p w14:paraId="5B07D2AC" w14:textId="77777777" w:rsidR="00FF50F7" w:rsidRDefault="00FF50F7" w:rsidP="00FF50F7">
                      <w:pPr>
                        <w:spacing w:after="0" w:line="360" w:lineRule="auto"/>
                      </w:pPr>
                    </w:p>
                    <w:p w14:paraId="5629FF9A" w14:textId="77777777" w:rsidR="00FF50F7" w:rsidRDefault="00FF50F7" w:rsidP="00FF50F7">
                      <w:pPr>
                        <w:spacing w:after="0" w:line="360" w:lineRule="auto"/>
                      </w:pPr>
                    </w:p>
                    <w:p w14:paraId="243F9F19" w14:textId="77777777" w:rsidR="00FF50F7" w:rsidRDefault="00FF50F7" w:rsidP="00FF50F7">
                      <w:pPr>
                        <w:spacing w:after="0" w:line="360" w:lineRule="auto"/>
                      </w:pPr>
                    </w:p>
                    <w:p w14:paraId="37C747FE" w14:textId="77777777" w:rsidR="00FF50F7" w:rsidRDefault="00FF50F7" w:rsidP="00FF50F7">
                      <w:pPr>
                        <w:spacing w:after="0" w:line="360" w:lineRule="auto"/>
                      </w:pPr>
                    </w:p>
                    <w:p w14:paraId="7321A0CE" w14:textId="77777777" w:rsidR="00FF50F7" w:rsidRDefault="00FF50F7" w:rsidP="00FF50F7">
                      <w:pPr>
                        <w:spacing w:after="0" w:line="360" w:lineRule="auto"/>
                      </w:pPr>
                    </w:p>
                    <w:p w14:paraId="6C22EE40" w14:textId="77777777" w:rsidR="00FF50F7" w:rsidRDefault="00FF50F7" w:rsidP="00FF50F7">
                      <w:pPr>
                        <w:spacing w:after="0" w:line="360" w:lineRule="auto"/>
                      </w:pPr>
                    </w:p>
                    <w:p w14:paraId="131B115A" w14:textId="77777777" w:rsidR="00FF50F7" w:rsidRDefault="00FF50F7" w:rsidP="00FF50F7">
                      <w:pPr>
                        <w:spacing w:after="0" w:line="360" w:lineRule="auto"/>
                      </w:pPr>
                    </w:p>
                    <w:p w14:paraId="1075662A" w14:textId="77777777" w:rsidR="00FF50F7" w:rsidRDefault="00FF50F7" w:rsidP="00FF50F7">
                      <w:pPr>
                        <w:spacing w:after="0" w:line="360" w:lineRule="auto"/>
                      </w:pPr>
                    </w:p>
                    <w:p w14:paraId="02DD2324" w14:textId="77777777" w:rsidR="00FF50F7" w:rsidRDefault="00FF50F7" w:rsidP="00FF50F7">
                      <w:pPr>
                        <w:spacing w:after="0" w:line="360" w:lineRule="auto"/>
                      </w:pPr>
                    </w:p>
                    <w:p w14:paraId="7899D34C" w14:textId="77777777" w:rsidR="00FF50F7" w:rsidRDefault="00FF50F7" w:rsidP="00FF50F7">
                      <w:pPr>
                        <w:spacing w:after="0" w:line="360" w:lineRule="auto"/>
                      </w:pPr>
                    </w:p>
                    <w:p w14:paraId="404C05CB" w14:textId="77777777" w:rsidR="00FF50F7" w:rsidRDefault="00FF50F7" w:rsidP="00FF50F7">
                      <w:pPr>
                        <w:spacing w:after="0" w:line="360" w:lineRule="auto"/>
                      </w:pPr>
                    </w:p>
                    <w:p w14:paraId="3F871EFA" w14:textId="77777777" w:rsidR="00FF50F7" w:rsidRDefault="00FF50F7" w:rsidP="00FF50F7">
                      <w:pPr>
                        <w:spacing w:after="0" w:line="360" w:lineRule="auto"/>
                      </w:pPr>
                    </w:p>
                    <w:p w14:paraId="3DBC3BAE" w14:textId="77777777" w:rsidR="00FF50F7" w:rsidRDefault="00FF50F7" w:rsidP="00FF50F7">
                      <w:pPr>
                        <w:spacing w:after="0" w:line="360" w:lineRule="auto"/>
                      </w:pPr>
                    </w:p>
                    <w:p w14:paraId="794A5A66" w14:textId="77777777" w:rsidR="00FF50F7" w:rsidRDefault="00FF50F7" w:rsidP="00FF50F7">
                      <w:pPr>
                        <w:spacing w:after="0" w:line="360" w:lineRule="auto"/>
                      </w:pPr>
                    </w:p>
                    <w:p w14:paraId="347AF33E" w14:textId="77777777" w:rsidR="00FF50F7" w:rsidRDefault="00FF50F7" w:rsidP="00FF50F7">
                      <w:pPr>
                        <w:pStyle w:val="Titre2"/>
                        <w:spacing w:before="0" w:line="360" w:lineRule="auto"/>
                      </w:pPr>
                      <w:r>
                        <w:rPr>
                          <w:lang w:bidi="fr-FR"/>
                        </w:rPr>
                        <w:t>Démarche à suivre :</w:t>
                      </w:r>
                    </w:p>
                    <w:p w14:paraId="6BD2527C" w14:textId="77777777" w:rsidR="00FF50F7" w:rsidRDefault="00FF50F7" w:rsidP="00FF50F7">
                      <w:pPr>
                        <w:spacing w:after="0"/>
                        <w:rPr>
                          <w:lang w:bidi="fr-FR"/>
                        </w:rPr>
                      </w:pPr>
                    </w:p>
                    <w:p w14:paraId="7EB34B64" w14:textId="77777777" w:rsidR="00FF50F7" w:rsidRDefault="00FF50F7" w:rsidP="00FF50F7">
                      <w:pPr>
                        <w:spacing w:after="0"/>
                      </w:pPr>
                    </w:p>
                    <w:p w14:paraId="3F602E58" w14:textId="77777777" w:rsidR="00FF50F7" w:rsidRDefault="00FF50F7" w:rsidP="00FF50F7">
                      <w:pPr>
                        <w:spacing w:after="0"/>
                      </w:pPr>
                      <w:r>
                        <w:t xml:space="preserve"> </w:t>
                      </w:r>
                    </w:p>
                  </w:txbxContent>
                </v:textbox>
                <w10:wrap type="square" anchorx="margin"/>
              </v:shape>
            </w:pict>
          </mc:Fallback>
        </mc:AlternateContent>
      </w:r>
      <w:r w:rsidR="00CD5592">
        <w:rPr>
          <w:noProof/>
          <w:lang w:bidi="fr-FR"/>
        </w:rPr>
        <mc:AlternateContent>
          <mc:Choice Requires="wps">
            <w:drawing>
              <wp:anchor distT="0" distB="0" distL="114300" distR="114300" simplePos="0" relativeHeight="251688960" behindDoc="1" locked="0" layoutInCell="1" allowOverlap="1" wp14:anchorId="7B9DFFE5" wp14:editId="776EF97C">
                <wp:simplePos x="0" y="0"/>
                <wp:positionH relativeFrom="margin">
                  <wp:posOffset>-201295</wp:posOffset>
                </wp:positionH>
                <wp:positionV relativeFrom="paragraph">
                  <wp:posOffset>304800</wp:posOffset>
                </wp:positionV>
                <wp:extent cx="6591300" cy="8239125"/>
                <wp:effectExtent l="0" t="0" r="0" b="9525"/>
                <wp:wrapSquare wrapText="bothSides"/>
                <wp:docPr id="37" name="Zone de texte 37"/>
                <wp:cNvGraphicFramePr/>
                <a:graphic xmlns:a="http://schemas.openxmlformats.org/drawingml/2006/main">
                  <a:graphicData uri="http://schemas.microsoft.com/office/word/2010/wordprocessingShape">
                    <wps:wsp>
                      <wps:cNvSpPr txBox="1"/>
                      <wps:spPr>
                        <a:xfrm>
                          <a:off x="0" y="0"/>
                          <a:ext cx="6591300" cy="82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0A9412" w14:textId="77777777" w:rsidR="00CD5592" w:rsidRDefault="00CD5592" w:rsidP="00CD5592">
                            <w:pPr>
                              <w:pStyle w:val="Titre2"/>
                              <w:spacing w:before="0" w:line="360" w:lineRule="auto"/>
                              <w:rPr>
                                <w:lang w:bidi="fr-FR"/>
                              </w:rPr>
                            </w:pPr>
                            <w:r>
                              <w:rPr>
                                <w:lang w:bidi="fr-FR"/>
                              </w:rPr>
                              <w:t>Génération de la table évènement :</w:t>
                            </w:r>
                          </w:p>
                          <w:p w14:paraId="6FDF614F" w14:textId="77777777" w:rsidR="00CD5592" w:rsidRDefault="00CD5592" w:rsidP="00CD5592">
                            <w:pPr>
                              <w:spacing w:line="360" w:lineRule="auto"/>
                              <w:rPr>
                                <w:lang w:bidi="fr-FR"/>
                              </w:rPr>
                            </w:pPr>
                            <w:r>
                              <w:rPr>
                                <w:lang w:bidi="fr-FR"/>
                              </w:rPr>
                              <w:t>Rappelons la structure de la table évènement :</w:t>
                            </w:r>
                          </w:p>
                          <w:tbl>
                            <w:tblPr>
                              <w:tblStyle w:val="TableauGrille4-Accentuation1"/>
                              <w:tblW w:w="0" w:type="auto"/>
                              <w:tblInd w:w="2521" w:type="dxa"/>
                              <w:tblLook w:val="04A0" w:firstRow="1" w:lastRow="0" w:firstColumn="1" w:lastColumn="0" w:noHBand="0" w:noVBand="1"/>
                            </w:tblPr>
                            <w:tblGrid>
                              <w:gridCol w:w="2522"/>
                              <w:gridCol w:w="2521"/>
                            </w:tblGrid>
                            <w:tr w:rsidR="00CD5592" w14:paraId="31A76352" w14:textId="77777777" w:rsidTr="0053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67A50DAE" w14:textId="77777777" w:rsidR="00CD5592" w:rsidRDefault="00CD5592" w:rsidP="00536749">
                                  <w:pPr>
                                    <w:spacing w:line="360" w:lineRule="auto"/>
                                    <w:jc w:val="both"/>
                                  </w:pPr>
                                  <w:r>
                                    <w:t xml:space="preserve">Date </w:t>
                                  </w:r>
                                </w:p>
                              </w:tc>
                              <w:tc>
                                <w:tcPr>
                                  <w:tcW w:w="2521" w:type="dxa"/>
                                </w:tcPr>
                                <w:p w14:paraId="420AC153" w14:textId="77777777" w:rsidR="00CD5592" w:rsidRDefault="00CD5592" w:rsidP="00536749">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CD5592" w14:paraId="40A754A0" w14:textId="77777777" w:rsidTr="0053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7D9A1647" w14:textId="77777777" w:rsidR="00CD5592" w:rsidRDefault="00CD5592" w:rsidP="00536749">
                                  <w:pPr>
                                    <w:spacing w:line="360" w:lineRule="auto"/>
                                    <w:jc w:val="both"/>
                                  </w:pPr>
                                  <w:r>
                                    <w:t>20/04/2022</w:t>
                                  </w:r>
                                </w:p>
                              </w:tc>
                              <w:tc>
                                <w:tcPr>
                                  <w:tcW w:w="2521" w:type="dxa"/>
                                </w:tcPr>
                                <w:p w14:paraId="1B55ABAA" w14:textId="77777777" w:rsidR="00CD5592" w:rsidRDefault="00CD5592" w:rsidP="00536749">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CD5592" w14:paraId="63D7AF8E" w14:textId="77777777" w:rsidTr="00536749">
                              <w:tc>
                                <w:tcPr>
                                  <w:cnfStyle w:val="001000000000" w:firstRow="0" w:lastRow="0" w:firstColumn="1" w:lastColumn="0" w:oddVBand="0" w:evenVBand="0" w:oddHBand="0" w:evenHBand="0" w:firstRowFirstColumn="0" w:firstRowLastColumn="0" w:lastRowFirstColumn="0" w:lastRowLastColumn="0"/>
                                  <w:tcW w:w="2522" w:type="dxa"/>
                                </w:tcPr>
                                <w:p w14:paraId="6E665CFB" w14:textId="77777777" w:rsidR="00CD5592" w:rsidRDefault="00CD5592" w:rsidP="00536749">
                                  <w:pPr>
                                    <w:spacing w:line="360" w:lineRule="auto"/>
                                    <w:jc w:val="both"/>
                                  </w:pPr>
                                  <w:r>
                                    <w:t>02/05/2022</w:t>
                                  </w:r>
                                </w:p>
                              </w:tc>
                              <w:tc>
                                <w:tcPr>
                                  <w:tcW w:w="2521" w:type="dxa"/>
                                </w:tcPr>
                                <w:p w14:paraId="680A07BC" w14:textId="77777777" w:rsidR="00CD5592" w:rsidRDefault="00CD5592" w:rsidP="0053674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6476C8E1" w14:textId="77777777" w:rsidR="00CD5592" w:rsidRDefault="00CD5592" w:rsidP="00CD5592">
                            <w:pPr>
                              <w:spacing w:line="360" w:lineRule="auto"/>
                              <w:rPr>
                                <w:lang w:bidi="fr-FR"/>
                              </w:rPr>
                            </w:pPr>
                          </w:p>
                          <w:p w14:paraId="3C0547F7" w14:textId="77777777" w:rsidR="00CD5592" w:rsidRDefault="00CD5592" w:rsidP="00CD5592">
                            <w:pPr>
                              <w:spacing w:line="360" w:lineRule="auto"/>
                              <w:rPr>
                                <w:lang w:bidi="fr-FR"/>
                              </w:rPr>
                            </w:pPr>
                            <w:r>
                              <w:rPr>
                                <w:lang w:bidi="fr-FR"/>
                              </w:rPr>
                              <w:t xml:space="preserve">Nous avons choisi 3 valeurs pour l’attribut ‘’Type’’ qui sont : </w:t>
                            </w:r>
                          </w:p>
                          <w:p w14:paraId="31A69B9C" w14:textId="77777777" w:rsidR="00CD5592" w:rsidRPr="00CD5592" w:rsidRDefault="00CD5592" w:rsidP="00CD5592">
                            <w:pPr>
                              <w:pStyle w:val="Paragraphedeliste"/>
                              <w:numPr>
                                <w:ilvl w:val="0"/>
                                <w:numId w:val="5"/>
                              </w:numPr>
                              <w:spacing w:line="360" w:lineRule="auto"/>
                              <w:rPr>
                                <w:b/>
                                <w:bCs/>
                              </w:rPr>
                            </w:pPr>
                            <w:r>
                              <w:rPr>
                                <w:b/>
                                <w:bCs/>
                              </w:rPr>
                              <w:t xml:space="preserve">Normal : </w:t>
                            </w:r>
                            <w:r w:rsidRPr="00CD5592">
                              <w:t>Pour signifier qu’il n’y a aucun évènement particulier dans ce jour.</w:t>
                            </w:r>
                          </w:p>
                          <w:p w14:paraId="5FAC7115" w14:textId="77777777" w:rsidR="00CD5592" w:rsidRDefault="00CD5592" w:rsidP="00CD5592">
                            <w:pPr>
                              <w:pStyle w:val="Paragraphedeliste"/>
                              <w:numPr>
                                <w:ilvl w:val="0"/>
                                <w:numId w:val="5"/>
                              </w:numPr>
                              <w:spacing w:line="360" w:lineRule="auto"/>
                              <w:rPr>
                                <w:b/>
                                <w:bCs/>
                              </w:rPr>
                            </w:pPr>
                            <w:r>
                              <w:rPr>
                                <w:b/>
                                <w:bCs/>
                              </w:rPr>
                              <w:t xml:space="preserve">Jour férié : </w:t>
                            </w:r>
                            <w:r w:rsidRPr="00CD5592">
                              <w:t>pour signifier qu’il s’agit d’un jour férié</w:t>
                            </w:r>
                            <w:r>
                              <w:rPr>
                                <w:b/>
                                <w:bCs/>
                              </w:rPr>
                              <w:t>.</w:t>
                            </w:r>
                          </w:p>
                          <w:p w14:paraId="757B226B" w14:textId="2B80C182" w:rsidR="00CD5592" w:rsidRDefault="00CD5592" w:rsidP="00CD5592">
                            <w:pPr>
                              <w:pStyle w:val="Paragraphedeliste"/>
                              <w:numPr>
                                <w:ilvl w:val="0"/>
                                <w:numId w:val="5"/>
                              </w:numPr>
                              <w:spacing w:line="360" w:lineRule="auto"/>
                              <w:rPr>
                                <w:b/>
                                <w:bCs/>
                              </w:rPr>
                            </w:pPr>
                            <w:r>
                              <w:rPr>
                                <w:b/>
                                <w:bCs/>
                              </w:rPr>
                              <w:t xml:space="preserve">Ramadan : </w:t>
                            </w:r>
                            <w:r w:rsidRPr="00CD5592">
                              <w:t>pour signifier qu’il s’agit d’un jour du mois de ramadan</w:t>
                            </w:r>
                            <w:r>
                              <w:rPr>
                                <w:b/>
                                <w:bCs/>
                              </w:rPr>
                              <w:t>.</w:t>
                            </w:r>
                          </w:p>
                          <w:p w14:paraId="058C6CE6" w14:textId="18051EC5" w:rsidR="00CF5AC3" w:rsidRPr="00CD5592" w:rsidRDefault="00CF5AC3" w:rsidP="00CD5592">
                            <w:pPr>
                              <w:pStyle w:val="Paragraphedeliste"/>
                              <w:numPr>
                                <w:ilvl w:val="0"/>
                                <w:numId w:val="5"/>
                              </w:numPr>
                              <w:spacing w:line="360" w:lineRule="auto"/>
                              <w:rPr>
                                <w:b/>
                                <w:bCs/>
                              </w:rPr>
                            </w:pPr>
                          </w:p>
                          <w:p w14:paraId="0FE46360" w14:textId="77777777" w:rsidR="00CD5592" w:rsidRPr="00CD5592" w:rsidRDefault="00CD5592" w:rsidP="00CD5592">
                            <w:pPr>
                              <w:spacing w:line="360" w:lineRule="auto"/>
                              <w:rPr>
                                <w:b/>
                                <w:bCs/>
                                <w:i/>
                                <w:iCs/>
                              </w:rPr>
                            </w:pPr>
                            <w:r w:rsidRPr="00CD5592">
                              <w:rPr>
                                <w:b/>
                                <w:bCs/>
                                <w:i/>
                                <w:iCs/>
                              </w:rPr>
                              <w:t>Remarque : Ces informations ont été remplies manuellement d’une manière correcte.</w:t>
                            </w:r>
                          </w:p>
                          <w:p w14:paraId="47C52122" w14:textId="77777777" w:rsidR="00CD5592" w:rsidRDefault="00CD5592" w:rsidP="00CD5592">
                            <w:pPr>
                              <w:rPr>
                                <w:lang w:bidi="fr-FR"/>
                              </w:rPr>
                            </w:pPr>
                            <w:r>
                              <w:rPr>
                                <w:lang w:bidi="fr-FR"/>
                              </w:rPr>
                              <w:t>Et voici un aperçu sur la table Evènement :</w:t>
                            </w:r>
                          </w:p>
                          <w:p w14:paraId="7094E539" w14:textId="77777777" w:rsidR="00CD5592" w:rsidRDefault="00CD5592" w:rsidP="00CD5592">
                            <w:pPr>
                              <w:rPr>
                                <w:lang w:bidi="fr-FR"/>
                              </w:rPr>
                            </w:pPr>
                          </w:p>
                          <w:p w14:paraId="1B2AADAD" w14:textId="77777777" w:rsidR="00CD5592" w:rsidRDefault="00CD5592" w:rsidP="00CD5592">
                            <w:pPr>
                              <w:rPr>
                                <w:lang w:bidi="fr-FR"/>
                              </w:rPr>
                            </w:pPr>
                          </w:p>
                          <w:p w14:paraId="4F5583F6" w14:textId="77777777" w:rsidR="00CD5592" w:rsidRPr="007C78AB" w:rsidRDefault="00CD5592" w:rsidP="00CD5592">
                            <w:pPr>
                              <w:rPr>
                                <w:lang w:bidi="fr-FR"/>
                              </w:rPr>
                            </w:pPr>
                          </w:p>
                          <w:p w14:paraId="1EB46476" w14:textId="77777777" w:rsidR="00CD5592" w:rsidRPr="005D3272" w:rsidRDefault="00CD5592" w:rsidP="00CD5592">
                            <w:pPr>
                              <w:rPr>
                                <w:lang w:bidi="fr-FR"/>
                              </w:rPr>
                            </w:pPr>
                          </w:p>
                          <w:p w14:paraId="097ED285" w14:textId="77777777" w:rsidR="00CD5592" w:rsidRDefault="00CD5592" w:rsidP="00CD5592">
                            <w:pPr>
                              <w:spacing w:after="0" w:line="360" w:lineRule="auto"/>
                              <w:jc w:val="both"/>
                            </w:pPr>
                          </w:p>
                          <w:p w14:paraId="615EEF03" w14:textId="77777777" w:rsidR="00CD5592" w:rsidRDefault="00CD5592" w:rsidP="00CD5592">
                            <w:pPr>
                              <w:spacing w:after="0" w:line="360" w:lineRule="auto"/>
                              <w:jc w:val="both"/>
                            </w:pPr>
                          </w:p>
                          <w:p w14:paraId="120436DC" w14:textId="77777777" w:rsidR="00CD5592" w:rsidRDefault="00CD5592" w:rsidP="00CD5592">
                            <w:pPr>
                              <w:spacing w:after="0" w:line="360" w:lineRule="auto"/>
                            </w:pPr>
                          </w:p>
                          <w:p w14:paraId="46B9578F" w14:textId="77777777" w:rsidR="00CD5592" w:rsidRDefault="00CD5592" w:rsidP="00CD5592">
                            <w:pPr>
                              <w:spacing w:after="0" w:line="360" w:lineRule="auto"/>
                            </w:pPr>
                          </w:p>
                          <w:p w14:paraId="4F60E749" w14:textId="77777777" w:rsidR="00CD5592" w:rsidRDefault="00CD5592" w:rsidP="00CD5592">
                            <w:pPr>
                              <w:spacing w:after="0" w:line="360" w:lineRule="auto"/>
                            </w:pPr>
                          </w:p>
                          <w:p w14:paraId="5395A94B" w14:textId="77777777" w:rsidR="00CD5592" w:rsidRDefault="00CD5592" w:rsidP="00CD5592">
                            <w:pPr>
                              <w:spacing w:after="0" w:line="360" w:lineRule="auto"/>
                            </w:pPr>
                          </w:p>
                          <w:p w14:paraId="2F8C90EB" w14:textId="77777777" w:rsidR="00CD5592" w:rsidRDefault="00CD5592" w:rsidP="00CD5592">
                            <w:pPr>
                              <w:spacing w:after="0" w:line="360" w:lineRule="auto"/>
                            </w:pPr>
                          </w:p>
                          <w:p w14:paraId="3EA045B6" w14:textId="77777777" w:rsidR="00CD5592" w:rsidRDefault="00CD5592" w:rsidP="00CD5592">
                            <w:pPr>
                              <w:spacing w:after="0" w:line="360" w:lineRule="auto"/>
                            </w:pPr>
                          </w:p>
                          <w:p w14:paraId="259F35C1" w14:textId="77777777" w:rsidR="00CD5592" w:rsidRDefault="00CD5592" w:rsidP="00CD5592">
                            <w:pPr>
                              <w:spacing w:after="0" w:line="360" w:lineRule="auto"/>
                            </w:pPr>
                          </w:p>
                          <w:p w14:paraId="67DDF066" w14:textId="77777777" w:rsidR="00CD5592" w:rsidRDefault="00CD5592" w:rsidP="00CD5592">
                            <w:pPr>
                              <w:spacing w:after="0" w:line="360" w:lineRule="auto"/>
                            </w:pPr>
                          </w:p>
                          <w:p w14:paraId="485C573D" w14:textId="77777777" w:rsidR="00CD5592" w:rsidRDefault="00CD5592" w:rsidP="00CD5592">
                            <w:pPr>
                              <w:spacing w:after="0" w:line="360" w:lineRule="auto"/>
                            </w:pPr>
                          </w:p>
                          <w:p w14:paraId="198BA55D" w14:textId="77777777" w:rsidR="00CD5592" w:rsidRDefault="00CD5592" w:rsidP="00CD5592">
                            <w:pPr>
                              <w:spacing w:after="0" w:line="360" w:lineRule="auto"/>
                            </w:pPr>
                          </w:p>
                          <w:p w14:paraId="1D53B156" w14:textId="77777777" w:rsidR="00CD5592" w:rsidRDefault="00CD5592" w:rsidP="00CD5592">
                            <w:pPr>
                              <w:spacing w:after="0" w:line="360" w:lineRule="auto"/>
                            </w:pPr>
                          </w:p>
                          <w:p w14:paraId="2EC6EDD6" w14:textId="77777777" w:rsidR="00CD5592" w:rsidRDefault="00CD5592" w:rsidP="00CD5592">
                            <w:pPr>
                              <w:spacing w:after="0" w:line="360" w:lineRule="auto"/>
                            </w:pPr>
                          </w:p>
                          <w:p w14:paraId="209EEA0F" w14:textId="77777777" w:rsidR="00CD5592" w:rsidRDefault="00CD5592" w:rsidP="00CD5592">
                            <w:pPr>
                              <w:spacing w:after="0" w:line="360" w:lineRule="auto"/>
                            </w:pPr>
                          </w:p>
                          <w:p w14:paraId="0B860796" w14:textId="77777777" w:rsidR="00CD5592" w:rsidRDefault="00CD5592" w:rsidP="00CD5592">
                            <w:pPr>
                              <w:spacing w:after="0" w:line="360" w:lineRule="auto"/>
                            </w:pPr>
                          </w:p>
                          <w:p w14:paraId="2FDDB992" w14:textId="77777777" w:rsidR="00CD5592" w:rsidRDefault="00CD5592" w:rsidP="00CD5592">
                            <w:pPr>
                              <w:spacing w:after="0" w:line="360" w:lineRule="auto"/>
                            </w:pPr>
                          </w:p>
                          <w:p w14:paraId="6824D2BB" w14:textId="77777777" w:rsidR="00CD5592" w:rsidRDefault="00CD5592" w:rsidP="00CD5592">
                            <w:pPr>
                              <w:spacing w:after="0" w:line="360" w:lineRule="auto"/>
                            </w:pPr>
                          </w:p>
                          <w:p w14:paraId="67B52EB7" w14:textId="77777777" w:rsidR="00CD5592" w:rsidRDefault="00CD5592" w:rsidP="00CD5592">
                            <w:pPr>
                              <w:spacing w:after="0" w:line="360" w:lineRule="auto"/>
                            </w:pPr>
                          </w:p>
                          <w:p w14:paraId="2CCE1A11" w14:textId="77777777" w:rsidR="00CD5592" w:rsidRDefault="00CD5592" w:rsidP="00CD5592">
                            <w:pPr>
                              <w:spacing w:after="0" w:line="360" w:lineRule="auto"/>
                            </w:pPr>
                          </w:p>
                          <w:p w14:paraId="79CAD41E" w14:textId="77777777" w:rsidR="00CD5592" w:rsidRDefault="00CD5592" w:rsidP="00CD5592">
                            <w:pPr>
                              <w:spacing w:after="0" w:line="360" w:lineRule="auto"/>
                            </w:pPr>
                          </w:p>
                          <w:p w14:paraId="753869D9" w14:textId="77777777" w:rsidR="00CD5592" w:rsidRDefault="00CD5592" w:rsidP="00CD5592">
                            <w:pPr>
                              <w:spacing w:after="0" w:line="360" w:lineRule="auto"/>
                            </w:pPr>
                          </w:p>
                          <w:p w14:paraId="104199DA" w14:textId="77777777" w:rsidR="00CD5592" w:rsidRDefault="00CD5592" w:rsidP="00CD5592">
                            <w:pPr>
                              <w:spacing w:after="0" w:line="360" w:lineRule="auto"/>
                            </w:pPr>
                          </w:p>
                          <w:p w14:paraId="3FB808F3" w14:textId="77777777" w:rsidR="00CD5592" w:rsidRDefault="00CD5592" w:rsidP="00CD5592">
                            <w:pPr>
                              <w:spacing w:after="0" w:line="360" w:lineRule="auto"/>
                            </w:pPr>
                          </w:p>
                          <w:p w14:paraId="123C3A6E" w14:textId="77777777" w:rsidR="00CD5592" w:rsidRDefault="00CD5592" w:rsidP="00CD5592">
                            <w:pPr>
                              <w:spacing w:after="0" w:line="360" w:lineRule="auto"/>
                            </w:pPr>
                          </w:p>
                          <w:p w14:paraId="2B9A53DF" w14:textId="77777777" w:rsidR="00CD5592" w:rsidRDefault="00CD5592" w:rsidP="00CD5592">
                            <w:pPr>
                              <w:spacing w:after="0" w:line="360" w:lineRule="auto"/>
                            </w:pPr>
                          </w:p>
                          <w:p w14:paraId="5A90578B" w14:textId="77777777" w:rsidR="00CD5592" w:rsidRDefault="00CD5592" w:rsidP="00CD5592">
                            <w:pPr>
                              <w:spacing w:after="0" w:line="360" w:lineRule="auto"/>
                            </w:pPr>
                          </w:p>
                          <w:p w14:paraId="6E7B5EE9" w14:textId="77777777" w:rsidR="00CD5592" w:rsidRDefault="00CD5592" w:rsidP="00CD5592">
                            <w:pPr>
                              <w:spacing w:after="0" w:line="360" w:lineRule="auto"/>
                            </w:pPr>
                          </w:p>
                          <w:p w14:paraId="0DF514AC" w14:textId="77777777" w:rsidR="00CD5592" w:rsidRDefault="00CD5592" w:rsidP="00CD5592">
                            <w:pPr>
                              <w:spacing w:after="0" w:line="360" w:lineRule="auto"/>
                            </w:pPr>
                          </w:p>
                          <w:p w14:paraId="0E26C010" w14:textId="77777777" w:rsidR="00CD5592" w:rsidRDefault="00CD5592" w:rsidP="00CD5592">
                            <w:pPr>
                              <w:spacing w:after="0" w:line="360" w:lineRule="auto"/>
                            </w:pPr>
                          </w:p>
                          <w:p w14:paraId="7FA2D46A" w14:textId="77777777" w:rsidR="00CD5592" w:rsidRDefault="00CD5592" w:rsidP="00CD5592">
                            <w:pPr>
                              <w:spacing w:after="0" w:line="360" w:lineRule="auto"/>
                            </w:pPr>
                          </w:p>
                          <w:p w14:paraId="24BBE5F6" w14:textId="77777777" w:rsidR="00CD5592" w:rsidRDefault="00CD5592" w:rsidP="00CD5592">
                            <w:pPr>
                              <w:spacing w:after="0" w:line="360" w:lineRule="auto"/>
                            </w:pPr>
                          </w:p>
                          <w:p w14:paraId="5771E728" w14:textId="77777777" w:rsidR="00CD5592" w:rsidRDefault="00CD5592" w:rsidP="00CD5592">
                            <w:pPr>
                              <w:spacing w:after="0" w:line="360" w:lineRule="auto"/>
                            </w:pPr>
                          </w:p>
                          <w:p w14:paraId="47BDCCBC" w14:textId="77777777" w:rsidR="00CD5592" w:rsidRDefault="00CD5592" w:rsidP="00CD5592">
                            <w:pPr>
                              <w:spacing w:after="0" w:line="360" w:lineRule="auto"/>
                            </w:pPr>
                          </w:p>
                          <w:p w14:paraId="57643504" w14:textId="77777777" w:rsidR="00CD5592" w:rsidRDefault="00CD5592" w:rsidP="00CD5592">
                            <w:pPr>
                              <w:spacing w:after="0" w:line="360" w:lineRule="auto"/>
                            </w:pPr>
                          </w:p>
                          <w:p w14:paraId="3A52C9CC" w14:textId="77777777" w:rsidR="00CD5592" w:rsidRDefault="00CD5592" w:rsidP="00CD5592">
                            <w:pPr>
                              <w:spacing w:after="0" w:line="360" w:lineRule="auto"/>
                            </w:pPr>
                          </w:p>
                          <w:p w14:paraId="15146DCE" w14:textId="77777777" w:rsidR="00CD5592" w:rsidRDefault="00CD5592" w:rsidP="00CD5592">
                            <w:pPr>
                              <w:pStyle w:val="Titre2"/>
                              <w:spacing w:before="0" w:line="360" w:lineRule="auto"/>
                            </w:pPr>
                            <w:r>
                              <w:rPr>
                                <w:lang w:bidi="fr-FR"/>
                              </w:rPr>
                              <w:t>Démarche à suivre :</w:t>
                            </w:r>
                          </w:p>
                          <w:p w14:paraId="4BC53161" w14:textId="77777777" w:rsidR="00CD5592" w:rsidRDefault="00CD5592" w:rsidP="00CD5592">
                            <w:pPr>
                              <w:spacing w:after="0"/>
                              <w:rPr>
                                <w:lang w:bidi="fr-FR"/>
                              </w:rPr>
                            </w:pPr>
                          </w:p>
                          <w:p w14:paraId="67044342" w14:textId="77777777" w:rsidR="00CD5592" w:rsidRDefault="00CD5592" w:rsidP="00CD5592">
                            <w:pPr>
                              <w:spacing w:after="0"/>
                            </w:pPr>
                          </w:p>
                          <w:p w14:paraId="29951FD5" w14:textId="77777777" w:rsidR="00CD5592" w:rsidRDefault="00CD5592" w:rsidP="00CD5592">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FFE5" id="Zone de texte 37" o:spid="_x0000_s1045" type="#_x0000_t202" style="position:absolute;margin-left:-15.85pt;margin-top:24pt;width:519pt;height:648.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" filled="f" stroked="f">
                <v:textbox>
                  <w:txbxContent>
                    <w:p w14:paraId="4B0A9412" w14:textId="77777777" w:rsidR="00CD5592" w:rsidRDefault="00CD5592" w:rsidP="00CD5592">
                      <w:pPr>
                        <w:pStyle w:val="Titre2"/>
                        <w:spacing w:before="0" w:line="360" w:lineRule="auto"/>
                        <w:rPr>
                          <w:lang w:bidi="fr-FR"/>
                        </w:rPr>
                      </w:pPr>
                      <w:r>
                        <w:rPr>
                          <w:lang w:bidi="fr-FR"/>
                        </w:rPr>
                        <w:t>Génération de la table évènement :</w:t>
                      </w:r>
                    </w:p>
                    <w:p w14:paraId="6FDF614F" w14:textId="77777777" w:rsidR="00CD5592" w:rsidRDefault="00CD5592" w:rsidP="00CD5592">
                      <w:pPr>
                        <w:spacing w:line="360" w:lineRule="auto"/>
                        <w:rPr>
                          <w:lang w:bidi="fr-FR"/>
                        </w:rPr>
                      </w:pPr>
                      <w:r>
                        <w:rPr>
                          <w:lang w:bidi="fr-FR"/>
                        </w:rPr>
                        <w:t>Rappelons la structure de la table évènement :</w:t>
                      </w:r>
                    </w:p>
                    <w:tbl>
                      <w:tblPr>
                        <w:tblStyle w:val="TableauGrille4-Accentuation1"/>
                        <w:tblW w:w="0" w:type="auto"/>
                        <w:tblInd w:w="2521" w:type="dxa"/>
                        <w:tblLook w:val="04A0" w:firstRow="1" w:lastRow="0" w:firstColumn="1" w:lastColumn="0" w:noHBand="0" w:noVBand="1"/>
                      </w:tblPr>
                      <w:tblGrid>
                        <w:gridCol w:w="2522"/>
                        <w:gridCol w:w="2521"/>
                      </w:tblGrid>
                      <w:tr w:rsidR="00CD5592" w14:paraId="31A76352" w14:textId="77777777" w:rsidTr="0053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67A50DAE" w14:textId="77777777" w:rsidR="00CD5592" w:rsidRDefault="00CD5592" w:rsidP="00536749">
                            <w:pPr>
                              <w:spacing w:line="360" w:lineRule="auto"/>
                              <w:jc w:val="both"/>
                            </w:pPr>
                            <w:r>
                              <w:t xml:space="preserve">Date </w:t>
                            </w:r>
                          </w:p>
                        </w:tc>
                        <w:tc>
                          <w:tcPr>
                            <w:tcW w:w="2521" w:type="dxa"/>
                          </w:tcPr>
                          <w:p w14:paraId="420AC153" w14:textId="77777777" w:rsidR="00CD5592" w:rsidRDefault="00CD5592" w:rsidP="00536749">
                            <w:pPr>
                              <w:spacing w:line="360" w:lineRule="auto"/>
                              <w:jc w:val="both"/>
                              <w:cnfStyle w:val="100000000000" w:firstRow="1" w:lastRow="0" w:firstColumn="0" w:lastColumn="0" w:oddVBand="0" w:evenVBand="0" w:oddHBand="0" w:evenHBand="0" w:firstRowFirstColumn="0" w:firstRowLastColumn="0" w:lastRowFirstColumn="0" w:lastRowLastColumn="0"/>
                            </w:pPr>
                            <w:r>
                              <w:t>Type</w:t>
                            </w:r>
                          </w:p>
                        </w:tc>
                      </w:tr>
                      <w:tr w:rsidR="00CD5592" w14:paraId="40A754A0" w14:textId="77777777" w:rsidTr="00536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7D9A1647" w14:textId="77777777" w:rsidR="00CD5592" w:rsidRDefault="00CD5592" w:rsidP="00536749">
                            <w:pPr>
                              <w:spacing w:line="360" w:lineRule="auto"/>
                              <w:jc w:val="both"/>
                            </w:pPr>
                            <w:r>
                              <w:t>20/04/2022</w:t>
                            </w:r>
                          </w:p>
                        </w:tc>
                        <w:tc>
                          <w:tcPr>
                            <w:tcW w:w="2521" w:type="dxa"/>
                          </w:tcPr>
                          <w:p w14:paraId="1B55ABAA" w14:textId="77777777" w:rsidR="00CD5592" w:rsidRDefault="00CD5592" w:rsidP="00536749">
                            <w:pPr>
                              <w:spacing w:line="360" w:lineRule="auto"/>
                              <w:jc w:val="both"/>
                              <w:cnfStyle w:val="000000100000" w:firstRow="0" w:lastRow="0" w:firstColumn="0" w:lastColumn="0" w:oddVBand="0" w:evenVBand="0" w:oddHBand="1" w:evenHBand="0" w:firstRowFirstColumn="0" w:firstRowLastColumn="0" w:lastRowFirstColumn="0" w:lastRowLastColumn="0"/>
                            </w:pPr>
                            <w:r>
                              <w:t>Ramadan</w:t>
                            </w:r>
                          </w:p>
                        </w:tc>
                      </w:tr>
                      <w:tr w:rsidR="00CD5592" w14:paraId="63D7AF8E" w14:textId="77777777" w:rsidTr="00536749">
                        <w:tc>
                          <w:tcPr>
                            <w:cnfStyle w:val="001000000000" w:firstRow="0" w:lastRow="0" w:firstColumn="1" w:lastColumn="0" w:oddVBand="0" w:evenVBand="0" w:oddHBand="0" w:evenHBand="0" w:firstRowFirstColumn="0" w:firstRowLastColumn="0" w:lastRowFirstColumn="0" w:lastRowLastColumn="0"/>
                            <w:tcW w:w="2522" w:type="dxa"/>
                          </w:tcPr>
                          <w:p w14:paraId="6E665CFB" w14:textId="77777777" w:rsidR="00CD5592" w:rsidRDefault="00CD5592" w:rsidP="00536749">
                            <w:pPr>
                              <w:spacing w:line="360" w:lineRule="auto"/>
                              <w:jc w:val="both"/>
                            </w:pPr>
                            <w:r>
                              <w:t>02/05/2022</w:t>
                            </w:r>
                          </w:p>
                        </w:tc>
                        <w:tc>
                          <w:tcPr>
                            <w:tcW w:w="2521" w:type="dxa"/>
                          </w:tcPr>
                          <w:p w14:paraId="680A07BC" w14:textId="77777777" w:rsidR="00CD5592" w:rsidRDefault="00CD5592" w:rsidP="0053674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Jour férié </w:t>
                            </w:r>
                          </w:p>
                        </w:tc>
                      </w:tr>
                    </w:tbl>
                    <w:p w14:paraId="6476C8E1" w14:textId="77777777" w:rsidR="00CD5592" w:rsidRDefault="00CD5592" w:rsidP="00CD5592">
                      <w:pPr>
                        <w:spacing w:line="360" w:lineRule="auto"/>
                        <w:rPr>
                          <w:lang w:bidi="fr-FR"/>
                        </w:rPr>
                      </w:pPr>
                    </w:p>
                    <w:p w14:paraId="3C0547F7" w14:textId="77777777" w:rsidR="00CD5592" w:rsidRDefault="00CD5592" w:rsidP="00CD5592">
                      <w:pPr>
                        <w:spacing w:line="360" w:lineRule="auto"/>
                        <w:rPr>
                          <w:lang w:bidi="fr-FR"/>
                        </w:rPr>
                      </w:pPr>
                      <w:r>
                        <w:rPr>
                          <w:lang w:bidi="fr-FR"/>
                        </w:rPr>
                        <w:t xml:space="preserve">Nous avons choisi 3 valeurs pour l’attribut ‘’Type’’ qui sont : </w:t>
                      </w:r>
                    </w:p>
                    <w:p w14:paraId="31A69B9C" w14:textId="77777777" w:rsidR="00CD5592" w:rsidRPr="00CD5592" w:rsidRDefault="00CD5592" w:rsidP="00CD5592">
                      <w:pPr>
                        <w:pStyle w:val="Paragraphedeliste"/>
                        <w:numPr>
                          <w:ilvl w:val="0"/>
                          <w:numId w:val="5"/>
                        </w:numPr>
                        <w:spacing w:line="360" w:lineRule="auto"/>
                        <w:rPr>
                          <w:b/>
                          <w:bCs/>
                        </w:rPr>
                      </w:pPr>
                      <w:r>
                        <w:rPr>
                          <w:b/>
                          <w:bCs/>
                        </w:rPr>
                        <w:t xml:space="preserve">Normal : </w:t>
                      </w:r>
                      <w:r w:rsidRPr="00CD5592">
                        <w:t>Pour signifier qu’il n’y a aucun évènement particulier dans ce jour.</w:t>
                      </w:r>
                    </w:p>
                    <w:p w14:paraId="5FAC7115" w14:textId="77777777" w:rsidR="00CD5592" w:rsidRDefault="00CD5592" w:rsidP="00CD5592">
                      <w:pPr>
                        <w:pStyle w:val="Paragraphedeliste"/>
                        <w:numPr>
                          <w:ilvl w:val="0"/>
                          <w:numId w:val="5"/>
                        </w:numPr>
                        <w:spacing w:line="360" w:lineRule="auto"/>
                        <w:rPr>
                          <w:b/>
                          <w:bCs/>
                        </w:rPr>
                      </w:pPr>
                      <w:r>
                        <w:rPr>
                          <w:b/>
                          <w:bCs/>
                        </w:rPr>
                        <w:t xml:space="preserve">Jour férié : </w:t>
                      </w:r>
                      <w:r w:rsidRPr="00CD5592">
                        <w:t>pour signifier qu’il s’agit d’un jour férié</w:t>
                      </w:r>
                      <w:r>
                        <w:rPr>
                          <w:b/>
                          <w:bCs/>
                        </w:rPr>
                        <w:t>.</w:t>
                      </w:r>
                    </w:p>
                    <w:p w14:paraId="757B226B" w14:textId="2B80C182" w:rsidR="00CD5592" w:rsidRDefault="00CD5592" w:rsidP="00CD5592">
                      <w:pPr>
                        <w:pStyle w:val="Paragraphedeliste"/>
                        <w:numPr>
                          <w:ilvl w:val="0"/>
                          <w:numId w:val="5"/>
                        </w:numPr>
                        <w:spacing w:line="360" w:lineRule="auto"/>
                        <w:rPr>
                          <w:b/>
                          <w:bCs/>
                        </w:rPr>
                      </w:pPr>
                      <w:r>
                        <w:rPr>
                          <w:b/>
                          <w:bCs/>
                        </w:rPr>
                        <w:t xml:space="preserve">Ramadan : </w:t>
                      </w:r>
                      <w:r w:rsidRPr="00CD5592">
                        <w:t>pour signifier qu’il s’agit d’un jour du mois de ramadan</w:t>
                      </w:r>
                      <w:r>
                        <w:rPr>
                          <w:b/>
                          <w:bCs/>
                        </w:rPr>
                        <w:t>.</w:t>
                      </w:r>
                    </w:p>
                    <w:p w14:paraId="058C6CE6" w14:textId="18051EC5" w:rsidR="00CF5AC3" w:rsidRPr="00CD5592" w:rsidRDefault="00CF5AC3" w:rsidP="00CD5592">
                      <w:pPr>
                        <w:pStyle w:val="Paragraphedeliste"/>
                        <w:numPr>
                          <w:ilvl w:val="0"/>
                          <w:numId w:val="5"/>
                        </w:numPr>
                        <w:spacing w:line="360" w:lineRule="auto"/>
                        <w:rPr>
                          <w:b/>
                          <w:bCs/>
                        </w:rPr>
                      </w:pPr>
                    </w:p>
                    <w:p w14:paraId="0FE46360" w14:textId="77777777" w:rsidR="00CD5592" w:rsidRPr="00CD5592" w:rsidRDefault="00CD5592" w:rsidP="00CD5592">
                      <w:pPr>
                        <w:spacing w:line="360" w:lineRule="auto"/>
                        <w:rPr>
                          <w:b/>
                          <w:bCs/>
                          <w:i/>
                          <w:iCs/>
                        </w:rPr>
                      </w:pPr>
                      <w:r w:rsidRPr="00CD5592">
                        <w:rPr>
                          <w:b/>
                          <w:bCs/>
                          <w:i/>
                          <w:iCs/>
                        </w:rPr>
                        <w:t>Remarque : Ces informations ont été remplies manuellement d’une manière correcte.</w:t>
                      </w:r>
                    </w:p>
                    <w:p w14:paraId="47C52122" w14:textId="77777777" w:rsidR="00CD5592" w:rsidRDefault="00CD5592" w:rsidP="00CD5592">
                      <w:pPr>
                        <w:rPr>
                          <w:lang w:bidi="fr-FR"/>
                        </w:rPr>
                      </w:pPr>
                      <w:r>
                        <w:rPr>
                          <w:lang w:bidi="fr-FR"/>
                        </w:rPr>
                        <w:t>Et voici un aperçu sur la table Evènement :</w:t>
                      </w:r>
                    </w:p>
                    <w:p w14:paraId="7094E539" w14:textId="77777777" w:rsidR="00CD5592" w:rsidRDefault="00CD5592" w:rsidP="00CD5592">
                      <w:pPr>
                        <w:rPr>
                          <w:lang w:bidi="fr-FR"/>
                        </w:rPr>
                      </w:pPr>
                    </w:p>
                    <w:p w14:paraId="1B2AADAD" w14:textId="77777777" w:rsidR="00CD5592" w:rsidRDefault="00CD5592" w:rsidP="00CD5592">
                      <w:pPr>
                        <w:rPr>
                          <w:lang w:bidi="fr-FR"/>
                        </w:rPr>
                      </w:pPr>
                    </w:p>
                    <w:p w14:paraId="4F5583F6" w14:textId="77777777" w:rsidR="00CD5592" w:rsidRPr="007C78AB" w:rsidRDefault="00CD5592" w:rsidP="00CD5592">
                      <w:pPr>
                        <w:rPr>
                          <w:lang w:bidi="fr-FR"/>
                        </w:rPr>
                      </w:pPr>
                    </w:p>
                    <w:p w14:paraId="1EB46476" w14:textId="77777777" w:rsidR="00CD5592" w:rsidRPr="005D3272" w:rsidRDefault="00CD5592" w:rsidP="00CD5592">
                      <w:pPr>
                        <w:rPr>
                          <w:lang w:bidi="fr-FR"/>
                        </w:rPr>
                      </w:pPr>
                    </w:p>
                    <w:p w14:paraId="097ED285" w14:textId="77777777" w:rsidR="00CD5592" w:rsidRDefault="00CD5592" w:rsidP="00CD5592">
                      <w:pPr>
                        <w:spacing w:after="0" w:line="360" w:lineRule="auto"/>
                        <w:jc w:val="both"/>
                      </w:pPr>
                    </w:p>
                    <w:p w14:paraId="615EEF03" w14:textId="77777777" w:rsidR="00CD5592" w:rsidRDefault="00CD5592" w:rsidP="00CD5592">
                      <w:pPr>
                        <w:spacing w:after="0" w:line="360" w:lineRule="auto"/>
                        <w:jc w:val="both"/>
                      </w:pPr>
                    </w:p>
                    <w:p w14:paraId="120436DC" w14:textId="77777777" w:rsidR="00CD5592" w:rsidRDefault="00CD5592" w:rsidP="00CD5592">
                      <w:pPr>
                        <w:spacing w:after="0" w:line="360" w:lineRule="auto"/>
                      </w:pPr>
                    </w:p>
                    <w:p w14:paraId="46B9578F" w14:textId="77777777" w:rsidR="00CD5592" w:rsidRDefault="00CD5592" w:rsidP="00CD5592">
                      <w:pPr>
                        <w:spacing w:after="0" w:line="360" w:lineRule="auto"/>
                      </w:pPr>
                    </w:p>
                    <w:p w14:paraId="4F60E749" w14:textId="77777777" w:rsidR="00CD5592" w:rsidRDefault="00CD5592" w:rsidP="00CD5592">
                      <w:pPr>
                        <w:spacing w:after="0" w:line="360" w:lineRule="auto"/>
                      </w:pPr>
                    </w:p>
                    <w:p w14:paraId="5395A94B" w14:textId="77777777" w:rsidR="00CD5592" w:rsidRDefault="00CD5592" w:rsidP="00CD5592">
                      <w:pPr>
                        <w:spacing w:after="0" w:line="360" w:lineRule="auto"/>
                      </w:pPr>
                    </w:p>
                    <w:p w14:paraId="2F8C90EB" w14:textId="77777777" w:rsidR="00CD5592" w:rsidRDefault="00CD5592" w:rsidP="00CD5592">
                      <w:pPr>
                        <w:spacing w:after="0" w:line="360" w:lineRule="auto"/>
                      </w:pPr>
                    </w:p>
                    <w:p w14:paraId="3EA045B6" w14:textId="77777777" w:rsidR="00CD5592" w:rsidRDefault="00CD5592" w:rsidP="00CD5592">
                      <w:pPr>
                        <w:spacing w:after="0" w:line="360" w:lineRule="auto"/>
                      </w:pPr>
                    </w:p>
                    <w:p w14:paraId="259F35C1" w14:textId="77777777" w:rsidR="00CD5592" w:rsidRDefault="00CD5592" w:rsidP="00CD5592">
                      <w:pPr>
                        <w:spacing w:after="0" w:line="360" w:lineRule="auto"/>
                      </w:pPr>
                    </w:p>
                    <w:p w14:paraId="67DDF066" w14:textId="77777777" w:rsidR="00CD5592" w:rsidRDefault="00CD5592" w:rsidP="00CD5592">
                      <w:pPr>
                        <w:spacing w:after="0" w:line="360" w:lineRule="auto"/>
                      </w:pPr>
                    </w:p>
                    <w:p w14:paraId="485C573D" w14:textId="77777777" w:rsidR="00CD5592" w:rsidRDefault="00CD5592" w:rsidP="00CD5592">
                      <w:pPr>
                        <w:spacing w:after="0" w:line="360" w:lineRule="auto"/>
                      </w:pPr>
                    </w:p>
                    <w:p w14:paraId="198BA55D" w14:textId="77777777" w:rsidR="00CD5592" w:rsidRDefault="00CD5592" w:rsidP="00CD5592">
                      <w:pPr>
                        <w:spacing w:after="0" w:line="360" w:lineRule="auto"/>
                      </w:pPr>
                    </w:p>
                    <w:p w14:paraId="1D53B156" w14:textId="77777777" w:rsidR="00CD5592" w:rsidRDefault="00CD5592" w:rsidP="00CD5592">
                      <w:pPr>
                        <w:spacing w:after="0" w:line="360" w:lineRule="auto"/>
                      </w:pPr>
                    </w:p>
                    <w:p w14:paraId="2EC6EDD6" w14:textId="77777777" w:rsidR="00CD5592" w:rsidRDefault="00CD5592" w:rsidP="00CD5592">
                      <w:pPr>
                        <w:spacing w:after="0" w:line="360" w:lineRule="auto"/>
                      </w:pPr>
                    </w:p>
                    <w:p w14:paraId="209EEA0F" w14:textId="77777777" w:rsidR="00CD5592" w:rsidRDefault="00CD5592" w:rsidP="00CD5592">
                      <w:pPr>
                        <w:spacing w:after="0" w:line="360" w:lineRule="auto"/>
                      </w:pPr>
                    </w:p>
                    <w:p w14:paraId="0B860796" w14:textId="77777777" w:rsidR="00CD5592" w:rsidRDefault="00CD5592" w:rsidP="00CD5592">
                      <w:pPr>
                        <w:spacing w:after="0" w:line="360" w:lineRule="auto"/>
                      </w:pPr>
                    </w:p>
                    <w:p w14:paraId="2FDDB992" w14:textId="77777777" w:rsidR="00CD5592" w:rsidRDefault="00CD5592" w:rsidP="00CD5592">
                      <w:pPr>
                        <w:spacing w:after="0" w:line="360" w:lineRule="auto"/>
                      </w:pPr>
                    </w:p>
                    <w:p w14:paraId="6824D2BB" w14:textId="77777777" w:rsidR="00CD5592" w:rsidRDefault="00CD5592" w:rsidP="00CD5592">
                      <w:pPr>
                        <w:spacing w:after="0" w:line="360" w:lineRule="auto"/>
                      </w:pPr>
                    </w:p>
                    <w:p w14:paraId="67B52EB7" w14:textId="77777777" w:rsidR="00CD5592" w:rsidRDefault="00CD5592" w:rsidP="00CD5592">
                      <w:pPr>
                        <w:spacing w:after="0" w:line="360" w:lineRule="auto"/>
                      </w:pPr>
                    </w:p>
                    <w:p w14:paraId="2CCE1A11" w14:textId="77777777" w:rsidR="00CD5592" w:rsidRDefault="00CD5592" w:rsidP="00CD5592">
                      <w:pPr>
                        <w:spacing w:after="0" w:line="360" w:lineRule="auto"/>
                      </w:pPr>
                    </w:p>
                    <w:p w14:paraId="79CAD41E" w14:textId="77777777" w:rsidR="00CD5592" w:rsidRDefault="00CD5592" w:rsidP="00CD5592">
                      <w:pPr>
                        <w:spacing w:after="0" w:line="360" w:lineRule="auto"/>
                      </w:pPr>
                    </w:p>
                    <w:p w14:paraId="753869D9" w14:textId="77777777" w:rsidR="00CD5592" w:rsidRDefault="00CD5592" w:rsidP="00CD5592">
                      <w:pPr>
                        <w:spacing w:after="0" w:line="360" w:lineRule="auto"/>
                      </w:pPr>
                    </w:p>
                    <w:p w14:paraId="104199DA" w14:textId="77777777" w:rsidR="00CD5592" w:rsidRDefault="00CD5592" w:rsidP="00CD5592">
                      <w:pPr>
                        <w:spacing w:after="0" w:line="360" w:lineRule="auto"/>
                      </w:pPr>
                    </w:p>
                    <w:p w14:paraId="3FB808F3" w14:textId="77777777" w:rsidR="00CD5592" w:rsidRDefault="00CD5592" w:rsidP="00CD5592">
                      <w:pPr>
                        <w:spacing w:after="0" w:line="360" w:lineRule="auto"/>
                      </w:pPr>
                    </w:p>
                    <w:p w14:paraId="123C3A6E" w14:textId="77777777" w:rsidR="00CD5592" w:rsidRDefault="00CD5592" w:rsidP="00CD5592">
                      <w:pPr>
                        <w:spacing w:after="0" w:line="360" w:lineRule="auto"/>
                      </w:pPr>
                    </w:p>
                    <w:p w14:paraId="2B9A53DF" w14:textId="77777777" w:rsidR="00CD5592" w:rsidRDefault="00CD5592" w:rsidP="00CD5592">
                      <w:pPr>
                        <w:spacing w:after="0" w:line="360" w:lineRule="auto"/>
                      </w:pPr>
                    </w:p>
                    <w:p w14:paraId="5A90578B" w14:textId="77777777" w:rsidR="00CD5592" w:rsidRDefault="00CD5592" w:rsidP="00CD5592">
                      <w:pPr>
                        <w:spacing w:after="0" w:line="360" w:lineRule="auto"/>
                      </w:pPr>
                    </w:p>
                    <w:p w14:paraId="6E7B5EE9" w14:textId="77777777" w:rsidR="00CD5592" w:rsidRDefault="00CD5592" w:rsidP="00CD5592">
                      <w:pPr>
                        <w:spacing w:after="0" w:line="360" w:lineRule="auto"/>
                      </w:pPr>
                    </w:p>
                    <w:p w14:paraId="0DF514AC" w14:textId="77777777" w:rsidR="00CD5592" w:rsidRDefault="00CD5592" w:rsidP="00CD5592">
                      <w:pPr>
                        <w:spacing w:after="0" w:line="360" w:lineRule="auto"/>
                      </w:pPr>
                    </w:p>
                    <w:p w14:paraId="0E26C010" w14:textId="77777777" w:rsidR="00CD5592" w:rsidRDefault="00CD5592" w:rsidP="00CD5592">
                      <w:pPr>
                        <w:spacing w:after="0" w:line="360" w:lineRule="auto"/>
                      </w:pPr>
                    </w:p>
                    <w:p w14:paraId="7FA2D46A" w14:textId="77777777" w:rsidR="00CD5592" w:rsidRDefault="00CD5592" w:rsidP="00CD5592">
                      <w:pPr>
                        <w:spacing w:after="0" w:line="360" w:lineRule="auto"/>
                      </w:pPr>
                    </w:p>
                    <w:p w14:paraId="24BBE5F6" w14:textId="77777777" w:rsidR="00CD5592" w:rsidRDefault="00CD5592" w:rsidP="00CD5592">
                      <w:pPr>
                        <w:spacing w:after="0" w:line="360" w:lineRule="auto"/>
                      </w:pPr>
                    </w:p>
                    <w:p w14:paraId="5771E728" w14:textId="77777777" w:rsidR="00CD5592" w:rsidRDefault="00CD5592" w:rsidP="00CD5592">
                      <w:pPr>
                        <w:spacing w:after="0" w:line="360" w:lineRule="auto"/>
                      </w:pPr>
                    </w:p>
                    <w:p w14:paraId="47BDCCBC" w14:textId="77777777" w:rsidR="00CD5592" w:rsidRDefault="00CD5592" w:rsidP="00CD5592">
                      <w:pPr>
                        <w:spacing w:after="0" w:line="360" w:lineRule="auto"/>
                      </w:pPr>
                    </w:p>
                    <w:p w14:paraId="57643504" w14:textId="77777777" w:rsidR="00CD5592" w:rsidRDefault="00CD5592" w:rsidP="00CD5592">
                      <w:pPr>
                        <w:spacing w:after="0" w:line="360" w:lineRule="auto"/>
                      </w:pPr>
                    </w:p>
                    <w:p w14:paraId="3A52C9CC" w14:textId="77777777" w:rsidR="00CD5592" w:rsidRDefault="00CD5592" w:rsidP="00CD5592">
                      <w:pPr>
                        <w:spacing w:after="0" w:line="360" w:lineRule="auto"/>
                      </w:pPr>
                    </w:p>
                    <w:p w14:paraId="15146DCE" w14:textId="77777777" w:rsidR="00CD5592" w:rsidRDefault="00CD5592" w:rsidP="00CD5592">
                      <w:pPr>
                        <w:pStyle w:val="Titre2"/>
                        <w:spacing w:before="0" w:line="360" w:lineRule="auto"/>
                      </w:pPr>
                      <w:r>
                        <w:rPr>
                          <w:lang w:bidi="fr-FR"/>
                        </w:rPr>
                        <w:t>Démarche à suivre :</w:t>
                      </w:r>
                    </w:p>
                    <w:p w14:paraId="4BC53161" w14:textId="77777777" w:rsidR="00CD5592" w:rsidRDefault="00CD5592" w:rsidP="00CD5592">
                      <w:pPr>
                        <w:spacing w:after="0"/>
                        <w:rPr>
                          <w:lang w:bidi="fr-FR"/>
                        </w:rPr>
                      </w:pPr>
                    </w:p>
                    <w:p w14:paraId="67044342" w14:textId="77777777" w:rsidR="00CD5592" w:rsidRDefault="00CD5592" w:rsidP="00CD5592">
                      <w:pPr>
                        <w:spacing w:after="0"/>
                      </w:pPr>
                    </w:p>
                    <w:p w14:paraId="29951FD5" w14:textId="77777777" w:rsidR="00CD5592" w:rsidRDefault="00CD5592" w:rsidP="00CD5592">
                      <w:pPr>
                        <w:spacing w:after="0"/>
                      </w:pPr>
                      <w:r>
                        <w:t xml:space="preserve"> </w:t>
                      </w:r>
                    </w:p>
                  </w:txbxContent>
                </v:textbox>
                <w10:wrap type="square" anchorx="margin"/>
              </v:shape>
            </w:pict>
          </mc:Fallback>
        </mc:AlternateContent>
      </w:r>
    </w:p>
    <w:p w14:paraId="491C61DC" w14:textId="60E31E1F" w:rsidR="00FF50F7" w:rsidRPr="00FF50F7" w:rsidRDefault="00FF50F7" w:rsidP="00FF50F7">
      <w:pPr>
        <w:rPr>
          <w:sz w:val="24"/>
        </w:rPr>
      </w:pPr>
    </w:p>
    <w:p w14:paraId="04076601" w14:textId="7F4E9A3E" w:rsidR="00FF50F7" w:rsidRPr="00FF50F7" w:rsidRDefault="00AC38F9" w:rsidP="00FF50F7">
      <w:pPr>
        <w:rPr>
          <w:sz w:val="24"/>
        </w:rPr>
      </w:pPr>
      <w:r>
        <w:rPr>
          <w:noProof/>
          <w:lang w:bidi="fr-FR"/>
        </w:rPr>
        <w:lastRenderedPageBreak/>
        <mc:AlternateContent>
          <mc:Choice Requires="wps">
            <w:drawing>
              <wp:anchor distT="0" distB="0" distL="114300" distR="114300" simplePos="0" relativeHeight="251691008" behindDoc="1" locked="0" layoutInCell="1" allowOverlap="1" wp14:anchorId="058038E9" wp14:editId="2313EF61">
                <wp:simplePos x="0" y="0"/>
                <wp:positionH relativeFrom="margin">
                  <wp:posOffset>-201295</wp:posOffset>
                </wp:positionH>
                <wp:positionV relativeFrom="paragraph">
                  <wp:posOffset>304800</wp:posOffset>
                </wp:positionV>
                <wp:extent cx="6591300" cy="8239125"/>
                <wp:effectExtent l="0" t="0" r="0" b="9525"/>
                <wp:wrapSquare wrapText="bothSides"/>
                <wp:docPr id="38" name="Zone de texte 38"/>
                <wp:cNvGraphicFramePr/>
                <a:graphic xmlns:a="http://schemas.openxmlformats.org/drawingml/2006/main">
                  <a:graphicData uri="http://schemas.microsoft.com/office/word/2010/wordprocessingShape">
                    <wps:wsp>
                      <wps:cNvSpPr txBox="1"/>
                      <wps:spPr>
                        <a:xfrm>
                          <a:off x="0" y="0"/>
                          <a:ext cx="6591300" cy="82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88456D" w14:textId="7183523C" w:rsidR="00AC38F9" w:rsidRDefault="00AC38F9" w:rsidP="00AC38F9">
                            <w:pPr>
                              <w:pStyle w:val="Titre2"/>
                              <w:spacing w:before="0" w:line="360" w:lineRule="auto"/>
                              <w:rPr>
                                <w:lang w:bidi="fr-FR"/>
                              </w:rPr>
                            </w:pPr>
                            <w:r>
                              <w:rPr>
                                <w:lang w:bidi="fr-FR"/>
                              </w:rPr>
                              <w:t xml:space="preserve">Génération de la table </w:t>
                            </w:r>
                            <w:proofErr w:type="gramStart"/>
                            <w:r>
                              <w:rPr>
                                <w:lang w:bidi="fr-FR"/>
                              </w:rPr>
                              <w:t>Menu:</w:t>
                            </w:r>
                            <w:proofErr w:type="gramEnd"/>
                          </w:p>
                          <w:p w14:paraId="15DC460F" w14:textId="77777777" w:rsidR="00AC38F9" w:rsidRDefault="00AC38F9" w:rsidP="00AC38F9">
                            <w:pPr>
                              <w:spacing w:line="360" w:lineRule="auto"/>
                              <w:rPr>
                                <w:lang w:bidi="fr-FR"/>
                              </w:rPr>
                            </w:pPr>
                            <w:r>
                              <w:rPr>
                                <w:lang w:bidi="fr-FR"/>
                              </w:rPr>
                              <w:t>Rappelons la structure de la table évènement :</w:t>
                            </w:r>
                          </w:p>
                          <w:tbl>
                            <w:tblPr>
                              <w:tblStyle w:val="TableauGrille4-Accentuation1"/>
                              <w:tblW w:w="0" w:type="auto"/>
                              <w:tblLook w:val="04A0" w:firstRow="1" w:lastRow="0" w:firstColumn="1" w:lastColumn="0" w:noHBand="0" w:noVBand="1"/>
                            </w:tblPr>
                            <w:tblGrid>
                              <w:gridCol w:w="2524"/>
                              <w:gridCol w:w="2524"/>
                              <w:gridCol w:w="2524"/>
                              <w:gridCol w:w="2525"/>
                            </w:tblGrid>
                            <w:tr w:rsidR="00AC38F9" w14:paraId="791D91F8" w14:textId="77777777" w:rsidTr="00D77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09FA346" w14:textId="77777777" w:rsidR="00AC38F9" w:rsidRDefault="00AC38F9" w:rsidP="00AC38F9">
                                  <w:pPr>
                                    <w:spacing w:line="360" w:lineRule="auto"/>
                                    <w:jc w:val="both"/>
                                  </w:pPr>
                                  <w:r>
                                    <w:t xml:space="preserve">IdRestaurant </w:t>
                                  </w:r>
                                </w:p>
                              </w:tc>
                              <w:tc>
                                <w:tcPr>
                                  <w:tcW w:w="2524" w:type="dxa"/>
                                </w:tcPr>
                                <w:p w14:paraId="07476ECD"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2524" w:type="dxa"/>
                                </w:tcPr>
                                <w:p w14:paraId="5A72750E"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Type </w:t>
                                  </w:r>
                                </w:p>
                              </w:tc>
                              <w:tc>
                                <w:tcPr>
                                  <w:tcW w:w="2525" w:type="dxa"/>
                                </w:tcPr>
                                <w:p w14:paraId="74018378"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Plat </w:t>
                                  </w:r>
                                </w:p>
                              </w:tc>
                            </w:tr>
                            <w:tr w:rsidR="00AC38F9" w14:paraId="1D6085FD" w14:textId="77777777" w:rsidTr="00D7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E75CF33" w14:textId="77777777" w:rsidR="00AC38F9" w:rsidRDefault="00AC38F9" w:rsidP="00AC38F9">
                                  <w:pPr>
                                    <w:spacing w:line="360" w:lineRule="auto"/>
                                    <w:jc w:val="both"/>
                                  </w:pPr>
                                  <w:r>
                                    <w:t>ESI016</w:t>
                                  </w:r>
                                </w:p>
                              </w:tc>
                              <w:tc>
                                <w:tcPr>
                                  <w:tcW w:w="2524" w:type="dxa"/>
                                </w:tcPr>
                                <w:p w14:paraId="089ADE54"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21/04/2022</w:t>
                                  </w:r>
                                </w:p>
                              </w:tc>
                              <w:tc>
                                <w:tcPr>
                                  <w:tcW w:w="2524" w:type="dxa"/>
                                </w:tcPr>
                                <w:p w14:paraId="384FE74D"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Midi </w:t>
                                  </w:r>
                                </w:p>
                              </w:tc>
                              <w:tc>
                                <w:tcPr>
                                  <w:tcW w:w="2525" w:type="dxa"/>
                                </w:tcPr>
                                <w:p w14:paraId="6C6943F2"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Riz </w:t>
                                  </w:r>
                                </w:p>
                              </w:tc>
                            </w:tr>
                            <w:tr w:rsidR="00AC38F9" w14:paraId="5414BBAE" w14:textId="77777777" w:rsidTr="00D77505">
                              <w:tc>
                                <w:tcPr>
                                  <w:cnfStyle w:val="001000000000" w:firstRow="0" w:lastRow="0" w:firstColumn="1" w:lastColumn="0" w:oddVBand="0" w:evenVBand="0" w:oddHBand="0" w:evenHBand="0" w:firstRowFirstColumn="0" w:firstRowLastColumn="0" w:lastRowFirstColumn="0" w:lastRowLastColumn="0"/>
                                  <w:tcW w:w="2524" w:type="dxa"/>
                                </w:tcPr>
                                <w:p w14:paraId="1B01041E" w14:textId="77777777" w:rsidR="00AC38F9" w:rsidRDefault="00AC38F9" w:rsidP="00AC38F9">
                                  <w:pPr>
                                    <w:spacing w:line="360" w:lineRule="auto"/>
                                    <w:jc w:val="both"/>
                                  </w:pPr>
                                  <w:r>
                                    <w:t>Bouraoui016</w:t>
                                  </w:r>
                                </w:p>
                              </w:tc>
                              <w:tc>
                                <w:tcPr>
                                  <w:tcW w:w="2524" w:type="dxa"/>
                                </w:tcPr>
                                <w:p w14:paraId="1107B823"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21/04/2022</w:t>
                                  </w:r>
                                </w:p>
                              </w:tc>
                              <w:tc>
                                <w:tcPr>
                                  <w:tcW w:w="2524" w:type="dxa"/>
                                </w:tcPr>
                                <w:p w14:paraId="702FC3E5"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Soir </w:t>
                                  </w:r>
                                </w:p>
                              </w:tc>
                              <w:tc>
                                <w:tcPr>
                                  <w:tcW w:w="2525" w:type="dxa"/>
                                </w:tcPr>
                                <w:p w14:paraId="737B1655"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Soupe de poisson </w:t>
                                  </w:r>
                                </w:p>
                              </w:tc>
                            </w:tr>
                          </w:tbl>
                          <w:p w14:paraId="33AF1C3C" w14:textId="77777777" w:rsidR="00AC38F9" w:rsidRDefault="00AC38F9" w:rsidP="00AC38F9">
                            <w:pPr>
                              <w:spacing w:line="360" w:lineRule="auto"/>
                              <w:rPr>
                                <w:lang w:bidi="fr-FR"/>
                              </w:rPr>
                            </w:pPr>
                          </w:p>
                          <w:p w14:paraId="7D1A04EC" w14:textId="30A7493B" w:rsidR="00AC38F9" w:rsidRPr="00CD5592" w:rsidRDefault="00F77EA8" w:rsidP="00AC38F9">
                            <w:pPr>
                              <w:spacing w:line="360" w:lineRule="auto"/>
                              <w:rPr>
                                <w:b/>
                                <w:bCs/>
                                <w:i/>
                                <w:iCs/>
                              </w:rPr>
                            </w:pPr>
                            <w:r>
                              <w:rPr>
                                <w:lang w:bidi="fr-FR"/>
                              </w:rPr>
                              <w:t xml:space="preserve">Nous avons rempli l’attribut Plat d’une manière périodique avec les plats suivant : </w:t>
                            </w:r>
                            <w:r w:rsidRPr="00F77EA8">
                              <w:rPr>
                                <w:b/>
                                <w:bCs/>
                                <w:lang w:bidi="fr-FR"/>
                              </w:rPr>
                              <w:t xml:space="preserve">Lentilles – </w:t>
                            </w:r>
                            <w:proofErr w:type="spellStart"/>
                            <w:r w:rsidRPr="00F77EA8">
                              <w:rPr>
                                <w:b/>
                                <w:bCs/>
                                <w:lang w:bidi="fr-FR"/>
                              </w:rPr>
                              <w:t>Loubia</w:t>
                            </w:r>
                            <w:proofErr w:type="spellEnd"/>
                            <w:r w:rsidRPr="00F77EA8">
                              <w:rPr>
                                <w:b/>
                                <w:bCs/>
                                <w:lang w:bidi="fr-FR"/>
                              </w:rPr>
                              <w:t xml:space="preserve"> – Riz – Spaghetti – Couscous.</w:t>
                            </w:r>
                          </w:p>
                          <w:p w14:paraId="6A3BD96D" w14:textId="77777777" w:rsidR="00AC38F9" w:rsidRDefault="00AC38F9" w:rsidP="00AC38F9">
                            <w:pPr>
                              <w:rPr>
                                <w:lang w:bidi="fr-FR"/>
                              </w:rPr>
                            </w:pPr>
                            <w:r>
                              <w:rPr>
                                <w:lang w:bidi="fr-FR"/>
                              </w:rPr>
                              <w:t>Et voici un aperçu sur la table Evènement :</w:t>
                            </w:r>
                          </w:p>
                          <w:p w14:paraId="15112901" w14:textId="77777777" w:rsidR="00AC38F9" w:rsidRDefault="00AC38F9" w:rsidP="00AC38F9">
                            <w:pPr>
                              <w:rPr>
                                <w:lang w:bidi="fr-FR"/>
                              </w:rPr>
                            </w:pPr>
                          </w:p>
                          <w:p w14:paraId="4E5ECF3F" w14:textId="77777777" w:rsidR="00AC38F9" w:rsidRDefault="00AC38F9" w:rsidP="00AC38F9">
                            <w:pPr>
                              <w:rPr>
                                <w:lang w:bidi="fr-FR"/>
                              </w:rPr>
                            </w:pPr>
                          </w:p>
                          <w:p w14:paraId="26419375" w14:textId="77777777" w:rsidR="00AC38F9" w:rsidRPr="007C78AB" w:rsidRDefault="00AC38F9" w:rsidP="00AC38F9">
                            <w:pPr>
                              <w:rPr>
                                <w:lang w:bidi="fr-FR"/>
                              </w:rPr>
                            </w:pPr>
                          </w:p>
                          <w:p w14:paraId="3CC2B4BD" w14:textId="77777777" w:rsidR="00AC38F9" w:rsidRPr="005D3272" w:rsidRDefault="00AC38F9" w:rsidP="00AC38F9">
                            <w:pPr>
                              <w:rPr>
                                <w:lang w:bidi="fr-FR"/>
                              </w:rPr>
                            </w:pPr>
                          </w:p>
                          <w:p w14:paraId="149C8A35" w14:textId="77777777" w:rsidR="00AC38F9" w:rsidRDefault="00AC38F9" w:rsidP="00AC38F9">
                            <w:pPr>
                              <w:spacing w:after="0" w:line="360" w:lineRule="auto"/>
                              <w:jc w:val="both"/>
                            </w:pPr>
                          </w:p>
                          <w:p w14:paraId="546EDB09" w14:textId="77777777" w:rsidR="00AC38F9" w:rsidRDefault="00AC38F9" w:rsidP="00AC38F9">
                            <w:pPr>
                              <w:spacing w:after="0" w:line="360" w:lineRule="auto"/>
                              <w:jc w:val="both"/>
                            </w:pPr>
                          </w:p>
                          <w:p w14:paraId="3BD5C28F" w14:textId="77777777" w:rsidR="00AC38F9" w:rsidRDefault="00AC38F9" w:rsidP="00AC38F9">
                            <w:pPr>
                              <w:spacing w:after="0" w:line="360" w:lineRule="auto"/>
                            </w:pPr>
                          </w:p>
                          <w:p w14:paraId="1295BD12" w14:textId="77777777" w:rsidR="00AC38F9" w:rsidRDefault="00AC38F9" w:rsidP="00AC38F9">
                            <w:pPr>
                              <w:spacing w:after="0" w:line="360" w:lineRule="auto"/>
                            </w:pPr>
                          </w:p>
                          <w:p w14:paraId="15831C35" w14:textId="77777777" w:rsidR="00AC38F9" w:rsidRDefault="00AC38F9" w:rsidP="00AC38F9">
                            <w:pPr>
                              <w:spacing w:after="0" w:line="360" w:lineRule="auto"/>
                            </w:pPr>
                          </w:p>
                          <w:p w14:paraId="61DDC75D" w14:textId="77777777" w:rsidR="00AC38F9" w:rsidRDefault="00AC38F9" w:rsidP="00AC38F9">
                            <w:pPr>
                              <w:spacing w:after="0" w:line="360" w:lineRule="auto"/>
                            </w:pPr>
                          </w:p>
                          <w:p w14:paraId="143617C6" w14:textId="77777777" w:rsidR="00AC38F9" w:rsidRDefault="00AC38F9" w:rsidP="00AC38F9">
                            <w:pPr>
                              <w:spacing w:after="0" w:line="360" w:lineRule="auto"/>
                            </w:pPr>
                          </w:p>
                          <w:p w14:paraId="7A3ACA5D" w14:textId="77777777" w:rsidR="00AC38F9" w:rsidRDefault="00AC38F9" w:rsidP="00AC38F9">
                            <w:pPr>
                              <w:spacing w:after="0" w:line="360" w:lineRule="auto"/>
                            </w:pPr>
                          </w:p>
                          <w:p w14:paraId="3C723DE8" w14:textId="77777777" w:rsidR="00AC38F9" w:rsidRDefault="00AC38F9" w:rsidP="00AC38F9">
                            <w:pPr>
                              <w:spacing w:after="0" w:line="360" w:lineRule="auto"/>
                            </w:pPr>
                          </w:p>
                          <w:p w14:paraId="05BDCB52" w14:textId="77777777" w:rsidR="00AC38F9" w:rsidRDefault="00AC38F9" w:rsidP="00AC38F9">
                            <w:pPr>
                              <w:spacing w:after="0" w:line="360" w:lineRule="auto"/>
                            </w:pPr>
                          </w:p>
                          <w:p w14:paraId="5D2DBAB1" w14:textId="77777777" w:rsidR="00AC38F9" w:rsidRDefault="00AC38F9" w:rsidP="00AC38F9">
                            <w:pPr>
                              <w:spacing w:after="0" w:line="360" w:lineRule="auto"/>
                            </w:pPr>
                          </w:p>
                          <w:p w14:paraId="3E5FF117" w14:textId="77777777" w:rsidR="00AC38F9" w:rsidRDefault="00AC38F9" w:rsidP="00AC38F9">
                            <w:pPr>
                              <w:spacing w:after="0" w:line="360" w:lineRule="auto"/>
                            </w:pPr>
                          </w:p>
                          <w:p w14:paraId="01B0E291" w14:textId="77777777" w:rsidR="00AC38F9" w:rsidRDefault="00AC38F9" w:rsidP="00AC38F9">
                            <w:pPr>
                              <w:spacing w:after="0" w:line="360" w:lineRule="auto"/>
                            </w:pPr>
                          </w:p>
                          <w:p w14:paraId="79F074AB" w14:textId="77777777" w:rsidR="00AC38F9" w:rsidRDefault="00AC38F9" w:rsidP="00AC38F9">
                            <w:pPr>
                              <w:spacing w:after="0" w:line="360" w:lineRule="auto"/>
                            </w:pPr>
                          </w:p>
                          <w:p w14:paraId="18B8B378" w14:textId="77777777" w:rsidR="00AC38F9" w:rsidRDefault="00AC38F9" w:rsidP="00AC38F9">
                            <w:pPr>
                              <w:spacing w:after="0" w:line="360" w:lineRule="auto"/>
                            </w:pPr>
                          </w:p>
                          <w:p w14:paraId="00C9CA01" w14:textId="77777777" w:rsidR="00AC38F9" w:rsidRDefault="00AC38F9" w:rsidP="00AC38F9">
                            <w:pPr>
                              <w:spacing w:after="0" w:line="360" w:lineRule="auto"/>
                            </w:pPr>
                          </w:p>
                          <w:p w14:paraId="58573FCF" w14:textId="77777777" w:rsidR="00AC38F9" w:rsidRDefault="00AC38F9" w:rsidP="00AC38F9">
                            <w:pPr>
                              <w:spacing w:after="0" w:line="360" w:lineRule="auto"/>
                            </w:pPr>
                          </w:p>
                          <w:p w14:paraId="2637D1ED" w14:textId="77777777" w:rsidR="00AC38F9" w:rsidRDefault="00AC38F9" w:rsidP="00AC38F9">
                            <w:pPr>
                              <w:spacing w:after="0" w:line="360" w:lineRule="auto"/>
                            </w:pPr>
                          </w:p>
                          <w:p w14:paraId="467D3B5A" w14:textId="77777777" w:rsidR="00AC38F9" w:rsidRDefault="00AC38F9" w:rsidP="00AC38F9">
                            <w:pPr>
                              <w:spacing w:after="0" w:line="360" w:lineRule="auto"/>
                            </w:pPr>
                          </w:p>
                          <w:p w14:paraId="4D5AC5C2" w14:textId="77777777" w:rsidR="00AC38F9" w:rsidRDefault="00AC38F9" w:rsidP="00AC38F9">
                            <w:pPr>
                              <w:spacing w:after="0" w:line="360" w:lineRule="auto"/>
                            </w:pPr>
                          </w:p>
                          <w:p w14:paraId="2E618A0E" w14:textId="77777777" w:rsidR="00AC38F9" w:rsidRDefault="00AC38F9" w:rsidP="00AC38F9">
                            <w:pPr>
                              <w:spacing w:after="0" w:line="360" w:lineRule="auto"/>
                            </w:pPr>
                          </w:p>
                          <w:p w14:paraId="6EFA081C" w14:textId="77777777" w:rsidR="00AC38F9" w:rsidRDefault="00AC38F9" w:rsidP="00AC38F9">
                            <w:pPr>
                              <w:spacing w:after="0" w:line="360" w:lineRule="auto"/>
                            </w:pPr>
                          </w:p>
                          <w:p w14:paraId="09160FE3" w14:textId="77777777" w:rsidR="00AC38F9" w:rsidRDefault="00AC38F9" w:rsidP="00AC38F9">
                            <w:pPr>
                              <w:spacing w:after="0" w:line="360" w:lineRule="auto"/>
                            </w:pPr>
                          </w:p>
                          <w:p w14:paraId="2E6C38BB" w14:textId="77777777" w:rsidR="00AC38F9" w:rsidRDefault="00AC38F9" w:rsidP="00AC38F9">
                            <w:pPr>
                              <w:spacing w:after="0" w:line="360" w:lineRule="auto"/>
                            </w:pPr>
                          </w:p>
                          <w:p w14:paraId="08C9196E" w14:textId="77777777" w:rsidR="00AC38F9" w:rsidRDefault="00AC38F9" w:rsidP="00AC38F9">
                            <w:pPr>
                              <w:spacing w:after="0" w:line="360" w:lineRule="auto"/>
                            </w:pPr>
                          </w:p>
                          <w:p w14:paraId="25E14CFB" w14:textId="77777777" w:rsidR="00AC38F9" w:rsidRDefault="00AC38F9" w:rsidP="00AC38F9">
                            <w:pPr>
                              <w:spacing w:after="0" w:line="360" w:lineRule="auto"/>
                            </w:pPr>
                          </w:p>
                          <w:p w14:paraId="4F52FF9E" w14:textId="77777777" w:rsidR="00AC38F9" w:rsidRDefault="00AC38F9" w:rsidP="00AC38F9">
                            <w:pPr>
                              <w:spacing w:after="0" w:line="360" w:lineRule="auto"/>
                            </w:pPr>
                          </w:p>
                          <w:p w14:paraId="3E252059" w14:textId="77777777" w:rsidR="00AC38F9" w:rsidRDefault="00AC38F9" w:rsidP="00AC38F9">
                            <w:pPr>
                              <w:spacing w:after="0" w:line="360" w:lineRule="auto"/>
                            </w:pPr>
                          </w:p>
                          <w:p w14:paraId="3156C8E7" w14:textId="77777777" w:rsidR="00AC38F9" w:rsidRDefault="00AC38F9" w:rsidP="00AC38F9">
                            <w:pPr>
                              <w:spacing w:after="0" w:line="360" w:lineRule="auto"/>
                            </w:pPr>
                          </w:p>
                          <w:p w14:paraId="69662633" w14:textId="77777777" w:rsidR="00AC38F9" w:rsidRDefault="00AC38F9" w:rsidP="00AC38F9">
                            <w:pPr>
                              <w:spacing w:after="0" w:line="360" w:lineRule="auto"/>
                            </w:pPr>
                          </w:p>
                          <w:p w14:paraId="0ED45C08" w14:textId="77777777" w:rsidR="00AC38F9" w:rsidRDefault="00AC38F9" w:rsidP="00AC38F9">
                            <w:pPr>
                              <w:spacing w:after="0" w:line="360" w:lineRule="auto"/>
                            </w:pPr>
                          </w:p>
                          <w:p w14:paraId="03DB48CC" w14:textId="77777777" w:rsidR="00AC38F9" w:rsidRDefault="00AC38F9" w:rsidP="00AC38F9">
                            <w:pPr>
                              <w:spacing w:after="0" w:line="360" w:lineRule="auto"/>
                            </w:pPr>
                          </w:p>
                          <w:p w14:paraId="0E845BD5" w14:textId="77777777" w:rsidR="00AC38F9" w:rsidRDefault="00AC38F9" w:rsidP="00AC38F9">
                            <w:pPr>
                              <w:spacing w:after="0" w:line="360" w:lineRule="auto"/>
                            </w:pPr>
                          </w:p>
                          <w:p w14:paraId="06C3A3D1" w14:textId="77777777" w:rsidR="00AC38F9" w:rsidRDefault="00AC38F9" w:rsidP="00AC38F9">
                            <w:pPr>
                              <w:spacing w:after="0" w:line="360" w:lineRule="auto"/>
                            </w:pPr>
                          </w:p>
                          <w:p w14:paraId="1A704D90" w14:textId="77777777" w:rsidR="00AC38F9" w:rsidRDefault="00AC38F9" w:rsidP="00AC38F9">
                            <w:pPr>
                              <w:spacing w:after="0" w:line="360" w:lineRule="auto"/>
                            </w:pPr>
                          </w:p>
                          <w:p w14:paraId="615C4F79" w14:textId="77777777" w:rsidR="00AC38F9" w:rsidRDefault="00AC38F9" w:rsidP="00AC38F9">
                            <w:pPr>
                              <w:spacing w:after="0" w:line="360" w:lineRule="auto"/>
                            </w:pPr>
                          </w:p>
                          <w:p w14:paraId="2D61BDB5" w14:textId="77777777" w:rsidR="00AC38F9" w:rsidRDefault="00AC38F9" w:rsidP="00AC38F9">
                            <w:pPr>
                              <w:pStyle w:val="Titre2"/>
                              <w:spacing w:before="0" w:line="360" w:lineRule="auto"/>
                            </w:pPr>
                            <w:r>
                              <w:rPr>
                                <w:lang w:bidi="fr-FR"/>
                              </w:rPr>
                              <w:t>Démarche à suivre :</w:t>
                            </w:r>
                          </w:p>
                          <w:p w14:paraId="19B7A00C" w14:textId="77777777" w:rsidR="00AC38F9" w:rsidRDefault="00AC38F9" w:rsidP="00AC38F9">
                            <w:pPr>
                              <w:spacing w:after="0"/>
                              <w:rPr>
                                <w:lang w:bidi="fr-FR"/>
                              </w:rPr>
                            </w:pPr>
                          </w:p>
                          <w:p w14:paraId="3483B74A" w14:textId="77777777" w:rsidR="00AC38F9" w:rsidRDefault="00AC38F9" w:rsidP="00AC38F9">
                            <w:pPr>
                              <w:spacing w:after="0"/>
                            </w:pPr>
                          </w:p>
                          <w:p w14:paraId="3C1B5DF0" w14:textId="77777777" w:rsidR="00AC38F9" w:rsidRDefault="00AC38F9" w:rsidP="00AC38F9">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038E9" id="Zone de texte 38" o:spid="_x0000_s1046" type="#_x0000_t202" style="position:absolute;margin-left:-15.85pt;margin-top:24pt;width:519pt;height:648.7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" filled="f" stroked="f">
                <v:textbox>
                  <w:txbxContent>
                    <w:p w14:paraId="5B88456D" w14:textId="7183523C" w:rsidR="00AC38F9" w:rsidRDefault="00AC38F9" w:rsidP="00AC38F9">
                      <w:pPr>
                        <w:pStyle w:val="Titre2"/>
                        <w:spacing w:before="0" w:line="360" w:lineRule="auto"/>
                        <w:rPr>
                          <w:lang w:bidi="fr-FR"/>
                        </w:rPr>
                      </w:pPr>
                      <w:r>
                        <w:rPr>
                          <w:lang w:bidi="fr-FR"/>
                        </w:rPr>
                        <w:t xml:space="preserve">Génération de la table </w:t>
                      </w:r>
                      <w:proofErr w:type="gramStart"/>
                      <w:r>
                        <w:rPr>
                          <w:lang w:bidi="fr-FR"/>
                        </w:rPr>
                        <w:t>Menu:</w:t>
                      </w:r>
                      <w:proofErr w:type="gramEnd"/>
                    </w:p>
                    <w:p w14:paraId="15DC460F" w14:textId="77777777" w:rsidR="00AC38F9" w:rsidRDefault="00AC38F9" w:rsidP="00AC38F9">
                      <w:pPr>
                        <w:spacing w:line="360" w:lineRule="auto"/>
                        <w:rPr>
                          <w:lang w:bidi="fr-FR"/>
                        </w:rPr>
                      </w:pPr>
                      <w:r>
                        <w:rPr>
                          <w:lang w:bidi="fr-FR"/>
                        </w:rPr>
                        <w:t>Rappelons la structure de la table évènement :</w:t>
                      </w:r>
                    </w:p>
                    <w:tbl>
                      <w:tblPr>
                        <w:tblStyle w:val="TableauGrille4-Accentuation1"/>
                        <w:tblW w:w="0" w:type="auto"/>
                        <w:tblLook w:val="04A0" w:firstRow="1" w:lastRow="0" w:firstColumn="1" w:lastColumn="0" w:noHBand="0" w:noVBand="1"/>
                      </w:tblPr>
                      <w:tblGrid>
                        <w:gridCol w:w="2524"/>
                        <w:gridCol w:w="2524"/>
                        <w:gridCol w:w="2524"/>
                        <w:gridCol w:w="2525"/>
                      </w:tblGrid>
                      <w:tr w:rsidR="00AC38F9" w14:paraId="791D91F8" w14:textId="77777777" w:rsidTr="00D77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09FA346" w14:textId="77777777" w:rsidR="00AC38F9" w:rsidRDefault="00AC38F9" w:rsidP="00AC38F9">
                            <w:pPr>
                              <w:spacing w:line="360" w:lineRule="auto"/>
                              <w:jc w:val="both"/>
                            </w:pPr>
                            <w:r>
                              <w:t xml:space="preserve">IdRestaurant </w:t>
                            </w:r>
                          </w:p>
                        </w:tc>
                        <w:tc>
                          <w:tcPr>
                            <w:tcW w:w="2524" w:type="dxa"/>
                          </w:tcPr>
                          <w:p w14:paraId="07476ECD"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Date </w:t>
                            </w:r>
                          </w:p>
                        </w:tc>
                        <w:tc>
                          <w:tcPr>
                            <w:tcW w:w="2524" w:type="dxa"/>
                          </w:tcPr>
                          <w:p w14:paraId="5A72750E"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Type </w:t>
                            </w:r>
                          </w:p>
                        </w:tc>
                        <w:tc>
                          <w:tcPr>
                            <w:tcW w:w="2525" w:type="dxa"/>
                          </w:tcPr>
                          <w:p w14:paraId="74018378" w14:textId="77777777" w:rsidR="00AC38F9" w:rsidRDefault="00AC38F9" w:rsidP="00AC38F9">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Plat </w:t>
                            </w:r>
                          </w:p>
                        </w:tc>
                      </w:tr>
                      <w:tr w:rsidR="00AC38F9" w14:paraId="1D6085FD" w14:textId="77777777" w:rsidTr="00D7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E75CF33" w14:textId="77777777" w:rsidR="00AC38F9" w:rsidRDefault="00AC38F9" w:rsidP="00AC38F9">
                            <w:pPr>
                              <w:spacing w:line="360" w:lineRule="auto"/>
                              <w:jc w:val="both"/>
                            </w:pPr>
                            <w:r>
                              <w:t>ESI016</w:t>
                            </w:r>
                          </w:p>
                        </w:tc>
                        <w:tc>
                          <w:tcPr>
                            <w:tcW w:w="2524" w:type="dxa"/>
                          </w:tcPr>
                          <w:p w14:paraId="089ADE54"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21/04/2022</w:t>
                            </w:r>
                          </w:p>
                        </w:tc>
                        <w:tc>
                          <w:tcPr>
                            <w:tcW w:w="2524" w:type="dxa"/>
                          </w:tcPr>
                          <w:p w14:paraId="384FE74D"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Midi </w:t>
                            </w:r>
                          </w:p>
                        </w:tc>
                        <w:tc>
                          <w:tcPr>
                            <w:tcW w:w="2525" w:type="dxa"/>
                          </w:tcPr>
                          <w:p w14:paraId="6C6943F2" w14:textId="77777777" w:rsidR="00AC38F9" w:rsidRDefault="00AC38F9" w:rsidP="00AC38F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Riz </w:t>
                            </w:r>
                          </w:p>
                        </w:tc>
                      </w:tr>
                      <w:tr w:rsidR="00AC38F9" w14:paraId="5414BBAE" w14:textId="77777777" w:rsidTr="00D77505">
                        <w:tc>
                          <w:tcPr>
                            <w:cnfStyle w:val="001000000000" w:firstRow="0" w:lastRow="0" w:firstColumn="1" w:lastColumn="0" w:oddVBand="0" w:evenVBand="0" w:oddHBand="0" w:evenHBand="0" w:firstRowFirstColumn="0" w:firstRowLastColumn="0" w:lastRowFirstColumn="0" w:lastRowLastColumn="0"/>
                            <w:tcW w:w="2524" w:type="dxa"/>
                          </w:tcPr>
                          <w:p w14:paraId="1B01041E" w14:textId="77777777" w:rsidR="00AC38F9" w:rsidRDefault="00AC38F9" w:rsidP="00AC38F9">
                            <w:pPr>
                              <w:spacing w:line="360" w:lineRule="auto"/>
                              <w:jc w:val="both"/>
                            </w:pPr>
                            <w:r>
                              <w:t>Bouraoui016</w:t>
                            </w:r>
                          </w:p>
                        </w:tc>
                        <w:tc>
                          <w:tcPr>
                            <w:tcW w:w="2524" w:type="dxa"/>
                          </w:tcPr>
                          <w:p w14:paraId="1107B823"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21/04/2022</w:t>
                            </w:r>
                          </w:p>
                        </w:tc>
                        <w:tc>
                          <w:tcPr>
                            <w:tcW w:w="2524" w:type="dxa"/>
                          </w:tcPr>
                          <w:p w14:paraId="702FC3E5"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Soir </w:t>
                            </w:r>
                          </w:p>
                        </w:tc>
                        <w:tc>
                          <w:tcPr>
                            <w:tcW w:w="2525" w:type="dxa"/>
                          </w:tcPr>
                          <w:p w14:paraId="737B1655" w14:textId="77777777" w:rsidR="00AC38F9" w:rsidRDefault="00AC38F9" w:rsidP="00AC38F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Soupe de poisson </w:t>
                            </w:r>
                          </w:p>
                        </w:tc>
                      </w:tr>
                    </w:tbl>
                    <w:p w14:paraId="33AF1C3C" w14:textId="77777777" w:rsidR="00AC38F9" w:rsidRDefault="00AC38F9" w:rsidP="00AC38F9">
                      <w:pPr>
                        <w:spacing w:line="360" w:lineRule="auto"/>
                        <w:rPr>
                          <w:lang w:bidi="fr-FR"/>
                        </w:rPr>
                      </w:pPr>
                    </w:p>
                    <w:p w14:paraId="7D1A04EC" w14:textId="30A7493B" w:rsidR="00AC38F9" w:rsidRPr="00CD5592" w:rsidRDefault="00F77EA8" w:rsidP="00AC38F9">
                      <w:pPr>
                        <w:spacing w:line="360" w:lineRule="auto"/>
                        <w:rPr>
                          <w:b/>
                          <w:bCs/>
                          <w:i/>
                          <w:iCs/>
                        </w:rPr>
                      </w:pPr>
                      <w:r>
                        <w:rPr>
                          <w:lang w:bidi="fr-FR"/>
                        </w:rPr>
                        <w:t xml:space="preserve">Nous avons rempli l’attribut Plat d’une manière périodique avec les plats suivant : </w:t>
                      </w:r>
                      <w:r w:rsidRPr="00F77EA8">
                        <w:rPr>
                          <w:b/>
                          <w:bCs/>
                          <w:lang w:bidi="fr-FR"/>
                        </w:rPr>
                        <w:t xml:space="preserve">Lentilles – </w:t>
                      </w:r>
                      <w:proofErr w:type="spellStart"/>
                      <w:r w:rsidRPr="00F77EA8">
                        <w:rPr>
                          <w:b/>
                          <w:bCs/>
                          <w:lang w:bidi="fr-FR"/>
                        </w:rPr>
                        <w:t>Loubia</w:t>
                      </w:r>
                      <w:proofErr w:type="spellEnd"/>
                      <w:r w:rsidRPr="00F77EA8">
                        <w:rPr>
                          <w:b/>
                          <w:bCs/>
                          <w:lang w:bidi="fr-FR"/>
                        </w:rPr>
                        <w:t xml:space="preserve"> – Riz – Spaghetti – Couscous.</w:t>
                      </w:r>
                    </w:p>
                    <w:p w14:paraId="6A3BD96D" w14:textId="77777777" w:rsidR="00AC38F9" w:rsidRDefault="00AC38F9" w:rsidP="00AC38F9">
                      <w:pPr>
                        <w:rPr>
                          <w:lang w:bidi="fr-FR"/>
                        </w:rPr>
                      </w:pPr>
                      <w:r>
                        <w:rPr>
                          <w:lang w:bidi="fr-FR"/>
                        </w:rPr>
                        <w:t>Et voici un aperçu sur la table Evènement :</w:t>
                      </w:r>
                    </w:p>
                    <w:p w14:paraId="15112901" w14:textId="77777777" w:rsidR="00AC38F9" w:rsidRDefault="00AC38F9" w:rsidP="00AC38F9">
                      <w:pPr>
                        <w:rPr>
                          <w:lang w:bidi="fr-FR"/>
                        </w:rPr>
                      </w:pPr>
                    </w:p>
                    <w:p w14:paraId="4E5ECF3F" w14:textId="77777777" w:rsidR="00AC38F9" w:rsidRDefault="00AC38F9" w:rsidP="00AC38F9">
                      <w:pPr>
                        <w:rPr>
                          <w:lang w:bidi="fr-FR"/>
                        </w:rPr>
                      </w:pPr>
                    </w:p>
                    <w:p w14:paraId="26419375" w14:textId="77777777" w:rsidR="00AC38F9" w:rsidRPr="007C78AB" w:rsidRDefault="00AC38F9" w:rsidP="00AC38F9">
                      <w:pPr>
                        <w:rPr>
                          <w:lang w:bidi="fr-FR"/>
                        </w:rPr>
                      </w:pPr>
                    </w:p>
                    <w:p w14:paraId="3CC2B4BD" w14:textId="77777777" w:rsidR="00AC38F9" w:rsidRPr="005D3272" w:rsidRDefault="00AC38F9" w:rsidP="00AC38F9">
                      <w:pPr>
                        <w:rPr>
                          <w:lang w:bidi="fr-FR"/>
                        </w:rPr>
                      </w:pPr>
                    </w:p>
                    <w:p w14:paraId="149C8A35" w14:textId="77777777" w:rsidR="00AC38F9" w:rsidRDefault="00AC38F9" w:rsidP="00AC38F9">
                      <w:pPr>
                        <w:spacing w:after="0" w:line="360" w:lineRule="auto"/>
                        <w:jc w:val="both"/>
                      </w:pPr>
                    </w:p>
                    <w:p w14:paraId="546EDB09" w14:textId="77777777" w:rsidR="00AC38F9" w:rsidRDefault="00AC38F9" w:rsidP="00AC38F9">
                      <w:pPr>
                        <w:spacing w:after="0" w:line="360" w:lineRule="auto"/>
                        <w:jc w:val="both"/>
                      </w:pPr>
                    </w:p>
                    <w:p w14:paraId="3BD5C28F" w14:textId="77777777" w:rsidR="00AC38F9" w:rsidRDefault="00AC38F9" w:rsidP="00AC38F9">
                      <w:pPr>
                        <w:spacing w:after="0" w:line="360" w:lineRule="auto"/>
                      </w:pPr>
                    </w:p>
                    <w:p w14:paraId="1295BD12" w14:textId="77777777" w:rsidR="00AC38F9" w:rsidRDefault="00AC38F9" w:rsidP="00AC38F9">
                      <w:pPr>
                        <w:spacing w:after="0" w:line="360" w:lineRule="auto"/>
                      </w:pPr>
                    </w:p>
                    <w:p w14:paraId="15831C35" w14:textId="77777777" w:rsidR="00AC38F9" w:rsidRDefault="00AC38F9" w:rsidP="00AC38F9">
                      <w:pPr>
                        <w:spacing w:after="0" w:line="360" w:lineRule="auto"/>
                      </w:pPr>
                    </w:p>
                    <w:p w14:paraId="61DDC75D" w14:textId="77777777" w:rsidR="00AC38F9" w:rsidRDefault="00AC38F9" w:rsidP="00AC38F9">
                      <w:pPr>
                        <w:spacing w:after="0" w:line="360" w:lineRule="auto"/>
                      </w:pPr>
                    </w:p>
                    <w:p w14:paraId="143617C6" w14:textId="77777777" w:rsidR="00AC38F9" w:rsidRDefault="00AC38F9" w:rsidP="00AC38F9">
                      <w:pPr>
                        <w:spacing w:after="0" w:line="360" w:lineRule="auto"/>
                      </w:pPr>
                    </w:p>
                    <w:p w14:paraId="7A3ACA5D" w14:textId="77777777" w:rsidR="00AC38F9" w:rsidRDefault="00AC38F9" w:rsidP="00AC38F9">
                      <w:pPr>
                        <w:spacing w:after="0" w:line="360" w:lineRule="auto"/>
                      </w:pPr>
                    </w:p>
                    <w:p w14:paraId="3C723DE8" w14:textId="77777777" w:rsidR="00AC38F9" w:rsidRDefault="00AC38F9" w:rsidP="00AC38F9">
                      <w:pPr>
                        <w:spacing w:after="0" w:line="360" w:lineRule="auto"/>
                      </w:pPr>
                    </w:p>
                    <w:p w14:paraId="05BDCB52" w14:textId="77777777" w:rsidR="00AC38F9" w:rsidRDefault="00AC38F9" w:rsidP="00AC38F9">
                      <w:pPr>
                        <w:spacing w:after="0" w:line="360" w:lineRule="auto"/>
                      </w:pPr>
                    </w:p>
                    <w:p w14:paraId="5D2DBAB1" w14:textId="77777777" w:rsidR="00AC38F9" w:rsidRDefault="00AC38F9" w:rsidP="00AC38F9">
                      <w:pPr>
                        <w:spacing w:after="0" w:line="360" w:lineRule="auto"/>
                      </w:pPr>
                    </w:p>
                    <w:p w14:paraId="3E5FF117" w14:textId="77777777" w:rsidR="00AC38F9" w:rsidRDefault="00AC38F9" w:rsidP="00AC38F9">
                      <w:pPr>
                        <w:spacing w:after="0" w:line="360" w:lineRule="auto"/>
                      </w:pPr>
                    </w:p>
                    <w:p w14:paraId="01B0E291" w14:textId="77777777" w:rsidR="00AC38F9" w:rsidRDefault="00AC38F9" w:rsidP="00AC38F9">
                      <w:pPr>
                        <w:spacing w:after="0" w:line="360" w:lineRule="auto"/>
                      </w:pPr>
                    </w:p>
                    <w:p w14:paraId="79F074AB" w14:textId="77777777" w:rsidR="00AC38F9" w:rsidRDefault="00AC38F9" w:rsidP="00AC38F9">
                      <w:pPr>
                        <w:spacing w:after="0" w:line="360" w:lineRule="auto"/>
                      </w:pPr>
                    </w:p>
                    <w:p w14:paraId="18B8B378" w14:textId="77777777" w:rsidR="00AC38F9" w:rsidRDefault="00AC38F9" w:rsidP="00AC38F9">
                      <w:pPr>
                        <w:spacing w:after="0" w:line="360" w:lineRule="auto"/>
                      </w:pPr>
                    </w:p>
                    <w:p w14:paraId="00C9CA01" w14:textId="77777777" w:rsidR="00AC38F9" w:rsidRDefault="00AC38F9" w:rsidP="00AC38F9">
                      <w:pPr>
                        <w:spacing w:after="0" w:line="360" w:lineRule="auto"/>
                      </w:pPr>
                    </w:p>
                    <w:p w14:paraId="58573FCF" w14:textId="77777777" w:rsidR="00AC38F9" w:rsidRDefault="00AC38F9" w:rsidP="00AC38F9">
                      <w:pPr>
                        <w:spacing w:after="0" w:line="360" w:lineRule="auto"/>
                      </w:pPr>
                    </w:p>
                    <w:p w14:paraId="2637D1ED" w14:textId="77777777" w:rsidR="00AC38F9" w:rsidRDefault="00AC38F9" w:rsidP="00AC38F9">
                      <w:pPr>
                        <w:spacing w:after="0" w:line="360" w:lineRule="auto"/>
                      </w:pPr>
                    </w:p>
                    <w:p w14:paraId="467D3B5A" w14:textId="77777777" w:rsidR="00AC38F9" w:rsidRDefault="00AC38F9" w:rsidP="00AC38F9">
                      <w:pPr>
                        <w:spacing w:after="0" w:line="360" w:lineRule="auto"/>
                      </w:pPr>
                    </w:p>
                    <w:p w14:paraId="4D5AC5C2" w14:textId="77777777" w:rsidR="00AC38F9" w:rsidRDefault="00AC38F9" w:rsidP="00AC38F9">
                      <w:pPr>
                        <w:spacing w:after="0" w:line="360" w:lineRule="auto"/>
                      </w:pPr>
                    </w:p>
                    <w:p w14:paraId="2E618A0E" w14:textId="77777777" w:rsidR="00AC38F9" w:rsidRDefault="00AC38F9" w:rsidP="00AC38F9">
                      <w:pPr>
                        <w:spacing w:after="0" w:line="360" w:lineRule="auto"/>
                      </w:pPr>
                    </w:p>
                    <w:p w14:paraId="6EFA081C" w14:textId="77777777" w:rsidR="00AC38F9" w:rsidRDefault="00AC38F9" w:rsidP="00AC38F9">
                      <w:pPr>
                        <w:spacing w:after="0" w:line="360" w:lineRule="auto"/>
                      </w:pPr>
                    </w:p>
                    <w:p w14:paraId="09160FE3" w14:textId="77777777" w:rsidR="00AC38F9" w:rsidRDefault="00AC38F9" w:rsidP="00AC38F9">
                      <w:pPr>
                        <w:spacing w:after="0" w:line="360" w:lineRule="auto"/>
                      </w:pPr>
                    </w:p>
                    <w:p w14:paraId="2E6C38BB" w14:textId="77777777" w:rsidR="00AC38F9" w:rsidRDefault="00AC38F9" w:rsidP="00AC38F9">
                      <w:pPr>
                        <w:spacing w:after="0" w:line="360" w:lineRule="auto"/>
                      </w:pPr>
                    </w:p>
                    <w:p w14:paraId="08C9196E" w14:textId="77777777" w:rsidR="00AC38F9" w:rsidRDefault="00AC38F9" w:rsidP="00AC38F9">
                      <w:pPr>
                        <w:spacing w:after="0" w:line="360" w:lineRule="auto"/>
                      </w:pPr>
                    </w:p>
                    <w:p w14:paraId="25E14CFB" w14:textId="77777777" w:rsidR="00AC38F9" w:rsidRDefault="00AC38F9" w:rsidP="00AC38F9">
                      <w:pPr>
                        <w:spacing w:after="0" w:line="360" w:lineRule="auto"/>
                      </w:pPr>
                    </w:p>
                    <w:p w14:paraId="4F52FF9E" w14:textId="77777777" w:rsidR="00AC38F9" w:rsidRDefault="00AC38F9" w:rsidP="00AC38F9">
                      <w:pPr>
                        <w:spacing w:after="0" w:line="360" w:lineRule="auto"/>
                      </w:pPr>
                    </w:p>
                    <w:p w14:paraId="3E252059" w14:textId="77777777" w:rsidR="00AC38F9" w:rsidRDefault="00AC38F9" w:rsidP="00AC38F9">
                      <w:pPr>
                        <w:spacing w:after="0" w:line="360" w:lineRule="auto"/>
                      </w:pPr>
                    </w:p>
                    <w:p w14:paraId="3156C8E7" w14:textId="77777777" w:rsidR="00AC38F9" w:rsidRDefault="00AC38F9" w:rsidP="00AC38F9">
                      <w:pPr>
                        <w:spacing w:after="0" w:line="360" w:lineRule="auto"/>
                      </w:pPr>
                    </w:p>
                    <w:p w14:paraId="69662633" w14:textId="77777777" w:rsidR="00AC38F9" w:rsidRDefault="00AC38F9" w:rsidP="00AC38F9">
                      <w:pPr>
                        <w:spacing w:after="0" w:line="360" w:lineRule="auto"/>
                      </w:pPr>
                    </w:p>
                    <w:p w14:paraId="0ED45C08" w14:textId="77777777" w:rsidR="00AC38F9" w:rsidRDefault="00AC38F9" w:rsidP="00AC38F9">
                      <w:pPr>
                        <w:spacing w:after="0" w:line="360" w:lineRule="auto"/>
                      </w:pPr>
                    </w:p>
                    <w:p w14:paraId="03DB48CC" w14:textId="77777777" w:rsidR="00AC38F9" w:rsidRDefault="00AC38F9" w:rsidP="00AC38F9">
                      <w:pPr>
                        <w:spacing w:after="0" w:line="360" w:lineRule="auto"/>
                      </w:pPr>
                    </w:p>
                    <w:p w14:paraId="0E845BD5" w14:textId="77777777" w:rsidR="00AC38F9" w:rsidRDefault="00AC38F9" w:rsidP="00AC38F9">
                      <w:pPr>
                        <w:spacing w:after="0" w:line="360" w:lineRule="auto"/>
                      </w:pPr>
                    </w:p>
                    <w:p w14:paraId="06C3A3D1" w14:textId="77777777" w:rsidR="00AC38F9" w:rsidRDefault="00AC38F9" w:rsidP="00AC38F9">
                      <w:pPr>
                        <w:spacing w:after="0" w:line="360" w:lineRule="auto"/>
                      </w:pPr>
                    </w:p>
                    <w:p w14:paraId="1A704D90" w14:textId="77777777" w:rsidR="00AC38F9" w:rsidRDefault="00AC38F9" w:rsidP="00AC38F9">
                      <w:pPr>
                        <w:spacing w:after="0" w:line="360" w:lineRule="auto"/>
                      </w:pPr>
                    </w:p>
                    <w:p w14:paraId="615C4F79" w14:textId="77777777" w:rsidR="00AC38F9" w:rsidRDefault="00AC38F9" w:rsidP="00AC38F9">
                      <w:pPr>
                        <w:spacing w:after="0" w:line="360" w:lineRule="auto"/>
                      </w:pPr>
                    </w:p>
                    <w:p w14:paraId="2D61BDB5" w14:textId="77777777" w:rsidR="00AC38F9" w:rsidRDefault="00AC38F9" w:rsidP="00AC38F9">
                      <w:pPr>
                        <w:pStyle w:val="Titre2"/>
                        <w:spacing w:before="0" w:line="360" w:lineRule="auto"/>
                      </w:pPr>
                      <w:r>
                        <w:rPr>
                          <w:lang w:bidi="fr-FR"/>
                        </w:rPr>
                        <w:t>Démarche à suivre :</w:t>
                      </w:r>
                    </w:p>
                    <w:p w14:paraId="19B7A00C" w14:textId="77777777" w:rsidR="00AC38F9" w:rsidRDefault="00AC38F9" w:rsidP="00AC38F9">
                      <w:pPr>
                        <w:spacing w:after="0"/>
                        <w:rPr>
                          <w:lang w:bidi="fr-FR"/>
                        </w:rPr>
                      </w:pPr>
                    </w:p>
                    <w:p w14:paraId="3483B74A" w14:textId="77777777" w:rsidR="00AC38F9" w:rsidRDefault="00AC38F9" w:rsidP="00AC38F9">
                      <w:pPr>
                        <w:spacing w:after="0"/>
                      </w:pPr>
                    </w:p>
                    <w:p w14:paraId="3C1B5DF0" w14:textId="77777777" w:rsidR="00AC38F9" w:rsidRDefault="00AC38F9" w:rsidP="00AC38F9">
                      <w:pPr>
                        <w:spacing w:after="0"/>
                      </w:pPr>
                      <w:r>
                        <w:t xml:space="preserve"> </w:t>
                      </w:r>
                    </w:p>
                  </w:txbxContent>
                </v:textbox>
                <w10:wrap type="square" anchorx="margin"/>
              </v:shape>
            </w:pict>
          </mc:Fallback>
        </mc:AlternateContent>
      </w:r>
    </w:p>
    <w:p w14:paraId="10FA16FB" w14:textId="6550478A" w:rsidR="00FF50F7" w:rsidRPr="00FF50F7" w:rsidRDefault="00FF50F7" w:rsidP="00FF50F7">
      <w:pPr>
        <w:rPr>
          <w:sz w:val="24"/>
        </w:rPr>
      </w:pPr>
    </w:p>
    <w:p w14:paraId="53D5675A" w14:textId="1AF30C77" w:rsidR="00FF50F7" w:rsidRPr="00FF50F7" w:rsidRDefault="006E2A5E" w:rsidP="00FF50F7">
      <w:pPr>
        <w:rPr>
          <w:sz w:val="24"/>
        </w:rPr>
      </w:pPr>
      <w:r>
        <w:rPr>
          <w:noProof/>
        </w:rPr>
        <w:lastRenderedPageBreak/>
        <w:drawing>
          <wp:anchor distT="0" distB="0" distL="114300" distR="114300" simplePos="0" relativeHeight="251694080" behindDoc="0" locked="0" layoutInCell="1" allowOverlap="1" wp14:anchorId="4857F9F1" wp14:editId="35792660">
            <wp:simplePos x="0" y="0"/>
            <wp:positionH relativeFrom="column">
              <wp:posOffset>4086225</wp:posOffset>
            </wp:positionH>
            <wp:positionV relativeFrom="paragraph">
              <wp:posOffset>6191250</wp:posOffset>
            </wp:positionV>
            <wp:extent cx="2143125" cy="2295525"/>
            <wp:effectExtent l="0" t="0" r="9525"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43125" cy="2295525"/>
                    </a:xfrm>
                    <a:prstGeom prst="rect">
                      <a:avLst/>
                    </a:prstGeom>
                  </pic:spPr>
                </pic:pic>
              </a:graphicData>
            </a:graphic>
          </wp:anchor>
        </w:drawing>
      </w:r>
      <w:r w:rsidR="00F77EA8">
        <w:rPr>
          <w:noProof/>
          <w:lang w:bidi="fr-FR"/>
        </w:rPr>
        <mc:AlternateContent>
          <mc:Choice Requires="wps">
            <w:drawing>
              <wp:anchor distT="0" distB="0" distL="114300" distR="114300" simplePos="0" relativeHeight="251693056" behindDoc="1" locked="0" layoutInCell="1" allowOverlap="1" wp14:anchorId="3319A1E6" wp14:editId="3D201008">
                <wp:simplePos x="0" y="0"/>
                <wp:positionH relativeFrom="margin">
                  <wp:posOffset>0</wp:posOffset>
                </wp:positionH>
                <wp:positionV relativeFrom="paragraph">
                  <wp:posOffset>342900</wp:posOffset>
                </wp:positionV>
                <wp:extent cx="6591300" cy="8239125"/>
                <wp:effectExtent l="0" t="0" r="0" b="9525"/>
                <wp:wrapSquare wrapText="bothSides"/>
                <wp:docPr id="39" name="Zone de texte 39"/>
                <wp:cNvGraphicFramePr/>
                <a:graphic xmlns:a="http://schemas.openxmlformats.org/drawingml/2006/main">
                  <a:graphicData uri="http://schemas.microsoft.com/office/word/2010/wordprocessingShape">
                    <wps:wsp>
                      <wps:cNvSpPr txBox="1"/>
                      <wps:spPr>
                        <a:xfrm>
                          <a:off x="0" y="0"/>
                          <a:ext cx="6591300" cy="82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B2F4C4" w14:textId="16C17E5A" w:rsidR="00F77EA8" w:rsidRDefault="00F77EA8" w:rsidP="00F77EA8">
                            <w:pPr>
                              <w:pStyle w:val="Titre2"/>
                              <w:spacing w:before="0" w:line="360" w:lineRule="auto"/>
                              <w:rPr>
                                <w:lang w:bidi="fr-FR"/>
                              </w:rPr>
                            </w:pPr>
                            <w:r>
                              <w:rPr>
                                <w:lang w:bidi="fr-FR"/>
                              </w:rPr>
                              <w:t>Génération de la table Population :</w:t>
                            </w:r>
                          </w:p>
                          <w:p w14:paraId="5964EAE7" w14:textId="481EEF10" w:rsidR="00F77EA8" w:rsidRDefault="00F77EA8" w:rsidP="00F77EA8">
                            <w:pPr>
                              <w:spacing w:line="360" w:lineRule="auto"/>
                              <w:rPr>
                                <w:lang w:bidi="fr-FR"/>
                              </w:rPr>
                            </w:pPr>
                            <w:r>
                              <w:rPr>
                                <w:lang w:bidi="fr-FR"/>
                              </w:rPr>
                              <w:t xml:space="preserve">Rappelons la structure de la table </w:t>
                            </w:r>
                            <w:proofErr w:type="gramStart"/>
                            <w:r>
                              <w:rPr>
                                <w:lang w:bidi="fr-FR"/>
                              </w:rPr>
                              <w:t>Population:</w:t>
                            </w:r>
                            <w:proofErr w:type="gramEnd"/>
                          </w:p>
                          <w:tbl>
                            <w:tblPr>
                              <w:tblStyle w:val="TableauGrille4-Accentuation1"/>
                              <w:tblW w:w="0" w:type="auto"/>
                              <w:tblLook w:val="04A0" w:firstRow="1" w:lastRow="0" w:firstColumn="1" w:lastColumn="0" w:noHBand="0" w:noVBand="1"/>
                            </w:tblPr>
                            <w:tblGrid>
                              <w:gridCol w:w="1622"/>
                              <w:gridCol w:w="1701"/>
                              <w:gridCol w:w="1560"/>
                              <w:gridCol w:w="1723"/>
                            </w:tblGrid>
                            <w:tr w:rsidR="00F77EA8" w14:paraId="5F44BEDB" w14:textId="77777777" w:rsidTr="00D77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DD9D17B" w14:textId="77777777" w:rsidR="00F77EA8" w:rsidRDefault="00F77EA8" w:rsidP="00F77EA8">
                                  <w:pPr>
                                    <w:spacing w:line="360" w:lineRule="auto"/>
                                    <w:jc w:val="both"/>
                                  </w:pPr>
                                  <w:proofErr w:type="spellStart"/>
                                  <w:r>
                                    <w:t>IdEtudiant</w:t>
                                  </w:r>
                                  <w:proofErr w:type="spellEnd"/>
                                </w:p>
                              </w:tc>
                              <w:tc>
                                <w:tcPr>
                                  <w:tcW w:w="1701" w:type="dxa"/>
                                </w:tcPr>
                                <w:p w14:paraId="776F13A2"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Heberg</w:t>
                                  </w:r>
                                  <w:proofErr w:type="spellEnd"/>
                                </w:p>
                              </w:tc>
                              <w:tc>
                                <w:tcPr>
                                  <w:tcW w:w="1560" w:type="dxa"/>
                                </w:tcPr>
                                <w:p w14:paraId="7B513578"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Bourse </w:t>
                                  </w:r>
                                </w:p>
                              </w:tc>
                              <w:tc>
                                <w:tcPr>
                                  <w:tcW w:w="1723" w:type="dxa"/>
                                </w:tcPr>
                                <w:p w14:paraId="757D341A"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Rev_parents</w:t>
                                  </w:r>
                                  <w:proofErr w:type="spellEnd"/>
                                </w:p>
                              </w:tc>
                            </w:tr>
                            <w:tr w:rsidR="00F77EA8" w14:paraId="79E3CFB6" w14:textId="77777777" w:rsidTr="00D7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4F7BDD4" w14:textId="77777777" w:rsidR="00F77EA8" w:rsidRDefault="00F77EA8" w:rsidP="00F77EA8">
                                  <w:pPr>
                                    <w:spacing w:line="360" w:lineRule="auto"/>
                                    <w:jc w:val="both"/>
                                  </w:pPr>
                                  <w:r>
                                    <w:t>21/0232</w:t>
                                  </w:r>
                                </w:p>
                              </w:tc>
                              <w:tc>
                                <w:tcPr>
                                  <w:tcW w:w="1701" w:type="dxa"/>
                                </w:tcPr>
                                <w:p w14:paraId="7537A407"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Interne </w:t>
                                  </w:r>
                                </w:p>
                              </w:tc>
                              <w:tc>
                                <w:tcPr>
                                  <w:tcW w:w="1560" w:type="dxa"/>
                                </w:tcPr>
                                <w:p w14:paraId="729C9474"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OUI</w:t>
                                  </w:r>
                                </w:p>
                              </w:tc>
                              <w:tc>
                                <w:tcPr>
                                  <w:tcW w:w="1723" w:type="dxa"/>
                                </w:tcPr>
                                <w:p w14:paraId="7BF82657"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65 000</w:t>
                                  </w:r>
                                </w:p>
                              </w:tc>
                            </w:tr>
                            <w:tr w:rsidR="00F77EA8" w14:paraId="5097D1C0" w14:textId="77777777" w:rsidTr="00D77505">
                              <w:tc>
                                <w:tcPr>
                                  <w:cnfStyle w:val="001000000000" w:firstRow="0" w:lastRow="0" w:firstColumn="1" w:lastColumn="0" w:oddVBand="0" w:evenVBand="0" w:oddHBand="0" w:evenHBand="0" w:firstRowFirstColumn="0" w:firstRowLastColumn="0" w:lastRowFirstColumn="0" w:lastRowLastColumn="0"/>
                                  <w:tcW w:w="1622" w:type="dxa"/>
                                </w:tcPr>
                                <w:p w14:paraId="48CC0528" w14:textId="77777777" w:rsidR="00F77EA8" w:rsidRDefault="00F77EA8" w:rsidP="00F77EA8">
                                  <w:pPr>
                                    <w:spacing w:line="360" w:lineRule="auto"/>
                                    <w:jc w:val="both"/>
                                  </w:pPr>
                                  <w:r>
                                    <w:t>21/0242</w:t>
                                  </w:r>
                                </w:p>
                              </w:tc>
                              <w:tc>
                                <w:tcPr>
                                  <w:tcW w:w="1701" w:type="dxa"/>
                                </w:tcPr>
                                <w:p w14:paraId="3E43A5F0"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Externe </w:t>
                                  </w:r>
                                </w:p>
                              </w:tc>
                              <w:tc>
                                <w:tcPr>
                                  <w:tcW w:w="1560" w:type="dxa"/>
                                </w:tcPr>
                                <w:p w14:paraId="4441B151"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NON</w:t>
                                  </w:r>
                                </w:p>
                              </w:tc>
                              <w:tc>
                                <w:tcPr>
                                  <w:tcW w:w="1723" w:type="dxa"/>
                                </w:tcPr>
                                <w:p w14:paraId="273C550E"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48 000</w:t>
                                  </w:r>
                                </w:p>
                              </w:tc>
                            </w:tr>
                          </w:tbl>
                          <w:p w14:paraId="79BB371C" w14:textId="52952BA7" w:rsidR="00F77EA8" w:rsidRDefault="00F77EA8" w:rsidP="00F77EA8">
                            <w:pPr>
                              <w:spacing w:line="360" w:lineRule="auto"/>
                              <w:rPr>
                                <w:lang w:bidi="fr-FR"/>
                              </w:rPr>
                            </w:pPr>
                          </w:p>
                          <w:p w14:paraId="228517F9" w14:textId="48C3AB7C" w:rsidR="000B6527" w:rsidRDefault="000B6527" w:rsidP="000B6527">
                            <w:pPr>
                              <w:rPr>
                                <w:lang w:bidi="fr-FR"/>
                              </w:rPr>
                            </w:pPr>
                            <w:r>
                              <w:rPr>
                                <w:lang w:bidi="fr-FR"/>
                              </w:rPr>
                              <w:t>Et voici un aperçu sur la table ‘’population’</w:t>
                            </w:r>
                            <w:proofErr w:type="gramStart"/>
                            <w:r>
                              <w:rPr>
                                <w:lang w:bidi="fr-FR"/>
                              </w:rPr>
                              <w:t>’:</w:t>
                            </w:r>
                            <w:proofErr w:type="gramEnd"/>
                          </w:p>
                          <w:p w14:paraId="3FB8759F" w14:textId="6BB19BC2" w:rsidR="000B6527" w:rsidRDefault="000B6527" w:rsidP="000B6527">
                            <w:pPr>
                              <w:spacing w:line="360" w:lineRule="auto"/>
                              <w:jc w:val="center"/>
                              <w:rPr>
                                <w:lang w:bidi="fr-FR"/>
                              </w:rPr>
                            </w:pPr>
                            <w:r>
                              <w:rPr>
                                <w:noProof/>
                              </w:rPr>
                              <w:drawing>
                                <wp:inline distT="0" distB="0" distL="0" distR="0" wp14:anchorId="17B14043" wp14:editId="05FB1BA4">
                                  <wp:extent cx="3067050" cy="306705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050" cy="3067050"/>
                                          </a:xfrm>
                                          <a:prstGeom prst="rect">
                                            <a:avLst/>
                                          </a:prstGeom>
                                        </pic:spPr>
                                      </pic:pic>
                                    </a:graphicData>
                                  </a:graphic>
                                </wp:inline>
                              </w:drawing>
                            </w:r>
                          </w:p>
                          <w:p w14:paraId="1E3E212A" w14:textId="3EC42CCA" w:rsidR="00F77EA8" w:rsidRDefault="00F77EA8" w:rsidP="00F77EA8">
                            <w:pPr>
                              <w:spacing w:line="360" w:lineRule="auto"/>
                              <w:rPr>
                                <w:lang w:bidi="fr-FR"/>
                              </w:rPr>
                            </w:pPr>
                            <w:r>
                              <w:rPr>
                                <w:lang w:bidi="fr-FR"/>
                              </w:rPr>
                              <w:t xml:space="preserve">Nous avons généré un ensemble de </w:t>
                            </w:r>
                            <w:r w:rsidR="000B6527">
                              <w:rPr>
                                <w:lang w:bidi="fr-FR"/>
                              </w:rPr>
                              <w:t>10</w:t>
                            </w:r>
                            <w:r>
                              <w:rPr>
                                <w:lang w:bidi="fr-FR"/>
                              </w:rPr>
                              <w:t>00 étudiants suivant les règles suivantes :</w:t>
                            </w:r>
                          </w:p>
                          <w:p w14:paraId="202C66F6" w14:textId="1A0FD27E" w:rsidR="00F77EA8" w:rsidRDefault="00F77EA8" w:rsidP="00F77EA8">
                            <w:pPr>
                              <w:pStyle w:val="Paragraphedeliste"/>
                              <w:numPr>
                                <w:ilvl w:val="0"/>
                                <w:numId w:val="6"/>
                              </w:numPr>
                              <w:spacing w:line="360" w:lineRule="auto"/>
                              <w:rPr>
                                <w:b/>
                                <w:bCs/>
                                <w:i/>
                                <w:iCs/>
                              </w:rPr>
                            </w:pPr>
                            <w:r>
                              <w:rPr>
                                <w:b/>
                                <w:bCs/>
                                <w:i/>
                                <w:iCs/>
                              </w:rPr>
                              <w:t>L’attribut Hébergement :</w:t>
                            </w:r>
                          </w:p>
                          <w:p w14:paraId="477DB081" w14:textId="77777777" w:rsidR="006E2A5E" w:rsidRDefault="00F77EA8" w:rsidP="00F77EA8">
                            <w:pPr>
                              <w:pStyle w:val="Paragraphedeliste"/>
                              <w:spacing w:line="360" w:lineRule="auto"/>
                              <w:ind w:left="720" w:firstLine="0"/>
                            </w:pPr>
                            <w:r>
                              <w:t xml:space="preserve">Sur </w:t>
                            </w:r>
                            <w:r w:rsidR="000B6527">
                              <w:t>10</w:t>
                            </w:r>
                            <w:r>
                              <w:t>00 étudiants, nous avons classé 70% de la</w:t>
                            </w:r>
                          </w:p>
                          <w:p w14:paraId="793D51B5" w14:textId="40747AC0" w:rsidR="006E2A5E" w:rsidRDefault="00F77EA8" w:rsidP="00F77EA8">
                            <w:pPr>
                              <w:pStyle w:val="Paragraphedeliste"/>
                              <w:spacing w:line="360" w:lineRule="auto"/>
                              <w:ind w:left="720" w:firstLine="0"/>
                            </w:pPr>
                            <w:r>
                              <w:t xml:space="preserve">population comme des étudiants externes </w:t>
                            </w:r>
                          </w:p>
                          <w:p w14:paraId="6C0ADECC" w14:textId="3BE91E54" w:rsidR="00F77EA8" w:rsidRDefault="00F77EA8" w:rsidP="00F77EA8">
                            <w:pPr>
                              <w:pStyle w:val="Paragraphedeliste"/>
                              <w:spacing w:line="360" w:lineRule="auto"/>
                              <w:ind w:left="720" w:firstLine="0"/>
                            </w:pPr>
                            <w:proofErr w:type="gramStart"/>
                            <w:r>
                              <w:t>et</w:t>
                            </w:r>
                            <w:proofErr w:type="gramEnd"/>
                            <w:r>
                              <w:t xml:space="preserve"> 30% comme des étudiants internes.</w:t>
                            </w:r>
                          </w:p>
                          <w:p w14:paraId="7514C9BB" w14:textId="3D2E4204" w:rsidR="000B6527" w:rsidRDefault="000B6527" w:rsidP="006E2A5E">
                            <w:pPr>
                              <w:pStyle w:val="Paragraphedeliste"/>
                              <w:spacing w:line="360" w:lineRule="auto"/>
                              <w:ind w:left="720" w:firstLine="0"/>
                              <w:jc w:val="center"/>
                            </w:pPr>
                          </w:p>
                          <w:p w14:paraId="2A9E53D3" w14:textId="77777777" w:rsidR="00F77EA8" w:rsidRPr="00F77EA8" w:rsidRDefault="00F77EA8" w:rsidP="00F77EA8">
                            <w:pPr>
                              <w:pStyle w:val="Paragraphedeliste"/>
                              <w:spacing w:line="360" w:lineRule="auto"/>
                              <w:ind w:left="720" w:firstLine="0"/>
                            </w:pPr>
                          </w:p>
                          <w:p w14:paraId="7FF0A111" w14:textId="77777777" w:rsidR="00F77EA8" w:rsidRDefault="00F77EA8" w:rsidP="00F77EA8">
                            <w:pPr>
                              <w:rPr>
                                <w:lang w:bidi="fr-FR"/>
                              </w:rPr>
                            </w:pPr>
                          </w:p>
                          <w:p w14:paraId="4D600D6C" w14:textId="77777777" w:rsidR="00F77EA8" w:rsidRDefault="00F77EA8" w:rsidP="00F77EA8">
                            <w:pPr>
                              <w:rPr>
                                <w:lang w:bidi="fr-FR"/>
                              </w:rPr>
                            </w:pPr>
                          </w:p>
                          <w:p w14:paraId="78EFD900" w14:textId="77777777" w:rsidR="00F77EA8" w:rsidRPr="007C78AB" w:rsidRDefault="00F77EA8" w:rsidP="00F77EA8">
                            <w:pPr>
                              <w:rPr>
                                <w:lang w:bidi="fr-FR"/>
                              </w:rPr>
                            </w:pPr>
                          </w:p>
                          <w:p w14:paraId="2464BD01" w14:textId="77777777" w:rsidR="00F77EA8" w:rsidRPr="005D3272" w:rsidRDefault="00F77EA8" w:rsidP="00F77EA8">
                            <w:pPr>
                              <w:rPr>
                                <w:lang w:bidi="fr-FR"/>
                              </w:rPr>
                            </w:pPr>
                          </w:p>
                          <w:p w14:paraId="47B38756" w14:textId="77777777" w:rsidR="00F77EA8" w:rsidRDefault="00F77EA8" w:rsidP="00F77EA8">
                            <w:pPr>
                              <w:spacing w:after="0" w:line="360" w:lineRule="auto"/>
                              <w:jc w:val="both"/>
                            </w:pPr>
                          </w:p>
                          <w:p w14:paraId="4D5BBC04" w14:textId="77777777" w:rsidR="00F77EA8" w:rsidRDefault="00F77EA8" w:rsidP="00F77EA8">
                            <w:pPr>
                              <w:spacing w:after="0" w:line="360" w:lineRule="auto"/>
                              <w:jc w:val="both"/>
                            </w:pPr>
                          </w:p>
                          <w:p w14:paraId="5348D41F" w14:textId="77777777" w:rsidR="00F77EA8" w:rsidRDefault="00F77EA8" w:rsidP="00F77EA8">
                            <w:pPr>
                              <w:spacing w:after="0" w:line="360" w:lineRule="auto"/>
                            </w:pPr>
                          </w:p>
                          <w:p w14:paraId="2BFE8DF8" w14:textId="77777777" w:rsidR="00F77EA8" w:rsidRDefault="00F77EA8" w:rsidP="00F77EA8">
                            <w:pPr>
                              <w:spacing w:after="0" w:line="360" w:lineRule="auto"/>
                            </w:pPr>
                          </w:p>
                          <w:p w14:paraId="5F991B5D" w14:textId="77777777" w:rsidR="00F77EA8" w:rsidRDefault="00F77EA8" w:rsidP="00F77EA8">
                            <w:pPr>
                              <w:spacing w:after="0" w:line="360" w:lineRule="auto"/>
                            </w:pPr>
                          </w:p>
                          <w:p w14:paraId="0FBBA870" w14:textId="77777777" w:rsidR="00F77EA8" w:rsidRDefault="00F77EA8" w:rsidP="00F77EA8">
                            <w:pPr>
                              <w:spacing w:after="0" w:line="360" w:lineRule="auto"/>
                            </w:pPr>
                          </w:p>
                          <w:p w14:paraId="2D398883" w14:textId="77777777" w:rsidR="00F77EA8" w:rsidRDefault="00F77EA8" w:rsidP="00F77EA8">
                            <w:pPr>
                              <w:spacing w:after="0" w:line="360" w:lineRule="auto"/>
                            </w:pPr>
                          </w:p>
                          <w:p w14:paraId="1336C96F" w14:textId="77777777" w:rsidR="00F77EA8" w:rsidRDefault="00F77EA8" w:rsidP="00F77EA8">
                            <w:pPr>
                              <w:spacing w:after="0" w:line="360" w:lineRule="auto"/>
                            </w:pPr>
                          </w:p>
                          <w:p w14:paraId="37DA5182" w14:textId="77777777" w:rsidR="00F77EA8" w:rsidRDefault="00F77EA8" w:rsidP="00F77EA8">
                            <w:pPr>
                              <w:spacing w:after="0" w:line="360" w:lineRule="auto"/>
                            </w:pPr>
                          </w:p>
                          <w:p w14:paraId="4D75CC2E" w14:textId="77777777" w:rsidR="00F77EA8" w:rsidRDefault="00F77EA8" w:rsidP="00F77EA8">
                            <w:pPr>
                              <w:spacing w:after="0" w:line="360" w:lineRule="auto"/>
                            </w:pPr>
                          </w:p>
                          <w:p w14:paraId="3B26E664" w14:textId="77777777" w:rsidR="00F77EA8" w:rsidRDefault="00F77EA8" w:rsidP="00F77EA8">
                            <w:pPr>
                              <w:spacing w:after="0" w:line="360" w:lineRule="auto"/>
                            </w:pPr>
                          </w:p>
                          <w:p w14:paraId="5E615076" w14:textId="77777777" w:rsidR="00F77EA8" w:rsidRDefault="00F77EA8" w:rsidP="00F77EA8">
                            <w:pPr>
                              <w:spacing w:after="0" w:line="360" w:lineRule="auto"/>
                            </w:pPr>
                          </w:p>
                          <w:p w14:paraId="5658994E" w14:textId="77777777" w:rsidR="00F77EA8" w:rsidRDefault="00F77EA8" w:rsidP="00F77EA8">
                            <w:pPr>
                              <w:spacing w:after="0" w:line="360" w:lineRule="auto"/>
                            </w:pPr>
                          </w:p>
                          <w:p w14:paraId="1FFE2865" w14:textId="77777777" w:rsidR="00F77EA8" w:rsidRDefault="00F77EA8" w:rsidP="00F77EA8">
                            <w:pPr>
                              <w:spacing w:after="0" w:line="360" w:lineRule="auto"/>
                            </w:pPr>
                          </w:p>
                          <w:p w14:paraId="7460631C" w14:textId="77777777" w:rsidR="00F77EA8" w:rsidRDefault="00F77EA8" w:rsidP="00F77EA8">
                            <w:pPr>
                              <w:spacing w:after="0" w:line="360" w:lineRule="auto"/>
                            </w:pPr>
                          </w:p>
                          <w:p w14:paraId="30C720C2" w14:textId="77777777" w:rsidR="00F77EA8" w:rsidRDefault="00F77EA8" w:rsidP="00F77EA8">
                            <w:pPr>
                              <w:spacing w:after="0" w:line="360" w:lineRule="auto"/>
                            </w:pPr>
                          </w:p>
                          <w:p w14:paraId="6240886B" w14:textId="77777777" w:rsidR="00F77EA8" w:rsidRDefault="00F77EA8" w:rsidP="00F77EA8">
                            <w:pPr>
                              <w:spacing w:after="0" w:line="360" w:lineRule="auto"/>
                            </w:pPr>
                          </w:p>
                          <w:p w14:paraId="60BE57D2" w14:textId="77777777" w:rsidR="00F77EA8" w:rsidRDefault="00F77EA8" w:rsidP="00F77EA8">
                            <w:pPr>
                              <w:spacing w:after="0" w:line="360" w:lineRule="auto"/>
                            </w:pPr>
                          </w:p>
                          <w:p w14:paraId="013C0329" w14:textId="77777777" w:rsidR="00F77EA8" w:rsidRDefault="00F77EA8" w:rsidP="00F77EA8">
                            <w:pPr>
                              <w:spacing w:after="0" w:line="360" w:lineRule="auto"/>
                            </w:pPr>
                          </w:p>
                          <w:p w14:paraId="7651F6A3" w14:textId="77777777" w:rsidR="00F77EA8" w:rsidRDefault="00F77EA8" w:rsidP="00F77EA8">
                            <w:pPr>
                              <w:spacing w:after="0" w:line="360" w:lineRule="auto"/>
                            </w:pPr>
                          </w:p>
                          <w:p w14:paraId="416FB4A4" w14:textId="77777777" w:rsidR="00F77EA8" w:rsidRDefault="00F77EA8" w:rsidP="00F77EA8">
                            <w:pPr>
                              <w:spacing w:after="0" w:line="360" w:lineRule="auto"/>
                            </w:pPr>
                          </w:p>
                          <w:p w14:paraId="7571CC78" w14:textId="77777777" w:rsidR="00F77EA8" w:rsidRDefault="00F77EA8" w:rsidP="00F77EA8">
                            <w:pPr>
                              <w:spacing w:after="0" w:line="360" w:lineRule="auto"/>
                            </w:pPr>
                          </w:p>
                          <w:p w14:paraId="29BE1015" w14:textId="77777777" w:rsidR="00F77EA8" w:rsidRDefault="00F77EA8" w:rsidP="00F77EA8">
                            <w:pPr>
                              <w:spacing w:after="0" w:line="360" w:lineRule="auto"/>
                            </w:pPr>
                          </w:p>
                          <w:p w14:paraId="7B7BAC19" w14:textId="77777777" w:rsidR="00F77EA8" w:rsidRDefault="00F77EA8" w:rsidP="00F77EA8">
                            <w:pPr>
                              <w:spacing w:after="0" w:line="360" w:lineRule="auto"/>
                            </w:pPr>
                          </w:p>
                          <w:p w14:paraId="52863D4E" w14:textId="77777777" w:rsidR="00F77EA8" w:rsidRDefault="00F77EA8" w:rsidP="00F77EA8">
                            <w:pPr>
                              <w:spacing w:after="0" w:line="360" w:lineRule="auto"/>
                            </w:pPr>
                          </w:p>
                          <w:p w14:paraId="02EACDDA" w14:textId="77777777" w:rsidR="00F77EA8" w:rsidRDefault="00F77EA8" w:rsidP="00F77EA8">
                            <w:pPr>
                              <w:spacing w:after="0" w:line="360" w:lineRule="auto"/>
                            </w:pPr>
                          </w:p>
                          <w:p w14:paraId="04E7E8FC" w14:textId="77777777" w:rsidR="00F77EA8" w:rsidRDefault="00F77EA8" w:rsidP="00F77EA8">
                            <w:pPr>
                              <w:spacing w:after="0" w:line="360" w:lineRule="auto"/>
                            </w:pPr>
                          </w:p>
                          <w:p w14:paraId="4FE1B549" w14:textId="77777777" w:rsidR="00F77EA8" w:rsidRDefault="00F77EA8" w:rsidP="00F77EA8">
                            <w:pPr>
                              <w:spacing w:after="0" w:line="360" w:lineRule="auto"/>
                            </w:pPr>
                          </w:p>
                          <w:p w14:paraId="20F482A9" w14:textId="77777777" w:rsidR="00F77EA8" w:rsidRDefault="00F77EA8" w:rsidP="00F77EA8">
                            <w:pPr>
                              <w:spacing w:after="0" w:line="360" w:lineRule="auto"/>
                            </w:pPr>
                          </w:p>
                          <w:p w14:paraId="5F454D15" w14:textId="77777777" w:rsidR="00F77EA8" w:rsidRDefault="00F77EA8" w:rsidP="00F77EA8">
                            <w:pPr>
                              <w:spacing w:after="0" w:line="360" w:lineRule="auto"/>
                            </w:pPr>
                          </w:p>
                          <w:p w14:paraId="00AB079C" w14:textId="77777777" w:rsidR="00F77EA8" w:rsidRDefault="00F77EA8" w:rsidP="00F77EA8">
                            <w:pPr>
                              <w:spacing w:after="0" w:line="360" w:lineRule="auto"/>
                            </w:pPr>
                          </w:p>
                          <w:p w14:paraId="3C4F8B24" w14:textId="77777777" w:rsidR="00F77EA8" w:rsidRDefault="00F77EA8" w:rsidP="00F77EA8">
                            <w:pPr>
                              <w:spacing w:after="0" w:line="360" w:lineRule="auto"/>
                            </w:pPr>
                          </w:p>
                          <w:p w14:paraId="5299C902" w14:textId="77777777" w:rsidR="00F77EA8" w:rsidRDefault="00F77EA8" w:rsidP="00F77EA8">
                            <w:pPr>
                              <w:spacing w:after="0" w:line="360" w:lineRule="auto"/>
                            </w:pPr>
                          </w:p>
                          <w:p w14:paraId="70C12A5D" w14:textId="77777777" w:rsidR="00F77EA8" w:rsidRDefault="00F77EA8" w:rsidP="00F77EA8">
                            <w:pPr>
                              <w:spacing w:after="0" w:line="360" w:lineRule="auto"/>
                            </w:pPr>
                          </w:p>
                          <w:p w14:paraId="3D832D6B" w14:textId="77777777" w:rsidR="00F77EA8" w:rsidRDefault="00F77EA8" w:rsidP="00F77EA8">
                            <w:pPr>
                              <w:spacing w:after="0" w:line="360" w:lineRule="auto"/>
                            </w:pPr>
                          </w:p>
                          <w:p w14:paraId="6C72309E" w14:textId="77777777" w:rsidR="00F77EA8" w:rsidRDefault="00F77EA8" w:rsidP="00F77EA8">
                            <w:pPr>
                              <w:spacing w:after="0" w:line="360" w:lineRule="auto"/>
                            </w:pPr>
                          </w:p>
                          <w:p w14:paraId="73C019ED" w14:textId="77777777" w:rsidR="00F77EA8" w:rsidRDefault="00F77EA8" w:rsidP="00F77EA8">
                            <w:pPr>
                              <w:pStyle w:val="Titre2"/>
                              <w:spacing w:before="0" w:line="360" w:lineRule="auto"/>
                            </w:pPr>
                            <w:r>
                              <w:rPr>
                                <w:lang w:bidi="fr-FR"/>
                              </w:rPr>
                              <w:t>Démarche à suivre :</w:t>
                            </w:r>
                          </w:p>
                          <w:p w14:paraId="2BAF951B" w14:textId="77777777" w:rsidR="00F77EA8" w:rsidRDefault="00F77EA8" w:rsidP="00F77EA8">
                            <w:pPr>
                              <w:spacing w:after="0"/>
                              <w:rPr>
                                <w:lang w:bidi="fr-FR"/>
                              </w:rPr>
                            </w:pPr>
                          </w:p>
                          <w:p w14:paraId="09F7F7F7" w14:textId="77777777" w:rsidR="00F77EA8" w:rsidRDefault="00F77EA8" w:rsidP="00F77EA8">
                            <w:pPr>
                              <w:spacing w:after="0"/>
                            </w:pPr>
                          </w:p>
                          <w:p w14:paraId="08F07954" w14:textId="77777777" w:rsidR="00F77EA8" w:rsidRDefault="00F77EA8" w:rsidP="00F77EA8">
                            <w:pPr>
                              <w:spacing w:after="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9A1E6" id="Zone de texte 39" o:spid="_x0000_s1047" type="#_x0000_t202" style="position:absolute;margin-left:0;margin-top:27pt;width:519pt;height:648.7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" filled="f" stroked="f">
                <v:textbox>
                  <w:txbxContent>
                    <w:p w14:paraId="51B2F4C4" w14:textId="16C17E5A" w:rsidR="00F77EA8" w:rsidRDefault="00F77EA8" w:rsidP="00F77EA8">
                      <w:pPr>
                        <w:pStyle w:val="Titre2"/>
                        <w:spacing w:before="0" w:line="360" w:lineRule="auto"/>
                        <w:rPr>
                          <w:lang w:bidi="fr-FR"/>
                        </w:rPr>
                      </w:pPr>
                      <w:r>
                        <w:rPr>
                          <w:lang w:bidi="fr-FR"/>
                        </w:rPr>
                        <w:t>Génération de la table Population :</w:t>
                      </w:r>
                    </w:p>
                    <w:p w14:paraId="5964EAE7" w14:textId="481EEF10" w:rsidR="00F77EA8" w:rsidRDefault="00F77EA8" w:rsidP="00F77EA8">
                      <w:pPr>
                        <w:spacing w:line="360" w:lineRule="auto"/>
                        <w:rPr>
                          <w:lang w:bidi="fr-FR"/>
                        </w:rPr>
                      </w:pPr>
                      <w:r>
                        <w:rPr>
                          <w:lang w:bidi="fr-FR"/>
                        </w:rPr>
                        <w:t xml:space="preserve">Rappelons la structure de la table </w:t>
                      </w:r>
                      <w:proofErr w:type="gramStart"/>
                      <w:r>
                        <w:rPr>
                          <w:lang w:bidi="fr-FR"/>
                        </w:rPr>
                        <w:t>Population:</w:t>
                      </w:r>
                      <w:proofErr w:type="gramEnd"/>
                    </w:p>
                    <w:tbl>
                      <w:tblPr>
                        <w:tblStyle w:val="TableauGrille4-Accentuation1"/>
                        <w:tblW w:w="0" w:type="auto"/>
                        <w:tblLook w:val="04A0" w:firstRow="1" w:lastRow="0" w:firstColumn="1" w:lastColumn="0" w:noHBand="0" w:noVBand="1"/>
                      </w:tblPr>
                      <w:tblGrid>
                        <w:gridCol w:w="1622"/>
                        <w:gridCol w:w="1701"/>
                        <w:gridCol w:w="1560"/>
                        <w:gridCol w:w="1723"/>
                      </w:tblGrid>
                      <w:tr w:rsidR="00F77EA8" w14:paraId="5F44BEDB" w14:textId="77777777" w:rsidTr="00D77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DD9D17B" w14:textId="77777777" w:rsidR="00F77EA8" w:rsidRDefault="00F77EA8" w:rsidP="00F77EA8">
                            <w:pPr>
                              <w:spacing w:line="360" w:lineRule="auto"/>
                              <w:jc w:val="both"/>
                            </w:pPr>
                            <w:proofErr w:type="spellStart"/>
                            <w:r>
                              <w:t>IdEtudiant</w:t>
                            </w:r>
                            <w:proofErr w:type="spellEnd"/>
                          </w:p>
                        </w:tc>
                        <w:tc>
                          <w:tcPr>
                            <w:tcW w:w="1701" w:type="dxa"/>
                          </w:tcPr>
                          <w:p w14:paraId="776F13A2"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Heberg</w:t>
                            </w:r>
                            <w:proofErr w:type="spellEnd"/>
                          </w:p>
                        </w:tc>
                        <w:tc>
                          <w:tcPr>
                            <w:tcW w:w="1560" w:type="dxa"/>
                          </w:tcPr>
                          <w:p w14:paraId="7B513578"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Bourse </w:t>
                            </w:r>
                          </w:p>
                        </w:tc>
                        <w:tc>
                          <w:tcPr>
                            <w:tcW w:w="1723" w:type="dxa"/>
                          </w:tcPr>
                          <w:p w14:paraId="757D341A" w14:textId="77777777" w:rsidR="00F77EA8" w:rsidRDefault="00F77EA8" w:rsidP="00F77EA8">
                            <w:pPr>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Rev_parents</w:t>
                            </w:r>
                            <w:proofErr w:type="spellEnd"/>
                          </w:p>
                        </w:tc>
                      </w:tr>
                      <w:tr w:rsidR="00F77EA8" w14:paraId="79E3CFB6" w14:textId="77777777" w:rsidTr="00D7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4F7BDD4" w14:textId="77777777" w:rsidR="00F77EA8" w:rsidRDefault="00F77EA8" w:rsidP="00F77EA8">
                            <w:pPr>
                              <w:spacing w:line="360" w:lineRule="auto"/>
                              <w:jc w:val="both"/>
                            </w:pPr>
                            <w:r>
                              <w:t>21/0232</w:t>
                            </w:r>
                          </w:p>
                        </w:tc>
                        <w:tc>
                          <w:tcPr>
                            <w:tcW w:w="1701" w:type="dxa"/>
                          </w:tcPr>
                          <w:p w14:paraId="7537A407"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Interne </w:t>
                            </w:r>
                          </w:p>
                        </w:tc>
                        <w:tc>
                          <w:tcPr>
                            <w:tcW w:w="1560" w:type="dxa"/>
                          </w:tcPr>
                          <w:p w14:paraId="729C9474"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OUI</w:t>
                            </w:r>
                          </w:p>
                        </w:tc>
                        <w:tc>
                          <w:tcPr>
                            <w:tcW w:w="1723" w:type="dxa"/>
                          </w:tcPr>
                          <w:p w14:paraId="7BF82657" w14:textId="77777777" w:rsidR="00F77EA8" w:rsidRDefault="00F77EA8" w:rsidP="00F77EA8">
                            <w:pPr>
                              <w:spacing w:line="360" w:lineRule="auto"/>
                              <w:jc w:val="both"/>
                              <w:cnfStyle w:val="000000100000" w:firstRow="0" w:lastRow="0" w:firstColumn="0" w:lastColumn="0" w:oddVBand="0" w:evenVBand="0" w:oddHBand="1" w:evenHBand="0" w:firstRowFirstColumn="0" w:firstRowLastColumn="0" w:lastRowFirstColumn="0" w:lastRowLastColumn="0"/>
                            </w:pPr>
                            <w:r>
                              <w:t>65 000</w:t>
                            </w:r>
                          </w:p>
                        </w:tc>
                      </w:tr>
                      <w:tr w:rsidR="00F77EA8" w14:paraId="5097D1C0" w14:textId="77777777" w:rsidTr="00D77505">
                        <w:tc>
                          <w:tcPr>
                            <w:cnfStyle w:val="001000000000" w:firstRow="0" w:lastRow="0" w:firstColumn="1" w:lastColumn="0" w:oddVBand="0" w:evenVBand="0" w:oddHBand="0" w:evenHBand="0" w:firstRowFirstColumn="0" w:firstRowLastColumn="0" w:lastRowFirstColumn="0" w:lastRowLastColumn="0"/>
                            <w:tcW w:w="1622" w:type="dxa"/>
                          </w:tcPr>
                          <w:p w14:paraId="48CC0528" w14:textId="77777777" w:rsidR="00F77EA8" w:rsidRDefault="00F77EA8" w:rsidP="00F77EA8">
                            <w:pPr>
                              <w:spacing w:line="360" w:lineRule="auto"/>
                              <w:jc w:val="both"/>
                            </w:pPr>
                            <w:r>
                              <w:t>21/0242</w:t>
                            </w:r>
                          </w:p>
                        </w:tc>
                        <w:tc>
                          <w:tcPr>
                            <w:tcW w:w="1701" w:type="dxa"/>
                          </w:tcPr>
                          <w:p w14:paraId="3E43A5F0"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Externe </w:t>
                            </w:r>
                          </w:p>
                        </w:tc>
                        <w:tc>
                          <w:tcPr>
                            <w:tcW w:w="1560" w:type="dxa"/>
                          </w:tcPr>
                          <w:p w14:paraId="4441B151"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NON</w:t>
                            </w:r>
                          </w:p>
                        </w:tc>
                        <w:tc>
                          <w:tcPr>
                            <w:tcW w:w="1723" w:type="dxa"/>
                          </w:tcPr>
                          <w:p w14:paraId="273C550E" w14:textId="77777777" w:rsidR="00F77EA8" w:rsidRDefault="00F77EA8" w:rsidP="00F77EA8">
                            <w:pPr>
                              <w:spacing w:line="360" w:lineRule="auto"/>
                              <w:jc w:val="both"/>
                              <w:cnfStyle w:val="000000000000" w:firstRow="0" w:lastRow="0" w:firstColumn="0" w:lastColumn="0" w:oddVBand="0" w:evenVBand="0" w:oddHBand="0" w:evenHBand="0" w:firstRowFirstColumn="0" w:firstRowLastColumn="0" w:lastRowFirstColumn="0" w:lastRowLastColumn="0"/>
                            </w:pPr>
                            <w:r>
                              <w:t>48 000</w:t>
                            </w:r>
                          </w:p>
                        </w:tc>
                      </w:tr>
                    </w:tbl>
                    <w:p w14:paraId="79BB371C" w14:textId="52952BA7" w:rsidR="00F77EA8" w:rsidRDefault="00F77EA8" w:rsidP="00F77EA8">
                      <w:pPr>
                        <w:spacing w:line="360" w:lineRule="auto"/>
                        <w:rPr>
                          <w:lang w:bidi="fr-FR"/>
                        </w:rPr>
                      </w:pPr>
                    </w:p>
                    <w:p w14:paraId="228517F9" w14:textId="48C3AB7C" w:rsidR="000B6527" w:rsidRDefault="000B6527" w:rsidP="000B6527">
                      <w:pPr>
                        <w:rPr>
                          <w:lang w:bidi="fr-FR"/>
                        </w:rPr>
                      </w:pPr>
                      <w:r>
                        <w:rPr>
                          <w:lang w:bidi="fr-FR"/>
                        </w:rPr>
                        <w:t>Et voici un aperçu sur la table ‘’population’</w:t>
                      </w:r>
                      <w:proofErr w:type="gramStart"/>
                      <w:r>
                        <w:rPr>
                          <w:lang w:bidi="fr-FR"/>
                        </w:rPr>
                        <w:t>’:</w:t>
                      </w:r>
                      <w:proofErr w:type="gramEnd"/>
                    </w:p>
                    <w:p w14:paraId="3FB8759F" w14:textId="6BB19BC2" w:rsidR="000B6527" w:rsidRDefault="000B6527" w:rsidP="000B6527">
                      <w:pPr>
                        <w:spacing w:line="360" w:lineRule="auto"/>
                        <w:jc w:val="center"/>
                        <w:rPr>
                          <w:lang w:bidi="fr-FR"/>
                        </w:rPr>
                      </w:pPr>
                      <w:r>
                        <w:rPr>
                          <w:noProof/>
                        </w:rPr>
                        <w:drawing>
                          <wp:inline distT="0" distB="0" distL="0" distR="0" wp14:anchorId="17B14043" wp14:editId="05FB1BA4">
                            <wp:extent cx="3067050" cy="306705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050" cy="3067050"/>
                                    </a:xfrm>
                                    <a:prstGeom prst="rect">
                                      <a:avLst/>
                                    </a:prstGeom>
                                  </pic:spPr>
                                </pic:pic>
                              </a:graphicData>
                            </a:graphic>
                          </wp:inline>
                        </w:drawing>
                      </w:r>
                    </w:p>
                    <w:p w14:paraId="1E3E212A" w14:textId="3EC42CCA" w:rsidR="00F77EA8" w:rsidRDefault="00F77EA8" w:rsidP="00F77EA8">
                      <w:pPr>
                        <w:spacing w:line="360" w:lineRule="auto"/>
                        <w:rPr>
                          <w:lang w:bidi="fr-FR"/>
                        </w:rPr>
                      </w:pPr>
                      <w:r>
                        <w:rPr>
                          <w:lang w:bidi="fr-FR"/>
                        </w:rPr>
                        <w:t xml:space="preserve">Nous avons généré un ensemble de </w:t>
                      </w:r>
                      <w:r w:rsidR="000B6527">
                        <w:rPr>
                          <w:lang w:bidi="fr-FR"/>
                        </w:rPr>
                        <w:t>10</w:t>
                      </w:r>
                      <w:r>
                        <w:rPr>
                          <w:lang w:bidi="fr-FR"/>
                        </w:rPr>
                        <w:t>00 étudiants suivant les règles suivantes :</w:t>
                      </w:r>
                    </w:p>
                    <w:p w14:paraId="202C66F6" w14:textId="1A0FD27E" w:rsidR="00F77EA8" w:rsidRDefault="00F77EA8" w:rsidP="00F77EA8">
                      <w:pPr>
                        <w:pStyle w:val="Paragraphedeliste"/>
                        <w:numPr>
                          <w:ilvl w:val="0"/>
                          <w:numId w:val="6"/>
                        </w:numPr>
                        <w:spacing w:line="360" w:lineRule="auto"/>
                        <w:rPr>
                          <w:b/>
                          <w:bCs/>
                          <w:i/>
                          <w:iCs/>
                        </w:rPr>
                      </w:pPr>
                      <w:r>
                        <w:rPr>
                          <w:b/>
                          <w:bCs/>
                          <w:i/>
                          <w:iCs/>
                        </w:rPr>
                        <w:t>L’attribut Hébergement :</w:t>
                      </w:r>
                    </w:p>
                    <w:p w14:paraId="477DB081" w14:textId="77777777" w:rsidR="006E2A5E" w:rsidRDefault="00F77EA8" w:rsidP="00F77EA8">
                      <w:pPr>
                        <w:pStyle w:val="Paragraphedeliste"/>
                        <w:spacing w:line="360" w:lineRule="auto"/>
                        <w:ind w:left="720" w:firstLine="0"/>
                      </w:pPr>
                      <w:r>
                        <w:t xml:space="preserve">Sur </w:t>
                      </w:r>
                      <w:r w:rsidR="000B6527">
                        <w:t>10</w:t>
                      </w:r>
                      <w:r>
                        <w:t>00 étudiants, nous avons classé 70% de la</w:t>
                      </w:r>
                    </w:p>
                    <w:p w14:paraId="793D51B5" w14:textId="40747AC0" w:rsidR="006E2A5E" w:rsidRDefault="00F77EA8" w:rsidP="00F77EA8">
                      <w:pPr>
                        <w:pStyle w:val="Paragraphedeliste"/>
                        <w:spacing w:line="360" w:lineRule="auto"/>
                        <w:ind w:left="720" w:firstLine="0"/>
                      </w:pPr>
                      <w:r>
                        <w:t xml:space="preserve">population comme des étudiants externes </w:t>
                      </w:r>
                    </w:p>
                    <w:p w14:paraId="6C0ADECC" w14:textId="3BE91E54" w:rsidR="00F77EA8" w:rsidRDefault="00F77EA8" w:rsidP="00F77EA8">
                      <w:pPr>
                        <w:pStyle w:val="Paragraphedeliste"/>
                        <w:spacing w:line="360" w:lineRule="auto"/>
                        <w:ind w:left="720" w:firstLine="0"/>
                      </w:pPr>
                      <w:proofErr w:type="gramStart"/>
                      <w:r>
                        <w:t>et</w:t>
                      </w:r>
                      <w:proofErr w:type="gramEnd"/>
                      <w:r>
                        <w:t xml:space="preserve"> 30% comme des étudiants internes.</w:t>
                      </w:r>
                    </w:p>
                    <w:p w14:paraId="7514C9BB" w14:textId="3D2E4204" w:rsidR="000B6527" w:rsidRDefault="000B6527" w:rsidP="006E2A5E">
                      <w:pPr>
                        <w:pStyle w:val="Paragraphedeliste"/>
                        <w:spacing w:line="360" w:lineRule="auto"/>
                        <w:ind w:left="720" w:firstLine="0"/>
                        <w:jc w:val="center"/>
                      </w:pPr>
                    </w:p>
                    <w:p w14:paraId="2A9E53D3" w14:textId="77777777" w:rsidR="00F77EA8" w:rsidRPr="00F77EA8" w:rsidRDefault="00F77EA8" w:rsidP="00F77EA8">
                      <w:pPr>
                        <w:pStyle w:val="Paragraphedeliste"/>
                        <w:spacing w:line="360" w:lineRule="auto"/>
                        <w:ind w:left="720" w:firstLine="0"/>
                      </w:pPr>
                    </w:p>
                    <w:p w14:paraId="7FF0A111" w14:textId="77777777" w:rsidR="00F77EA8" w:rsidRDefault="00F77EA8" w:rsidP="00F77EA8">
                      <w:pPr>
                        <w:rPr>
                          <w:lang w:bidi="fr-FR"/>
                        </w:rPr>
                      </w:pPr>
                    </w:p>
                    <w:p w14:paraId="4D600D6C" w14:textId="77777777" w:rsidR="00F77EA8" w:rsidRDefault="00F77EA8" w:rsidP="00F77EA8">
                      <w:pPr>
                        <w:rPr>
                          <w:lang w:bidi="fr-FR"/>
                        </w:rPr>
                      </w:pPr>
                    </w:p>
                    <w:p w14:paraId="78EFD900" w14:textId="77777777" w:rsidR="00F77EA8" w:rsidRPr="007C78AB" w:rsidRDefault="00F77EA8" w:rsidP="00F77EA8">
                      <w:pPr>
                        <w:rPr>
                          <w:lang w:bidi="fr-FR"/>
                        </w:rPr>
                      </w:pPr>
                    </w:p>
                    <w:p w14:paraId="2464BD01" w14:textId="77777777" w:rsidR="00F77EA8" w:rsidRPr="005D3272" w:rsidRDefault="00F77EA8" w:rsidP="00F77EA8">
                      <w:pPr>
                        <w:rPr>
                          <w:lang w:bidi="fr-FR"/>
                        </w:rPr>
                      </w:pPr>
                    </w:p>
                    <w:p w14:paraId="47B38756" w14:textId="77777777" w:rsidR="00F77EA8" w:rsidRDefault="00F77EA8" w:rsidP="00F77EA8">
                      <w:pPr>
                        <w:spacing w:after="0" w:line="360" w:lineRule="auto"/>
                        <w:jc w:val="both"/>
                      </w:pPr>
                    </w:p>
                    <w:p w14:paraId="4D5BBC04" w14:textId="77777777" w:rsidR="00F77EA8" w:rsidRDefault="00F77EA8" w:rsidP="00F77EA8">
                      <w:pPr>
                        <w:spacing w:after="0" w:line="360" w:lineRule="auto"/>
                        <w:jc w:val="both"/>
                      </w:pPr>
                    </w:p>
                    <w:p w14:paraId="5348D41F" w14:textId="77777777" w:rsidR="00F77EA8" w:rsidRDefault="00F77EA8" w:rsidP="00F77EA8">
                      <w:pPr>
                        <w:spacing w:after="0" w:line="360" w:lineRule="auto"/>
                      </w:pPr>
                    </w:p>
                    <w:p w14:paraId="2BFE8DF8" w14:textId="77777777" w:rsidR="00F77EA8" w:rsidRDefault="00F77EA8" w:rsidP="00F77EA8">
                      <w:pPr>
                        <w:spacing w:after="0" w:line="360" w:lineRule="auto"/>
                      </w:pPr>
                    </w:p>
                    <w:p w14:paraId="5F991B5D" w14:textId="77777777" w:rsidR="00F77EA8" w:rsidRDefault="00F77EA8" w:rsidP="00F77EA8">
                      <w:pPr>
                        <w:spacing w:after="0" w:line="360" w:lineRule="auto"/>
                      </w:pPr>
                    </w:p>
                    <w:p w14:paraId="0FBBA870" w14:textId="77777777" w:rsidR="00F77EA8" w:rsidRDefault="00F77EA8" w:rsidP="00F77EA8">
                      <w:pPr>
                        <w:spacing w:after="0" w:line="360" w:lineRule="auto"/>
                      </w:pPr>
                    </w:p>
                    <w:p w14:paraId="2D398883" w14:textId="77777777" w:rsidR="00F77EA8" w:rsidRDefault="00F77EA8" w:rsidP="00F77EA8">
                      <w:pPr>
                        <w:spacing w:after="0" w:line="360" w:lineRule="auto"/>
                      </w:pPr>
                    </w:p>
                    <w:p w14:paraId="1336C96F" w14:textId="77777777" w:rsidR="00F77EA8" w:rsidRDefault="00F77EA8" w:rsidP="00F77EA8">
                      <w:pPr>
                        <w:spacing w:after="0" w:line="360" w:lineRule="auto"/>
                      </w:pPr>
                    </w:p>
                    <w:p w14:paraId="37DA5182" w14:textId="77777777" w:rsidR="00F77EA8" w:rsidRDefault="00F77EA8" w:rsidP="00F77EA8">
                      <w:pPr>
                        <w:spacing w:after="0" w:line="360" w:lineRule="auto"/>
                      </w:pPr>
                    </w:p>
                    <w:p w14:paraId="4D75CC2E" w14:textId="77777777" w:rsidR="00F77EA8" w:rsidRDefault="00F77EA8" w:rsidP="00F77EA8">
                      <w:pPr>
                        <w:spacing w:after="0" w:line="360" w:lineRule="auto"/>
                      </w:pPr>
                    </w:p>
                    <w:p w14:paraId="3B26E664" w14:textId="77777777" w:rsidR="00F77EA8" w:rsidRDefault="00F77EA8" w:rsidP="00F77EA8">
                      <w:pPr>
                        <w:spacing w:after="0" w:line="360" w:lineRule="auto"/>
                      </w:pPr>
                    </w:p>
                    <w:p w14:paraId="5E615076" w14:textId="77777777" w:rsidR="00F77EA8" w:rsidRDefault="00F77EA8" w:rsidP="00F77EA8">
                      <w:pPr>
                        <w:spacing w:after="0" w:line="360" w:lineRule="auto"/>
                      </w:pPr>
                    </w:p>
                    <w:p w14:paraId="5658994E" w14:textId="77777777" w:rsidR="00F77EA8" w:rsidRDefault="00F77EA8" w:rsidP="00F77EA8">
                      <w:pPr>
                        <w:spacing w:after="0" w:line="360" w:lineRule="auto"/>
                      </w:pPr>
                    </w:p>
                    <w:p w14:paraId="1FFE2865" w14:textId="77777777" w:rsidR="00F77EA8" w:rsidRDefault="00F77EA8" w:rsidP="00F77EA8">
                      <w:pPr>
                        <w:spacing w:after="0" w:line="360" w:lineRule="auto"/>
                      </w:pPr>
                    </w:p>
                    <w:p w14:paraId="7460631C" w14:textId="77777777" w:rsidR="00F77EA8" w:rsidRDefault="00F77EA8" w:rsidP="00F77EA8">
                      <w:pPr>
                        <w:spacing w:after="0" w:line="360" w:lineRule="auto"/>
                      </w:pPr>
                    </w:p>
                    <w:p w14:paraId="30C720C2" w14:textId="77777777" w:rsidR="00F77EA8" w:rsidRDefault="00F77EA8" w:rsidP="00F77EA8">
                      <w:pPr>
                        <w:spacing w:after="0" w:line="360" w:lineRule="auto"/>
                      </w:pPr>
                    </w:p>
                    <w:p w14:paraId="6240886B" w14:textId="77777777" w:rsidR="00F77EA8" w:rsidRDefault="00F77EA8" w:rsidP="00F77EA8">
                      <w:pPr>
                        <w:spacing w:after="0" w:line="360" w:lineRule="auto"/>
                      </w:pPr>
                    </w:p>
                    <w:p w14:paraId="60BE57D2" w14:textId="77777777" w:rsidR="00F77EA8" w:rsidRDefault="00F77EA8" w:rsidP="00F77EA8">
                      <w:pPr>
                        <w:spacing w:after="0" w:line="360" w:lineRule="auto"/>
                      </w:pPr>
                    </w:p>
                    <w:p w14:paraId="013C0329" w14:textId="77777777" w:rsidR="00F77EA8" w:rsidRDefault="00F77EA8" w:rsidP="00F77EA8">
                      <w:pPr>
                        <w:spacing w:after="0" w:line="360" w:lineRule="auto"/>
                      </w:pPr>
                    </w:p>
                    <w:p w14:paraId="7651F6A3" w14:textId="77777777" w:rsidR="00F77EA8" w:rsidRDefault="00F77EA8" w:rsidP="00F77EA8">
                      <w:pPr>
                        <w:spacing w:after="0" w:line="360" w:lineRule="auto"/>
                      </w:pPr>
                    </w:p>
                    <w:p w14:paraId="416FB4A4" w14:textId="77777777" w:rsidR="00F77EA8" w:rsidRDefault="00F77EA8" w:rsidP="00F77EA8">
                      <w:pPr>
                        <w:spacing w:after="0" w:line="360" w:lineRule="auto"/>
                      </w:pPr>
                    </w:p>
                    <w:p w14:paraId="7571CC78" w14:textId="77777777" w:rsidR="00F77EA8" w:rsidRDefault="00F77EA8" w:rsidP="00F77EA8">
                      <w:pPr>
                        <w:spacing w:after="0" w:line="360" w:lineRule="auto"/>
                      </w:pPr>
                    </w:p>
                    <w:p w14:paraId="29BE1015" w14:textId="77777777" w:rsidR="00F77EA8" w:rsidRDefault="00F77EA8" w:rsidP="00F77EA8">
                      <w:pPr>
                        <w:spacing w:after="0" w:line="360" w:lineRule="auto"/>
                      </w:pPr>
                    </w:p>
                    <w:p w14:paraId="7B7BAC19" w14:textId="77777777" w:rsidR="00F77EA8" w:rsidRDefault="00F77EA8" w:rsidP="00F77EA8">
                      <w:pPr>
                        <w:spacing w:after="0" w:line="360" w:lineRule="auto"/>
                      </w:pPr>
                    </w:p>
                    <w:p w14:paraId="52863D4E" w14:textId="77777777" w:rsidR="00F77EA8" w:rsidRDefault="00F77EA8" w:rsidP="00F77EA8">
                      <w:pPr>
                        <w:spacing w:after="0" w:line="360" w:lineRule="auto"/>
                      </w:pPr>
                    </w:p>
                    <w:p w14:paraId="02EACDDA" w14:textId="77777777" w:rsidR="00F77EA8" w:rsidRDefault="00F77EA8" w:rsidP="00F77EA8">
                      <w:pPr>
                        <w:spacing w:after="0" w:line="360" w:lineRule="auto"/>
                      </w:pPr>
                    </w:p>
                    <w:p w14:paraId="04E7E8FC" w14:textId="77777777" w:rsidR="00F77EA8" w:rsidRDefault="00F77EA8" w:rsidP="00F77EA8">
                      <w:pPr>
                        <w:spacing w:after="0" w:line="360" w:lineRule="auto"/>
                      </w:pPr>
                    </w:p>
                    <w:p w14:paraId="4FE1B549" w14:textId="77777777" w:rsidR="00F77EA8" w:rsidRDefault="00F77EA8" w:rsidP="00F77EA8">
                      <w:pPr>
                        <w:spacing w:after="0" w:line="360" w:lineRule="auto"/>
                      </w:pPr>
                    </w:p>
                    <w:p w14:paraId="20F482A9" w14:textId="77777777" w:rsidR="00F77EA8" w:rsidRDefault="00F77EA8" w:rsidP="00F77EA8">
                      <w:pPr>
                        <w:spacing w:after="0" w:line="360" w:lineRule="auto"/>
                      </w:pPr>
                    </w:p>
                    <w:p w14:paraId="5F454D15" w14:textId="77777777" w:rsidR="00F77EA8" w:rsidRDefault="00F77EA8" w:rsidP="00F77EA8">
                      <w:pPr>
                        <w:spacing w:after="0" w:line="360" w:lineRule="auto"/>
                      </w:pPr>
                    </w:p>
                    <w:p w14:paraId="00AB079C" w14:textId="77777777" w:rsidR="00F77EA8" w:rsidRDefault="00F77EA8" w:rsidP="00F77EA8">
                      <w:pPr>
                        <w:spacing w:after="0" w:line="360" w:lineRule="auto"/>
                      </w:pPr>
                    </w:p>
                    <w:p w14:paraId="3C4F8B24" w14:textId="77777777" w:rsidR="00F77EA8" w:rsidRDefault="00F77EA8" w:rsidP="00F77EA8">
                      <w:pPr>
                        <w:spacing w:after="0" w:line="360" w:lineRule="auto"/>
                      </w:pPr>
                    </w:p>
                    <w:p w14:paraId="5299C902" w14:textId="77777777" w:rsidR="00F77EA8" w:rsidRDefault="00F77EA8" w:rsidP="00F77EA8">
                      <w:pPr>
                        <w:spacing w:after="0" w:line="360" w:lineRule="auto"/>
                      </w:pPr>
                    </w:p>
                    <w:p w14:paraId="70C12A5D" w14:textId="77777777" w:rsidR="00F77EA8" w:rsidRDefault="00F77EA8" w:rsidP="00F77EA8">
                      <w:pPr>
                        <w:spacing w:after="0" w:line="360" w:lineRule="auto"/>
                      </w:pPr>
                    </w:p>
                    <w:p w14:paraId="3D832D6B" w14:textId="77777777" w:rsidR="00F77EA8" w:rsidRDefault="00F77EA8" w:rsidP="00F77EA8">
                      <w:pPr>
                        <w:spacing w:after="0" w:line="360" w:lineRule="auto"/>
                      </w:pPr>
                    </w:p>
                    <w:p w14:paraId="6C72309E" w14:textId="77777777" w:rsidR="00F77EA8" w:rsidRDefault="00F77EA8" w:rsidP="00F77EA8">
                      <w:pPr>
                        <w:spacing w:after="0" w:line="360" w:lineRule="auto"/>
                      </w:pPr>
                    </w:p>
                    <w:p w14:paraId="73C019ED" w14:textId="77777777" w:rsidR="00F77EA8" w:rsidRDefault="00F77EA8" w:rsidP="00F77EA8">
                      <w:pPr>
                        <w:pStyle w:val="Titre2"/>
                        <w:spacing w:before="0" w:line="360" w:lineRule="auto"/>
                      </w:pPr>
                      <w:r>
                        <w:rPr>
                          <w:lang w:bidi="fr-FR"/>
                        </w:rPr>
                        <w:t>Démarche à suivre :</w:t>
                      </w:r>
                    </w:p>
                    <w:p w14:paraId="2BAF951B" w14:textId="77777777" w:rsidR="00F77EA8" w:rsidRDefault="00F77EA8" w:rsidP="00F77EA8">
                      <w:pPr>
                        <w:spacing w:after="0"/>
                        <w:rPr>
                          <w:lang w:bidi="fr-FR"/>
                        </w:rPr>
                      </w:pPr>
                    </w:p>
                    <w:p w14:paraId="09F7F7F7" w14:textId="77777777" w:rsidR="00F77EA8" w:rsidRDefault="00F77EA8" w:rsidP="00F77EA8">
                      <w:pPr>
                        <w:spacing w:after="0"/>
                      </w:pPr>
                    </w:p>
                    <w:p w14:paraId="08F07954" w14:textId="77777777" w:rsidR="00F77EA8" w:rsidRDefault="00F77EA8" w:rsidP="00F77EA8">
                      <w:pPr>
                        <w:spacing w:after="0"/>
                      </w:pPr>
                      <w:r>
                        <w:t xml:space="preserve"> </w:t>
                      </w:r>
                    </w:p>
                  </w:txbxContent>
                </v:textbox>
                <w10:wrap type="square" anchorx="margin"/>
              </v:shape>
            </w:pict>
          </mc:Fallback>
        </mc:AlternateContent>
      </w:r>
    </w:p>
    <w:p w14:paraId="162C09A4" w14:textId="4F95E41A" w:rsidR="00FF50F7" w:rsidRDefault="00FF50F7" w:rsidP="00FF50F7">
      <w:pPr>
        <w:rPr>
          <w:sz w:val="24"/>
        </w:rPr>
      </w:pPr>
    </w:p>
    <w:p w14:paraId="71A884E8" w14:textId="5FABDC2B" w:rsidR="006E2A5E" w:rsidRDefault="00D466CB" w:rsidP="006E2A5E">
      <w:pPr>
        <w:pStyle w:val="Paragraphedeliste"/>
        <w:numPr>
          <w:ilvl w:val="0"/>
          <w:numId w:val="6"/>
        </w:numPr>
        <w:spacing w:line="360" w:lineRule="auto"/>
        <w:rPr>
          <w:b/>
          <w:bCs/>
          <w:i/>
          <w:iCs/>
        </w:rPr>
      </w:pPr>
      <w:r>
        <w:rPr>
          <w:noProof/>
        </w:rPr>
        <w:lastRenderedPageBreak/>
        <w:drawing>
          <wp:anchor distT="0" distB="0" distL="114300" distR="114300" simplePos="0" relativeHeight="251695104" behindDoc="0" locked="0" layoutInCell="1" allowOverlap="1" wp14:anchorId="635C16A2" wp14:editId="6C4C4700">
            <wp:simplePos x="0" y="0"/>
            <wp:positionH relativeFrom="column">
              <wp:posOffset>3552825</wp:posOffset>
            </wp:positionH>
            <wp:positionV relativeFrom="paragraph">
              <wp:posOffset>0</wp:posOffset>
            </wp:positionV>
            <wp:extent cx="2390775" cy="2124075"/>
            <wp:effectExtent l="0" t="0" r="9525" b="952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90775" cy="2124075"/>
                    </a:xfrm>
                    <a:prstGeom prst="rect">
                      <a:avLst/>
                    </a:prstGeom>
                  </pic:spPr>
                </pic:pic>
              </a:graphicData>
            </a:graphic>
          </wp:anchor>
        </w:drawing>
      </w:r>
      <w:r w:rsidR="006E2A5E">
        <w:rPr>
          <w:b/>
          <w:bCs/>
          <w:i/>
          <w:iCs/>
        </w:rPr>
        <w:t xml:space="preserve">L’attribut </w:t>
      </w:r>
      <w:r w:rsidR="0025082E">
        <w:rPr>
          <w:b/>
          <w:bCs/>
          <w:i/>
          <w:iCs/>
        </w:rPr>
        <w:t>Bourse</w:t>
      </w:r>
      <w:r w:rsidR="006E2A5E">
        <w:rPr>
          <w:b/>
          <w:bCs/>
          <w:i/>
          <w:iCs/>
        </w:rPr>
        <w:t> :</w:t>
      </w:r>
    </w:p>
    <w:p w14:paraId="445C96CE" w14:textId="11089489" w:rsidR="006E2A5E" w:rsidRPr="00D466CB" w:rsidRDefault="0025082E" w:rsidP="00D466CB">
      <w:pPr>
        <w:pStyle w:val="Paragraphedeliste"/>
        <w:spacing w:line="360" w:lineRule="auto"/>
        <w:ind w:left="720" w:firstLine="0"/>
        <w:rPr>
          <w:sz w:val="28"/>
          <w:szCs w:val="24"/>
        </w:rPr>
      </w:pPr>
      <w:r w:rsidRPr="00D466CB">
        <w:rPr>
          <w:sz w:val="22"/>
          <w:szCs w:val="24"/>
        </w:rPr>
        <w:t xml:space="preserve">L’attribut Bourse a été généré suivant le revenu moyen des parents, de telle sort que si </w:t>
      </w:r>
      <w:r w:rsidR="00D466CB" w:rsidRPr="00D466CB">
        <w:rPr>
          <w:sz w:val="22"/>
          <w:szCs w:val="24"/>
        </w:rPr>
        <w:t>le revenu</w:t>
      </w:r>
      <w:r w:rsidRPr="00D466CB">
        <w:rPr>
          <w:sz w:val="22"/>
          <w:szCs w:val="24"/>
        </w:rPr>
        <w:t xml:space="preserve"> est </w:t>
      </w:r>
      <w:r w:rsidR="00D466CB" w:rsidRPr="00D466CB">
        <w:rPr>
          <w:sz w:val="22"/>
          <w:szCs w:val="24"/>
        </w:rPr>
        <w:t>supérieur</w:t>
      </w:r>
      <w:r w:rsidRPr="00D466CB">
        <w:rPr>
          <w:sz w:val="22"/>
          <w:szCs w:val="24"/>
        </w:rPr>
        <w:t xml:space="preserve"> à 150000, l’étudiant ne pourra pas bénéficier de la bourse.</w:t>
      </w:r>
      <w:r w:rsidR="00D466CB" w:rsidRPr="00D466CB">
        <w:rPr>
          <w:noProof/>
          <w:sz w:val="22"/>
          <w:szCs w:val="24"/>
        </w:rPr>
        <w:t xml:space="preserve"> </w:t>
      </w:r>
    </w:p>
    <w:p w14:paraId="24640F5A" w14:textId="54C908F2" w:rsidR="00FF50F7" w:rsidRDefault="00FF50F7" w:rsidP="00FF50F7">
      <w:pPr>
        <w:rPr>
          <w:sz w:val="24"/>
        </w:rPr>
      </w:pPr>
    </w:p>
    <w:p w14:paraId="3F6917E3" w14:textId="3DC62F7D" w:rsidR="006F00A0" w:rsidRDefault="006F00A0" w:rsidP="00FF50F7">
      <w:pPr>
        <w:rPr>
          <w:sz w:val="24"/>
        </w:rPr>
      </w:pPr>
    </w:p>
    <w:p w14:paraId="07EFF171" w14:textId="3F0E820B" w:rsidR="006F00A0" w:rsidRDefault="006F00A0" w:rsidP="006F00A0">
      <w:pPr>
        <w:pStyle w:val="Paragraphedeliste"/>
        <w:numPr>
          <w:ilvl w:val="0"/>
          <w:numId w:val="6"/>
        </w:numPr>
        <w:spacing w:line="360" w:lineRule="auto"/>
        <w:rPr>
          <w:b/>
          <w:bCs/>
          <w:i/>
          <w:iCs/>
        </w:rPr>
      </w:pPr>
      <w:r>
        <w:rPr>
          <w:b/>
          <w:bCs/>
          <w:i/>
          <w:iCs/>
        </w:rPr>
        <w:t xml:space="preserve">L’attribut </w:t>
      </w:r>
      <w:proofErr w:type="spellStart"/>
      <w:r>
        <w:rPr>
          <w:b/>
          <w:bCs/>
          <w:i/>
          <w:iCs/>
        </w:rPr>
        <w:t>Rev_par</w:t>
      </w:r>
      <w:proofErr w:type="spellEnd"/>
      <w:r>
        <w:rPr>
          <w:b/>
          <w:bCs/>
          <w:i/>
          <w:iCs/>
        </w:rPr>
        <w:t> :</w:t>
      </w:r>
    </w:p>
    <w:p w14:paraId="1B0E3FB7" w14:textId="165957DA" w:rsidR="006F00A0" w:rsidRDefault="006F00A0" w:rsidP="006F00A0">
      <w:pPr>
        <w:pStyle w:val="Paragraphedeliste"/>
        <w:spacing w:line="360" w:lineRule="auto"/>
        <w:ind w:left="720" w:firstLine="0"/>
        <w:rPr>
          <w:sz w:val="22"/>
          <w:szCs w:val="24"/>
        </w:rPr>
      </w:pPr>
      <w:r w:rsidRPr="00D466CB">
        <w:rPr>
          <w:sz w:val="22"/>
          <w:szCs w:val="24"/>
        </w:rPr>
        <w:t xml:space="preserve">L’attribut </w:t>
      </w:r>
      <w:r>
        <w:rPr>
          <w:sz w:val="22"/>
          <w:szCs w:val="24"/>
        </w:rPr>
        <w:t>‘’</w:t>
      </w:r>
      <w:proofErr w:type="spellStart"/>
      <w:r>
        <w:rPr>
          <w:sz w:val="22"/>
          <w:szCs w:val="24"/>
        </w:rPr>
        <w:t>Rev_par</w:t>
      </w:r>
      <w:proofErr w:type="spellEnd"/>
      <w:r>
        <w:rPr>
          <w:sz w:val="22"/>
          <w:szCs w:val="24"/>
        </w:rPr>
        <w:t>’’ qui veut dire le revenu moyen des parents de l’étudiant généré de la manière suivante :</w:t>
      </w:r>
    </w:p>
    <w:p w14:paraId="7C8C140B" w14:textId="785DBCDB" w:rsidR="006F00A0" w:rsidRDefault="006F00A0" w:rsidP="006F00A0">
      <w:pPr>
        <w:pStyle w:val="Paragraphedeliste"/>
        <w:spacing w:line="360" w:lineRule="auto"/>
        <w:ind w:left="720" w:firstLine="0"/>
        <w:rPr>
          <w:sz w:val="22"/>
          <w:szCs w:val="24"/>
        </w:rPr>
      </w:pPr>
      <w:r>
        <w:rPr>
          <w:sz w:val="22"/>
          <w:szCs w:val="24"/>
        </w:rPr>
        <w:t xml:space="preserve">Nous avons classifié </w:t>
      </w:r>
      <w:r w:rsidR="00771165">
        <w:rPr>
          <w:sz w:val="22"/>
          <w:szCs w:val="24"/>
        </w:rPr>
        <w:t>les salaires</w:t>
      </w:r>
      <w:r>
        <w:rPr>
          <w:sz w:val="22"/>
          <w:szCs w:val="24"/>
        </w:rPr>
        <w:t xml:space="preserve"> par catégorie, et pour chaque catégorie nous donné une probabilité d’apparition comme suite :</w:t>
      </w:r>
    </w:p>
    <w:p w14:paraId="787433E0" w14:textId="7EDAE7AA" w:rsidR="0028043E" w:rsidRDefault="00771165" w:rsidP="0028043E">
      <w:pPr>
        <w:pStyle w:val="Sansinterligne"/>
        <w:spacing w:line="360" w:lineRule="auto"/>
        <w:rPr>
          <w:rFonts w:ascii="Simplified Arabic Fixed" w:hAnsi="Simplified Arabic Fixed" w:cs="Simplified Arabic Fixed"/>
        </w:rPr>
      </w:pPr>
      <w:proofErr w:type="gramStart"/>
      <w:r w:rsidRPr="00771165">
        <w:rPr>
          <w:rFonts w:ascii="Simplified Arabic Fixed" w:hAnsi="Simplified Arabic Fixed" w:cs="Simplified Arabic Fixed"/>
        </w:rPr>
        <w:t>salaire</w:t>
      </w:r>
      <w:proofErr w:type="gramEnd"/>
      <w:r w:rsidRPr="00771165">
        <w:rPr>
          <w:rFonts w:ascii="Simplified Arabic Fixed" w:hAnsi="Simplified Arabic Fixed" w:cs="Simplified Arabic Fixed"/>
        </w:rPr>
        <w:t xml:space="preserve"> = </w:t>
      </w:r>
      <w:r w:rsidR="006F00A0" w:rsidRPr="006F00A0">
        <w:rPr>
          <w:rFonts w:ascii="Simplified Arabic Fixed" w:hAnsi="Simplified Arabic Fixed" w:cs="Simplified Arabic Fixed"/>
        </w:rPr>
        <w:t>[</w:t>
      </w:r>
      <w:proofErr w:type="spellStart"/>
      <w:r w:rsidR="006F00A0" w:rsidRPr="006F00A0">
        <w:rPr>
          <w:rFonts w:ascii="Simplified Arabic Fixed" w:hAnsi="Simplified Arabic Fixed" w:cs="Simplified Arabic Fixed"/>
        </w:rPr>
        <w:t>random.randrange</w:t>
      </w:r>
      <w:proofErr w:type="spellEnd"/>
      <w:r w:rsidR="006F00A0" w:rsidRPr="006F00A0">
        <w:rPr>
          <w:rFonts w:ascii="Simplified Arabic Fixed" w:hAnsi="Simplified Arabic Fixed" w:cs="Simplified Arabic Fixed"/>
        </w:rPr>
        <w:t xml:space="preserve">(18000,25000), </w:t>
      </w:r>
      <w:proofErr w:type="spellStart"/>
      <w:r w:rsidR="006F00A0" w:rsidRPr="006F00A0">
        <w:rPr>
          <w:rFonts w:ascii="Simplified Arabic Fixed" w:hAnsi="Simplified Arabic Fixed" w:cs="Simplified Arabic Fixed"/>
        </w:rPr>
        <w:t>random.randrange</w:t>
      </w:r>
      <w:proofErr w:type="spellEnd"/>
      <w:r w:rsidR="006F00A0" w:rsidRPr="006F00A0">
        <w:rPr>
          <w:rFonts w:ascii="Simplified Arabic Fixed" w:hAnsi="Simplified Arabic Fixed" w:cs="Simplified Arabic Fixed"/>
        </w:rPr>
        <w:t xml:space="preserve">(25000,40000) , </w:t>
      </w:r>
      <w:proofErr w:type="spellStart"/>
      <w:r w:rsidR="006F00A0" w:rsidRPr="006F00A0">
        <w:rPr>
          <w:rFonts w:ascii="Simplified Arabic Fixed" w:hAnsi="Simplified Arabic Fixed" w:cs="Simplified Arabic Fixed"/>
        </w:rPr>
        <w:t>random.randrange</w:t>
      </w:r>
      <w:proofErr w:type="spellEnd"/>
      <w:r w:rsidR="006F00A0" w:rsidRPr="006F00A0">
        <w:rPr>
          <w:rFonts w:ascii="Simplified Arabic Fixed" w:hAnsi="Simplified Arabic Fixed" w:cs="Simplified Arabic Fixed"/>
        </w:rPr>
        <w:t xml:space="preserve">(40000,50000), </w:t>
      </w:r>
      <w:proofErr w:type="spellStart"/>
      <w:r w:rsidR="006F00A0" w:rsidRPr="006F00A0">
        <w:rPr>
          <w:rFonts w:ascii="Simplified Arabic Fixed" w:hAnsi="Simplified Arabic Fixed" w:cs="Simplified Arabic Fixed"/>
        </w:rPr>
        <w:t>random.randrange</w:t>
      </w:r>
      <w:proofErr w:type="spellEnd"/>
      <w:r w:rsidR="006F00A0" w:rsidRPr="006F00A0">
        <w:rPr>
          <w:rFonts w:ascii="Simplified Arabic Fixed" w:hAnsi="Simplified Arabic Fixed" w:cs="Simplified Arabic Fixed"/>
        </w:rPr>
        <w:t>(50000,60000),</w:t>
      </w:r>
    </w:p>
    <w:p w14:paraId="3A7E264B" w14:textId="3FC47AD6" w:rsidR="00771165" w:rsidRPr="006F00A0" w:rsidRDefault="006F00A0" w:rsidP="00771165">
      <w:pPr>
        <w:pStyle w:val="Sansinterligne"/>
        <w:spacing w:line="360" w:lineRule="auto"/>
        <w:rPr>
          <w:rFonts w:ascii="Simplified Arabic Fixed" w:hAnsi="Simplified Arabic Fixed" w:cs="Simplified Arabic Fixed"/>
        </w:rPr>
      </w:pPr>
      <w:proofErr w:type="spellStart"/>
      <w:proofErr w:type="gramStart"/>
      <w:r w:rsidRPr="006F00A0">
        <w:rPr>
          <w:rFonts w:ascii="Simplified Arabic Fixed" w:hAnsi="Simplified Arabic Fixed" w:cs="Simplified Arabic Fixed"/>
        </w:rPr>
        <w:t>random.randrange</w:t>
      </w:r>
      <w:proofErr w:type="spellEnd"/>
      <w:proofErr w:type="gramEnd"/>
      <w:r w:rsidRPr="006F00A0">
        <w:rPr>
          <w:rFonts w:ascii="Simplified Arabic Fixed" w:hAnsi="Simplified Arabic Fixed" w:cs="Simplified Arabic Fixed"/>
        </w:rPr>
        <w:t>(60000,80000),</w:t>
      </w:r>
      <w:proofErr w:type="spellStart"/>
      <w:r w:rsidRPr="006F00A0">
        <w:rPr>
          <w:rFonts w:ascii="Simplified Arabic Fixed" w:hAnsi="Simplified Arabic Fixed" w:cs="Simplified Arabic Fixed"/>
        </w:rPr>
        <w:t>random.randrange</w:t>
      </w:r>
      <w:proofErr w:type="spellEnd"/>
      <w:r w:rsidRPr="006F00A0">
        <w:rPr>
          <w:rFonts w:ascii="Simplified Arabic Fixed" w:hAnsi="Simplified Arabic Fixed" w:cs="Simplified Arabic Fixed"/>
        </w:rPr>
        <w:t xml:space="preserve">(80000,100000), </w:t>
      </w:r>
      <w:proofErr w:type="spellStart"/>
      <w:r w:rsidRPr="006F00A0">
        <w:rPr>
          <w:rFonts w:ascii="Simplified Arabic Fixed" w:hAnsi="Simplified Arabic Fixed" w:cs="Simplified Arabic Fixed"/>
        </w:rPr>
        <w:t>random.randrange</w:t>
      </w:r>
      <w:proofErr w:type="spellEnd"/>
      <w:r w:rsidRPr="006F00A0">
        <w:rPr>
          <w:rFonts w:ascii="Simplified Arabic Fixed" w:hAnsi="Simplified Arabic Fixed" w:cs="Simplified Arabic Fixed"/>
        </w:rPr>
        <w:t xml:space="preserve">(100000,120000), </w:t>
      </w:r>
      <w:proofErr w:type="spellStart"/>
      <w:r w:rsidRPr="006F00A0">
        <w:rPr>
          <w:rFonts w:ascii="Simplified Arabic Fixed" w:hAnsi="Simplified Arabic Fixed" w:cs="Simplified Arabic Fixed"/>
        </w:rPr>
        <w:t>random.randrange</w:t>
      </w:r>
      <w:proofErr w:type="spellEnd"/>
      <w:r w:rsidRPr="006F00A0">
        <w:rPr>
          <w:rFonts w:ascii="Simplified Arabic Fixed" w:hAnsi="Simplified Arabic Fixed" w:cs="Simplified Arabic Fixed"/>
        </w:rPr>
        <w:t xml:space="preserve">(120000,150000), </w:t>
      </w:r>
      <w:proofErr w:type="spellStart"/>
      <w:r w:rsidRPr="006F00A0">
        <w:rPr>
          <w:rFonts w:ascii="Simplified Arabic Fixed" w:hAnsi="Simplified Arabic Fixed" w:cs="Simplified Arabic Fixed"/>
        </w:rPr>
        <w:t>random.randrange</w:t>
      </w:r>
      <w:proofErr w:type="spellEnd"/>
      <w:r w:rsidRPr="006F00A0">
        <w:rPr>
          <w:rFonts w:ascii="Simplified Arabic Fixed" w:hAnsi="Simplified Arabic Fixed" w:cs="Simplified Arabic Fixed"/>
        </w:rPr>
        <w:t>(150000,200000)]</w:t>
      </w:r>
    </w:p>
    <w:p w14:paraId="7718A7F2" w14:textId="7ED5414D" w:rsidR="006F00A0" w:rsidRDefault="00771165" w:rsidP="00FF50F7">
      <w:pPr>
        <w:rPr>
          <w:rFonts w:ascii="Simplified Arabic Fixed" w:hAnsi="Simplified Arabic Fixed" w:cs="Simplified Arabic Fixed"/>
          <w:sz w:val="24"/>
        </w:rPr>
      </w:pPr>
      <w:proofErr w:type="gramStart"/>
      <w:r w:rsidRPr="00771165">
        <w:rPr>
          <w:rFonts w:ascii="Simplified Arabic Fixed" w:hAnsi="Simplified Arabic Fixed" w:cs="Simplified Arabic Fixed"/>
          <w:sz w:val="24"/>
        </w:rPr>
        <w:t>poids</w:t>
      </w:r>
      <w:proofErr w:type="gramEnd"/>
      <w:r w:rsidRPr="00771165">
        <w:rPr>
          <w:rFonts w:ascii="Simplified Arabic Fixed" w:hAnsi="Simplified Arabic Fixed" w:cs="Simplified Arabic Fixed"/>
          <w:sz w:val="24"/>
        </w:rPr>
        <w:t xml:space="preserve"> = [0.20,0.15,0.2,0.15,0.1,0.06,0.06,0.05,0.03]</w:t>
      </w:r>
    </w:p>
    <w:p w14:paraId="66AC72B9" w14:textId="6F003439" w:rsidR="00771165" w:rsidRDefault="00771165" w:rsidP="00771165">
      <w:pPr>
        <w:spacing w:line="360" w:lineRule="auto"/>
        <w:rPr>
          <w:szCs w:val="24"/>
        </w:rPr>
      </w:pPr>
      <w:r w:rsidRPr="00771165">
        <w:rPr>
          <w:szCs w:val="24"/>
        </w:rPr>
        <w:t xml:space="preserve">Nous avons </w:t>
      </w:r>
      <w:r>
        <w:rPr>
          <w:szCs w:val="24"/>
        </w:rPr>
        <w:t>donné par exemple un poids plus important aux revenus qui varient entre 18000 et 25000 vu que le salaire de base en Algérie et proche de 20000 DA.</w:t>
      </w:r>
    </w:p>
    <w:p w14:paraId="75E05A14" w14:textId="1DEDD7AF" w:rsidR="0037403F" w:rsidRDefault="0037403F" w:rsidP="00771165">
      <w:pPr>
        <w:spacing w:line="360" w:lineRule="auto"/>
        <w:rPr>
          <w:szCs w:val="24"/>
        </w:rPr>
      </w:pPr>
      <w:r>
        <w:rPr>
          <w:szCs w:val="24"/>
        </w:rPr>
        <w:t>Voici en représentation graphique la distribution de salaires des parents de notre population :</w:t>
      </w:r>
    </w:p>
    <w:p w14:paraId="42D20E4E" w14:textId="721BC82A" w:rsidR="0037403F" w:rsidRDefault="0037403F" w:rsidP="0037403F">
      <w:pPr>
        <w:spacing w:line="360" w:lineRule="auto"/>
        <w:jc w:val="center"/>
        <w:rPr>
          <w:szCs w:val="24"/>
        </w:rPr>
      </w:pPr>
      <w:r>
        <w:rPr>
          <w:noProof/>
        </w:rPr>
        <w:drawing>
          <wp:inline distT="0" distB="0" distL="0" distR="0" wp14:anchorId="2EDAE4B3" wp14:editId="1E84812B">
            <wp:extent cx="3524250" cy="23812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250" cy="2381250"/>
                    </a:xfrm>
                    <a:prstGeom prst="rect">
                      <a:avLst/>
                    </a:prstGeom>
                  </pic:spPr>
                </pic:pic>
              </a:graphicData>
            </a:graphic>
          </wp:inline>
        </w:drawing>
      </w:r>
    </w:p>
    <w:p w14:paraId="285F0AAE" w14:textId="129289EC" w:rsidR="0037403F" w:rsidRDefault="0037403F" w:rsidP="0037403F">
      <w:pPr>
        <w:pStyle w:val="Titre2"/>
        <w:spacing w:before="0" w:line="360" w:lineRule="auto"/>
        <w:rPr>
          <w:lang w:bidi="fr-FR"/>
        </w:rPr>
      </w:pPr>
      <w:r>
        <w:rPr>
          <w:lang w:bidi="fr-FR"/>
        </w:rPr>
        <w:lastRenderedPageBreak/>
        <w:t>Notre jeu de données, bientôt arrivé !</w:t>
      </w:r>
    </w:p>
    <w:p w14:paraId="1AC1D8E9" w14:textId="77777777" w:rsidR="0037403F" w:rsidRPr="0037403F" w:rsidRDefault="0037403F" w:rsidP="0037403F">
      <w:pPr>
        <w:rPr>
          <w:lang w:bidi="fr-FR"/>
        </w:rPr>
      </w:pPr>
    </w:p>
    <w:p w14:paraId="74483E7F" w14:textId="6F68573E" w:rsidR="0037403F" w:rsidRDefault="002F16B4" w:rsidP="0037403F">
      <w:pPr>
        <w:spacing w:line="360" w:lineRule="auto"/>
        <w:rPr>
          <w:szCs w:val="24"/>
        </w:rPr>
      </w:pPr>
      <w:r>
        <w:rPr>
          <w:szCs w:val="24"/>
        </w:rPr>
        <w:t xml:space="preserve">Maintenant, il va falloir faire une jointure entre les différentes tables afin de construire la </w:t>
      </w:r>
      <w:r w:rsidR="00D05C6B">
        <w:rPr>
          <w:szCs w:val="24"/>
        </w:rPr>
        <w:t>dernière</w:t>
      </w:r>
      <w:r>
        <w:rPr>
          <w:szCs w:val="24"/>
        </w:rPr>
        <w:t xml:space="preserve"> variable qui est la variable de sortie, cette variable va dépendre impérativement </w:t>
      </w:r>
      <w:r w:rsidR="00D05C6B">
        <w:rPr>
          <w:szCs w:val="24"/>
        </w:rPr>
        <w:t>des différents attributs</w:t>
      </w:r>
      <w:r>
        <w:rPr>
          <w:szCs w:val="24"/>
        </w:rPr>
        <w:t xml:space="preserve"> de la table.</w:t>
      </w:r>
    </w:p>
    <w:p w14:paraId="18F2BF54" w14:textId="10E7D698" w:rsidR="002F16B4" w:rsidRDefault="002F16B4" w:rsidP="0037403F">
      <w:pPr>
        <w:spacing w:line="360" w:lineRule="auto"/>
        <w:rPr>
          <w:szCs w:val="24"/>
        </w:rPr>
      </w:pPr>
      <w:r>
        <w:rPr>
          <w:szCs w:val="24"/>
        </w:rPr>
        <w:t xml:space="preserve">Voici d’abord </w:t>
      </w:r>
      <w:r w:rsidR="00D05C6B">
        <w:rPr>
          <w:szCs w:val="24"/>
        </w:rPr>
        <w:t>un aperçu de la table après une jointure, sachant que nous construisant une table sur une période de 3ans et en choisissant un seul restaurant doté de 1000 étudiants nous obtiendrons une table avec 1080000 lignes.</w:t>
      </w:r>
    </w:p>
    <w:p w14:paraId="29203C71" w14:textId="6ADE0D40" w:rsidR="00D05C6B" w:rsidRDefault="00D05C6B" w:rsidP="0037403F">
      <w:pPr>
        <w:spacing w:line="360" w:lineRule="auto"/>
        <w:rPr>
          <w:szCs w:val="24"/>
        </w:rPr>
      </w:pPr>
      <w:r>
        <w:rPr>
          <w:noProof/>
        </w:rPr>
        <w:drawing>
          <wp:inline distT="0" distB="0" distL="0" distR="0" wp14:anchorId="63AF345B" wp14:editId="05C475A3">
            <wp:extent cx="6188710" cy="3272790"/>
            <wp:effectExtent l="0" t="0" r="254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3272790"/>
                    </a:xfrm>
                    <a:prstGeom prst="rect">
                      <a:avLst/>
                    </a:prstGeom>
                  </pic:spPr>
                </pic:pic>
              </a:graphicData>
            </a:graphic>
          </wp:inline>
        </w:drawing>
      </w:r>
    </w:p>
    <w:p w14:paraId="5B619E70" w14:textId="77777777" w:rsidR="00771165" w:rsidRPr="00771165" w:rsidRDefault="00771165" w:rsidP="00771165">
      <w:pPr>
        <w:spacing w:line="360" w:lineRule="auto"/>
        <w:rPr>
          <w:szCs w:val="24"/>
        </w:rPr>
      </w:pPr>
    </w:p>
    <w:p w14:paraId="56371D35" w14:textId="1012447E" w:rsidR="00771165" w:rsidRPr="00771165" w:rsidRDefault="00771165" w:rsidP="00FF50F7">
      <w:pPr>
        <w:rPr>
          <w:rFonts w:ascii="Simplified Arabic Fixed" w:hAnsi="Simplified Arabic Fixed" w:cs="Simplified Arabic Fixed"/>
          <w:sz w:val="24"/>
        </w:rPr>
      </w:pPr>
    </w:p>
    <w:p w14:paraId="7C7B9C92" w14:textId="11370026" w:rsidR="00FF50F7" w:rsidRDefault="00FF50F7" w:rsidP="00FF50F7">
      <w:pPr>
        <w:rPr>
          <w:sz w:val="24"/>
        </w:rPr>
      </w:pPr>
    </w:p>
    <w:p w14:paraId="060D6403" w14:textId="77777777" w:rsidR="00D466CB" w:rsidRPr="00FF50F7" w:rsidRDefault="00D466CB" w:rsidP="00FF50F7">
      <w:pPr>
        <w:rPr>
          <w:sz w:val="24"/>
        </w:rPr>
      </w:pPr>
    </w:p>
    <w:p w14:paraId="077B3409" w14:textId="1C87F192" w:rsidR="00FF50F7" w:rsidRPr="00FF50F7" w:rsidRDefault="00FF50F7" w:rsidP="00FF50F7">
      <w:pPr>
        <w:rPr>
          <w:sz w:val="24"/>
        </w:rPr>
      </w:pPr>
    </w:p>
    <w:p w14:paraId="264B3FA3" w14:textId="2FD522A3" w:rsidR="00FF50F7" w:rsidRPr="00FF50F7" w:rsidRDefault="00FF50F7" w:rsidP="00FF50F7">
      <w:pPr>
        <w:rPr>
          <w:sz w:val="24"/>
        </w:rPr>
      </w:pPr>
    </w:p>
    <w:p w14:paraId="1E9E9990" w14:textId="4575F4B1" w:rsidR="00FF50F7" w:rsidRPr="00FF50F7" w:rsidRDefault="00FF50F7" w:rsidP="00FF50F7">
      <w:pPr>
        <w:rPr>
          <w:sz w:val="24"/>
        </w:rPr>
      </w:pPr>
    </w:p>
    <w:p w14:paraId="5938F9CC" w14:textId="79D3FC98" w:rsidR="00FF50F7" w:rsidRPr="00FF50F7" w:rsidRDefault="00FF50F7" w:rsidP="00FF50F7">
      <w:pPr>
        <w:rPr>
          <w:sz w:val="24"/>
        </w:rPr>
      </w:pPr>
    </w:p>
    <w:p w14:paraId="548E4C3A" w14:textId="720F3465" w:rsidR="00FF50F7" w:rsidRPr="00FF50F7" w:rsidRDefault="00FF50F7" w:rsidP="00FF50F7">
      <w:pPr>
        <w:rPr>
          <w:sz w:val="24"/>
        </w:rPr>
      </w:pPr>
    </w:p>
    <w:p w14:paraId="4C59F30A" w14:textId="31CD9349" w:rsidR="00FF50F7" w:rsidRPr="00FF50F7" w:rsidRDefault="00FF50F7" w:rsidP="00FF50F7">
      <w:pPr>
        <w:rPr>
          <w:sz w:val="24"/>
        </w:rPr>
      </w:pPr>
    </w:p>
    <w:p w14:paraId="36982A64" w14:textId="069F1420" w:rsidR="00FF50F7" w:rsidRPr="00FF50F7" w:rsidRDefault="00FF50F7" w:rsidP="00FF50F7">
      <w:pPr>
        <w:rPr>
          <w:sz w:val="24"/>
        </w:rPr>
      </w:pPr>
    </w:p>
    <w:p w14:paraId="1FD3C247" w14:textId="19D0EF8B" w:rsidR="00FF50F7" w:rsidRPr="00FF50F7" w:rsidRDefault="00FF50F7" w:rsidP="00FF50F7">
      <w:pPr>
        <w:rPr>
          <w:sz w:val="24"/>
        </w:rPr>
      </w:pPr>
    </w:p>
    <w:p w14:paraId="7F82617D" w14:textId="47E2E8E1" w:rsidR="00FF50F7" w:rsidRPr="00FF50F7" w:rsidRDefault="00FF50F7" w:rsidP="00FF50F7">
      <w:pPr>
        <w:rPr>
          <w:sz w:val="24"/>
        </w:rPr>
      </w:pPr>
    </w:p>
    <w:p w14:paraId="670CCBF0" w14:textId="77777777" w:rsidR="00FF50F7" w:rsidRPr="00FF50F7" w:rsidRDefault="00FF50F7" w:rsidP="00FF50F7">
      <w:pPr>
        <w:rPr>
          <w:sz w:val="24"/>
        </w:rPr>
      </w:pPr>
    </w:p>
    <w:sectPr w:rsidR="00FF50F7" w:rsidRPr="00FF50F7" w:rsidSect="00C37285">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EB3A" w14:textId="77777777" w:rsidR="00117926" w:rsidRDefault="00117926">
      <w:pPr>
        <w:spacing w:after="0" w:line="240" w:lineRule="auto"/>
      </w:pPr>
      <w:r>
        <w:separator/>
      </w:r>
    </w:p>
  </w:endnote>
  <w:endnote w:type="continuationSeparator" w:id="0">
    <w:p w14:paraId="7C51992F" w14:textId="77777777" w:rsidR="00117926" w:rsidRDefault="0011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58A6" w14:textId="77777777" w:rsidR="00172D10" w:rsidRDefault="00172D10">
    <w:pPr>
      <w:jc w:val="right"/>
    </w:pPr>
  </w:p>
  <w:p w14:paraId="6F7BB537"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77E3E1CF"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576407"/>
      <w:docPartObj>
        <w:docPartGallery w:val="Page Numbers (Bottom of Page)"/>
        <w:docPartUnique/>
      </w:docPartObj>
    </w:sdtPr>
    <w:sdtEndPr/>
    <w:sdtContent>
      <w:p w14:paraId="2B2F0DE0" w14:textId="4A79A1EE" w:rsidR="00C63F87" w:rsidRDefault="00C63F87">
        <w:pPr>
          <w:pStyle w:val="Pieddepage"/>
          <w:jc w:val="center"/>
        </w:pPr>
        <w:r>
          <w:t>6</w:t>
        </w:r>
      </w:p>
    </w:sdtContent>
  </w:sdt>
  <w:p w14:paraId="362969DF"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5932B" w14:textId="77777777" w:rsidR="00117926" w:rsidRDefault="00117926">
      <w:pPr>
        <w:spacing w:after="0" w:line="240" w:lineRule="auto"/>
      </w:pPr>
      <w:r>
        <w:separator/>
      </w:r>
    </w:p>
  </w:footnote>
  <w:footnote w:type="continuationSeparator" w:id="0">
    <w:p w14:paraId="21C47F9B" w14:textId="77777777" w:rsidR="00117926" w:rsidRDefault="00117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14:paraId="1AA0DD22" w14:textId="77777777" w:rsidR="00172D10" w:rsidRDefault="00E46274">
        <w:pPr>
          <w:spacing w:after="0"/>
          <w:jc w:val="center"/>
          <w:rPr>
            <w:color w:val="E4E9EF" w:themeColor="background2"/>
          </w:rPr>
        </w:pPr>
        <w:r w:rsidRPr="00E46274">
          <w:rPr>
            <w:color w:val="3F1D5A" w:themeColor="accent1"/>
          </w:rPr>
          <w:t>Prévision de nombre des étudiants présents dans les restaurants universitaires</w:t>
        </w:r>
      </w:p>
    </w:sdtContent>
  </w:sdt>
  <w:p w14:paraId="2850271D" w14:textId="77777777" w:rsidR="00172D10" w:rsidRPr="005D120C" w:rsidRDefault="001C62C8">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5356"/>
    <w:multiLevelType w:val="hybridMultilevel"/>
    <w:tmpl w:val="BED22D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CA0FD9"/>
    <w:multiLevelType w:val="hybridMultilevel"/>
    <w:tmpl w:val="722090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F20D1D"/>
    <w:multiLevelType w:val="hybridMultilevel"/>
    <w:tmpl w:val="3FE485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C71AD2"/>
    <w:multiLevelType w:val="hybridMultilevel"/>
    <w:tmpl w:val="2CC620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7D320F"/>
    <w:multiLevelType w:val="hybridMultilevel"/>
    <w:tmpl w:val="33EE9AD2"/>
    <w:lvl w:ilvl="0" w:tplc="040C000D">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15:restartNumberingAfterBreak="0">
    <w:nsid w:val="7F6646A6"/>
    <w:multiLevelType w:val="hybridMultilevel"/>
    <w:tmpl w:val="1C1236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3446105">
    <w:abstractNumId w:val="4"/>
  </w:num>
  <w:num w:numId="2" w16cid:durableId="303196703">
    <w:abstractNumId w:val="1"/>
  </w:num>
  <w:num w:numId="3" w16cid:durableId="1409615155">
    <w:abstractNumId w:val="5"/>
  </w:num>
  <w:num w:numId="4" w16cid:durableId="1897819659">
    <w:abstractNumId w:val="2"/>
  </w:num>
  <w:num w:numId="5" w16cid:durableId="1013411449">
    <w:abstractNumId w:val="3"/>
  </w:num>
  <w:num w:numId="6" w16cid:durableId="55011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74"/>
    <w:rsid w:val="00051CD7"/>
    <w:rsid w:val="00090065"/>
    <w:rsid w:val="000B6527"/>
    <w:rsid w:val="000D7B70"/>
    <w:rsid w:val="000F54FD"/>
    <w:rsid w:val="00103C46"/>
    <w:rsid w:val="00117926"/>
    <w:rsid w:val="001556EA"/>
    <w:rsid w:val="00156BA0"/>
    <w:rsid w:val="001628EC"/>
    <w:rsid w:val="00172D10"/>
    <w:rsid w:val="001A2155"/>
    <w:rsid w:val="001C62C8"/>
    <w:rsid w:val="001F549B"/>
    <w:rsid w:val="00241DAC"/>
    <w:rsid w:val="0025082E"/>
    <w:rsid w:val="00260E5B"/>
    <w:rsid w:val="00261F07"/>
    <w:rsid w:val="0028043E"/>
    <w:rsid w:val="002A2E02"/>
    <w:rsid w:val="002A5369"/>
    <w:rsid w:val="002A59F3"/>
    <w:rsid w:val="002E3B8A"/>
    <w:rsid w:val="002F16B4"/>
    <w:rsid w:val="0037403F"/>
    <w:rsid w:val="00374C02"/>
    <w:rsid w:val="003871B7"/>
    <w:rsid w:val="003D2639"/>
    <w:rsid w:val="00426F60"/>
    <w:rsid w:val="004A3BE7"/>
    <w:rsid w:val="004F53E9"/>
    <w:rsid w:val="00536749"/>
    <w:rsid w:val="0058266C"/>
    <w:rsid w:val="0058525B"/>
    <w:rsid w:val="005A08AB"/>
    <w:rsid w:val="005D120C"/>
    <w:rsid w:val="005D3272"/>
    <w:rsid w:val="005D615E"/>
    <w:rsid w:val="005E41FD"/>
    <w:rsid w:val="00616AAC"/>
    <w:rsid w:val="006E032E"/>
    <w:rsid w:val="006E2A5E"/>
    <w:rsid w:val="006F00A0"/>
    <w:rsid w:val="00732598"/>
    <w:rsid w:val="00771165"/>
    <w:rsid w:val="007C78AB"/>
    <w:rsid w:val="008A25CD"/>
    <w:rsid w:val="008B5EE1"/>
    <w:rsid w:val="00901939"/>
    <w:rsid w:val="0096164A"/>
    <w:rsid w:val="009823B0"/>
    <w:rsid w:val="009A6EB4"/>
    <w:rsid w:val="00A272E4"/>
    <w:rsid w:val="00A52414"/>
    <w:rsid w:val="00A53011"/>
    <w:rsid w:val="00AC0A4F"/>
    <w:rsid w:val="00AC38F9"/>
    <w:rsid w:val="00AD7F62"/>
    <w:rsid w:val="00B17C5D"/>
    <w:rsid w:val="00B76B9C"/>
    <w:rsid w:val="00B903A7"/>
    <w:rsid w:val="00BF6031"/>
    <w:rsid w:val="00C37285"/>
    <w:rsid w:val="00C63F87"/>
    <w:rsid w:val="00C757F4"/>
    <w:rsid w:val="00C768C7"/>
    <w:rsid w:val="00CD5592"/>
    <w:rsid w:val="00CF5AC3"/>
    <w:rsid w:val="00D000A8"/>
    <w:rsid w:val="00D05C6B"/>
    <w:rsid w:val="00D07B97"/>
    <w:rsid w:val="00D409FD"/>
    <w:rsid w:val="00D466CB"/>
    <w:rsid w:val="00E332AB"/>
    <w:rsid w:val="00E46274"/>
    <w:rsid w:val="00E573CA"/>
    <w:rsid w:val="00E6610D"/>
    <w:rsid w:val="00ED4230"/>
    <w:rsid w:val="00F436E3"/>
    <w:rsid w:val="00F77EA8"/>
    <w:rsid w:val="00FA372B"/>
    <w:rsid w:val="00FA7C79"/>
    <w:rsid w:val="00FB4DD5"/>
    <w:rsid w:val="00FD2FA9"/>
    <w:rsid w:val="00FE1565"/>
    <w:rsid w:val="00FF50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99B5A"/>
  <w15:docId w15:val="{05E84A28-F1D7-4E4F-86C2-9A63A3CB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table" w:styleId="TableauGrille4-Accentuation1">
    <w:name w:val="Grid Table 4 Accent 1"/>
    <w:basedOn w:val="TableauNormal"/>
    <w:uiPriority w:val="49"/>
    <w:rsid w:val="00FB4DD5"/>
    <w:pPr>
      <w:spacing w:after="0" w:line="240" w:lineRule="auto"/>
    </w:pPr>
    <w:tblPr>
      <w:tblStyleRowBandSize w:val="1"/>
      <w:tblStyleColBandSize w:val="1"/>
      <w:tblBorders>
        <w:top w:val="single" w:sz="4" w:space="0" w:color="904DC5" w:themeColor="accent1" w:themeTint="99"/>
        <w:left w:val="single" w:sz="4" w:space="0" w:color="904DC5" w:themeColor="accent1" w:themeTint="99"/>
        <w:bottom w:val="single" w:sz="4" w:space="0" w:color="904DC5" w:themeColor="accent1" w:themeTint="99"/>
        <w:right w:val="single" w:sz="4" w:space="0" w:color="904DC5" w:themeColor="accent1" w:themeTint="99"/>
        <w:insideH w:val="single" w:sz="4" w:space="0" w:color="904DC5" w:themeColor="accent1" w:themeTint="99"/>
        <w:insideV w:val="single" w:sz="4" w:space="0" w:color="904DC5" w:themeColor="accent1" w:themeTint="99"/>
      </w:tblBorders>
    </w:tblPr>
    <w:tblStylePr w:type="firstRow">
      <w:rPr>
        <w:b/>
        <w:bCs/>
        <w:color w:val="FFFFFF" w:themeColor="background1"/>
      </w:rPr>
      <w:tblPr/>
      <w:tcPr>
        <w:tcBorders>
          <w:top w:val="single" w:sz="4" w:space="0" w:color="3F1D5A" w:themeColor="accent1"/>
          <w:left w:val="single" w:sz="4" w:space="0" w:color="3F1D5A" w:themeColor="accent1"/>
          <w:bottom w:val="single" w:sz="4" w:space="0" w:color="3F1D5A" w:themeColor="accent1"/>
          <w:right w:val="single" w:sz="4" w:space="0" w:color="3F1D5A" w:themeColor="accent1"/>
          <w:insideH w:val="nil"/>
          <w:insideV w:val="nil"/>
        </w:tcBorders>
        <w:shd w:val="clear" w:color="auto" w:fill="3F1D5A" w:themeFill="accent1"/>
      </w:tcPr>
    </w:tblStylePr>
    <w:tblStylePr w:type="lastRow">
      <w:rPr>
        <w:b/>
        <w:bCs/>
      </w:rPr>
      <w:tblPr/>
      <w:tcPr>
        <w:tcBorders>
          <w:top w:val="double" w:sz="4" w:space="0" w:color="3F1D5A" w:themeColor="accent1"/>
        </w:tcBorders>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Layout" Target="diagrams/layout1.xm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Data" Target="diagrams/data1.xml"/><Relationship Id="rId28" Type="http://schemas.openxmlformats.org/officeDocument/2006/relationships/image" Target="media/image14.png"/><Relationship Id="rId10" Type="http://schemas.openxmlformats.org/officeDocument/2006/relationships/image" Target="media/image4.svg"/><Relationship Id="rId19" Type="http://schemas.openxmlformats.org/officeDocument/2006/relationships/header" Target="header1.xm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ghoub\AppData\Roaming\Microsoft\Templates\Rapport%20(conception%20Cadr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DD0A7-A783-446F-BD29-F271D077D863}"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fr-FR"/>
        </a:p>
      </dgm:t>
    </dgm:pt>
    <dgm:pt modelId="{D0D22A32-9F2C-4113-9D2A-0295BDD5CBB6}">
      <dgm:prSet phldrT="[Texte]" custT="1"/>
      <dgm:spPr/>
      <dgm:t>
        <a:bodyPr/>
        <a:lstStyle/>
        <a:p>
          <a:pPr algn="ctr"/>
          <a:r>
            <a:rPr lang="fr-FR" sz="2800"/>
            <a:t>     </a:t>
          </a:r>
          <a:r>
            <a:rPr lang="fr-FR" sz="1600"/>
            <a:t>Dataset</a:t>
          </a:r>
          <a:endParaRPr lang="fr-FR" sz="2000"/>
        </a:p>
      </dgm:t>
    </dgm:pt>
    <dgm:pt modelId="{BB6FCA44-45FB-4DE5-89C4-81F9322B6B71}" type="parTrans" cxnId="{6FA0B33E-5271-4E80-AC89-91D9048400D7}">
      <dgm:prSet/>
      <dgm:spPr/>
      <dgm:t>
        <a:bodyPr/>
        <a:lstStyle/>
        <a:p>
          <a:pPr algn="ctr"/>
          <a:endParaRPr lang="fr-FR"/>
        </a:p>
      </dgm:t>
    </dgm:pt>
    <dgm:pt modelId="{34B0295E-4B2B-4601-B3B5-E58F41D88E1D}" type="sibTrans" cxnId="{6FA0B33E-5271-4E80-AC89-91D9048400D7}">
      <dgm:prSet/>
      <dgm:spPr/>
      <dgm:t>
        <a:bodyPr/>
        <a:lstStyle/>
        <a:p>
          <a:pPr algn="ctr"/>
          <a:endParaRPr lang="fr-FR"/>
        </a:p>
      </dgm:t>
    </dgm:pt>
    <dgm:pt modelId="{9F6DB662-E90F-4E6C-95AB-50910DB794DA}">
      <dgm:prSet phldrT="[Texte]"/>
      <dgm:spPr/>
      <dgm:t>
        <a:bodyPr/>
        <a:lstStyle/>
        <a:p>
          <a:pPr algn="ctr"/>
          <a:r>
            <a:rPr lang="fr-FR"/>
            <a:t>2/3 Apprentissage</a:t>
          </a:r>
        </a:p>
      </dgm:t>
    </dgm:pt>
    <dgm:pt modelId="{25D40BF2-EEC5-4A26-825B-0008AFBD9AE8}" type="parTrans" cxnId="{B2AD8AD2-2336-4528-8B56-73DEA8BE5CE7}">
      <dgm:prSet/>
      <dgm:spPr/>
      <dgm:t>
        <a:bodyPr/>
        <a:lstStyle/>
        <a:p>
          <a:pPr algn="ctr"/>
          <a:endParaRPr lang="fr-FR"/>
        </a:p>
      </dgm:t>
    </dgm:pt>
    <dgm:pt modelId="{E324C7A1-A79C-4DA2-AF23-B8D760CD75EA}" type="sibTrans" cxnId="{B2AD8AD2-2336-4528-8B56-73DEA8BE5CE7}">
      <dgm:prSet/>
      <dgm:spPr/>
      <dgm:t>
        <a:bodyPr/>
        <a:lstStyle/>
        <a:p>
          <a:pPr algn="ctr"/>
          <a:endParaRPr lang="fr-FR"/>
        </a:p>
      </dgm:t>
    </dgm:pt>
    <dgm:pt modelId="{62FDDD96-1C87-4B9C-8DCE-2672D105AC50}">
      <dgm:prSet phldrT="[Texte]"/>
      <dgm:spPr/>
      <dgm:t>
        <a:bodyPr/>
        <a:lstStyle/>
        <a:p>
          <a:pPr algn="ctr"/>
          <a:r>
            <a:rPr lang="fr-FR"/>
            <a:t>1/3</a:t>
          </a:r>
        </a:p>
        <a:p>
          <a:pPr algn="ctr"/>
          <a:r>
            <a:rPr lang="fr-FR"/>
            <a:t>Test</a:t>
          </a:r>
        </a:p>
      </dgm:t>
    </dgm:pt>
    <dgm:pt modelId="{4BC15956-4C4C-418C-81CC-2A2190D12770}" type="parTrans" cxnId="{8B5C559C-A068-4BC8-A2B5-FC8BD677E740}">
      <dgm:prSet/>
      <dgm:spPr/>
      <dgm:t>
        <a:bodyPr/>
        <a:lstStyle/>
        <a:p>
          <a:pPr algn="ctr"/>
          <a:endParaRPr lang="fr-FR"/>
        </a:p>
      </dgm:t>
    </dgm:pt>
    <dgm:pt modelId="{D9EECB7F-5405-4EF3-A71B-018865AB9F42}" type="sibTrans" cxnId="{8B5C559C-A068-4BC8-A2B5-FC8BD677E740}">
      <dgm:prSet/>
      <dgm:spPr/>
      <dgm:t>
        <a:bodyPr/>
        <a:lstStyle/>
        <a:p>
          <a:pPr algn="ctr"/>
          <a:endParaRPr lang="fr-FR"/>
        </a:p>
      </dgm:t>
    </dgm:pt>
    <dgm:pt modelId="{616EE2B6-C2A8-4131-9814-0E280B20F604}">
      <dgm:prSet/>
      <dgm:spPr/>
      <dgm:t>
        <a:bodyPr/>
        <a:lstStyle/>
        <a:p>
          <a:pPr algn="ctr"/>
          <a:r>
            <a:rPr lang="fr-FR"/>
            <a:t>du 01/09/2019 au 01/09/2021</a:t>
          </a:r>
        </a:p>
      </dgm:t>
    </dgm:pt>
    <dgm:pt modelId="{990F9229-0A06-4FEA-8EAD-AFD397712A35}" type="parTrans" cxnId="{420C78BC-97CA-4004-91CC-2BED4F13F089}">
      <dgm:prSet/>
      <dgm:spPr/>
      <dgm:t>
        <a:bodyPr/>
        <a:lstStyle/>
        <a:p>
          <a:pPr algn="ctr"/>
          <a:endParaRPr lang="fr-FR"/>
        </a:p>
      </dgm:t>
    </dgm:pt>
    <dgm:pt modelId="{4727F4A5-90A0-4003-8722-E2E8776A4DA4}" type="sibTrans" cxnId="{420C78BC-97CA-4004-91CC-2BED4F13F089}">
      <dgm:prSet/>
      <dgm:spPr/>
      <dgm:t>
        <a:bodyPr/>
        <a:lstStyle/>
        <a:p>
          <a:pPr algn="ctr"/>
          <a:endParaRPr lang="fr-FR"/>
        </a:p>
      </dgm:t>
    </dgm:pt>
    <dgm:pt modelId="{1E310CDC-6E36-4786-A7AE-3D55D7272C05}">
      <dgm:prSet/>
      <dgm:spPr/>
      <dgm:t>
        <a:bodyPr/>
        <a:lstStyle/>
        <a:p>
          <a:pPr algn="ctr"/>
          <a:r>
            <a:rPr lang="fr-FR"/>
            <a:t>du 02/09/2021 au 01/09/2022</a:t>
          </a:r>
        </a:p>
      </dgm:t>
    </dgm:pt>
    <dgm:pt modelId="{EAE30C84-BCC2-4758-AF0E-349EA7790BF5}" type="parTrans" cxnId="{51BBEF0C-A86F-480E-9C42-92B3455A9ABD}">
      <dgm:prSet/>
      <dgm:spPr/>
      <dgm:t>
        <a:bodyPr/>
        <a:lstStyle/>
        <a:p>
          <a:pPr algn="ctr"/>
          <a:endParaRPr lang="fr-FR"/>
        </a:p>
      </dgm:t>
    </dgm:pt>
    <dgm:pt modelId="{A937064B-BCDB-45EB-B739-0978B94A0686}" type="sibTrans" cxnId="{51BBEF0C-A86F-480E-9C42-92B3455A9ABD}">
      <dgm:prSet/>
      <dgm:spPr/>
      <dgm:t>
        <a:bodyPr/>
        <a:lstStyle/>
        <a:p>
          <a:pPr algn="ctr"/>
          <a:endParaRPr lang="fr-FR"/>
        </a:p>
      </dgm:t>
    </dgm:pt>
    <dgm:pt modelId="{7ACBA062-569A-44C2-8119-21484536CFDB}" type="pres">
      <dgm:prSet presAssocID="{79CDD0A7-A783-446F-BD29-F271D077D863}" presName="diagram" presStyleCnt="0">
        <dgm:presLayoutVars>
          <dgm:chPref val="1"/>
          <dgm:dir/>
          <dgm:animOne val="branch"/>
          <dgm:animLvl val="lvl"/>
          <dgm:resizeHandles val="exact"/>
        </dgm:presLayoutVars>
      </dgm:prSet>
      <dgm:spPr/>
    </dgm:pt>
    <dgm:pt modelId="{6D8490E7-E552-4A37-9FE8-109F8687DF1D}" type="pres">
      <dgm:prSet presAssocID="{D0D22A32-9F2C-4113-9D2A-0295BDD5CBB6}" presName="root1" presStyleCnt="0"/>
      <dgm:spPr/>
    </dgm:pt>
    <dgm:pt modelId="{A9641298-9A3C-44DF-AA0E-872015F3288B}" type="pres">
      <dgm:prSet presAssocID="{D0D22A32-9F2C-4113-9D2A-0295BDD5CBB6}" presName="LevelOneTextNode" presStyleLbl="node0" presStyleIdx="0" presStyleCnt="1">
        <dgm:presLayoutVars>
          <dgm:chPref val="3"/>
        </dgm:presLayoutVars>
      </dgm:prSet>
      <dgm:spPr/>
    </dgm:pt>
    <dgm:pt modelId="{5A5E8904-898F-4704-8849-6C814541C140}" type="pres">
      <dgm:prSet presAssocID="{D0D22A32-9F2C-4113-9D2A-0295BDD5CBB6}" presName="level2hierChild" presStyleCnt="0"/>
      <dgm:spPr/>
    </dgm:pt>
    <dgm:pt modelId="{A6C80F94-7DBB-4E94-A03D-38A93966033C}" type="pres">
      <dgm:prSet presAssocID="{25D40BF2-EEC5-4A26-825B-0008AFBD9AE8}" presName="conn2-1" presStyleLbl="parChTrans1D2" presStyleIdx="0" presStyleCnt="2"/>
      <dgm:spPr/>
    </dgm:pt>
    <dgm:pt modelId="{44968113-E394-4DCE-94B9-A35EA825F98D}" type="pres">
      <dgm:prSet presAssocID="{25D40BF2-EEC5-4A26-825B-0008AFBD9AE8}" presName="connTx" presStyleLbl="parChTrans1D2" presStyleIdx="0" presStyleCnt="2"/>
      <dgm:spPr/>
    </dgm:pt>
    <dgm:pt modelId="{38A26430-AF4E-4E44-80EE-3F1316C9B9B5}" type="pres">
      <dgm:prSet presAssocID="{9F6DB662-E90F-4E6C-95AB-50910DB794DA}" presName="root2" presStyleCnt="0"/>
      <dgm:spPr/>
    </dgm:pt>
    <dgm:pt modelId="{86AD92A8-D7B8-47E5-A182-A1A0D5D3B405}" type="pres">
      <dgm:prSet presAssocID="{9F6DB662-E90F-4E6C-95AB-50910DB794DA}" presName="LevelTwoTextNode" presStyleLbl="node2" presStyleIdx="0" presStyleCnt="2">
        <dgm:presLayoutVars>
          <dgm:chPref val="3"/>
        </dgm:presLayoutVars>
      </dgm:prSet>
      <dgm:spPr/>
    </dgm:pt>
    <dgm:pt modelId="{635B36A2-81E4-4E8A-870A-CFAF46B4676E}" type="pres">
      <dgm:prSet presAssocID="{9F6DB662-E90F-4E6C-95AB-50910DB794DA}" presName="level3hierChild" presStyleCnt="0"/>
      <dgm:spPr/>
    </dgm:pt>
    <dgm:pt modelId="{9E57ACA8-FC96-4449-81C1-BE8F12A2C17F}" type="pres">
      <dgm:prSet presAssocID="{990F9229-0A06-4FEA-8EAD-AFD397712A35}" presName="conn2-1" presStyleLbl="parChTrans1D3" presStyleIdx="0" presStyleCnt="2"/>
      <dgm:spPr/>
    </dgm:pt>
    <dgm:pt modelId="{B1E8F2AB-C760-420B-A080-55B78E32FEB5}" type="pres">
      <dgm:prSet presAssocID="{990F9229-0A06-4FEA-8EAD-AFD397712A35}" presName="connTx" presStyleLbl="parChTrans1D3" presStyleIdx="0" presStyleCnt="2"/>
      <dgm:spPr/>
    </dgm:pt>
    <dgm:pt modelId="{A75B5C29-45C3-4685-9308-279319FC940E}" type="pres">
      <dgm:prSet presAssocID="{616EE2B6-C2A8-4131-9814-0E280B20F604}" presName="root2" presStyleCnt="0"/>
      <dgm:spPr/>
    </dgm:pt>
    <dgm:pt modelId="{D15CD19B-BFAA-4085-B7B6-50BDA986450F}" type="pres">
      <dgm:prSet presAssocID="{616EE2B6-C2A8-4131-9814-0E280B20F604}" presName="LevelTwoTextNode" presStyleLbl="node3" presStyleIdx="0" presStyleCnt="2">
        <dgm:presLayoutVars>
          <dgm:chPref val="3"/>
        </dgm:presLayoutVars>
      </dgm:prSet>
      <dgm:spPr/>
    </dgm:pt>
    <dgm:pt modelId="{7FF396B5-5714-4154-A88A-9C75F99C62ED}" type="pres">
      <dgm:prSet presAssocID="{616EE2B6-C2A8-4131-9814-0E280B20F604}" presName="level3hierChild" presStyleCnt="0"/>
      <dgm:spPr/>
    </dgm:pt>
    <dgm:pt modelId="{200C2669-AED8-4E8A-8AC3-7C22A7075FA2}" type="pres">
      <dgm:prSet presAssocID="{4BC15956-4C4C-418C-81CC-2A2190D12770}" presName="conn2-1" presStyleLbl="parChTrans1D2" presStyleIdx="1" presStyleCnt="2"/>
      <dgm:spPr/>
    </dgm:pt>
    <dgm:pt modelId="{1DE87545-F059-4064-B911-6B2D5E12364C}" type="pres">
      <dgm:prSet presAssocID="{4BC15956-4C4C-418C-81CC-2A2190D12770}" presName="connTx" presStyleLbl="parChTrans1D2" presStyleIdx="1" presStyleCnt="2"/>
      <dgm:spPr/>
    </dgm:pt>
    <dgm:pt modelId="{25EDE105-8880-4BDC-99FE-998CE0A2BE28}" type="pres">
      <dgm:prSet presAssocID="{62FDDD96-1C87-4B9C-8DCE-2672D105AC50}" presName="root2" presStyleCnt="0"/>
      <dgm:spPr/>
    </dgm:pt>
    <dgm:pt modelId="{9C3002F0-0A7E-4B51-8C01-9171A98AF704}" type="pres">
      <dgm:prSet presAssocID="{62FDDD96-1C87-4B9C-8DCE-2672D105AC50}" presName="LevelTwoTextNode" presStyleLbl="node2" presStyleIdx="1" presStyleCnt="2">
        <dgm:presLayoutVars>
          <dgm:chPref val="3"/>
        </dgm:presLayoutVars>
      </dgm:prSet>
      <dgm:spPr/>
    </dgm:pt>
    <dgm:pt modelId="{88BF939B-1AF5-4D45-90FA-A8C686FE0380}" type="pres">
      <dgm:prSet presAssocID="{62FDDD96-1C87-4B9C-8DCE-2672D105AC50}" presName="level3hierChild" presStyleCnt="0"/>
      <dgm:spPr/>
    </dgm:pt>
    <dgm:pt modelId="{09451D1C-A037-47BB-86C4-7C7F1AC8831B}" type="pres">
      <dgm:prSet presAssocID="{EAE30C84-BCC2-4758-AF0E-349EA7790BF5}" presName="conn2-1" presStyleLbl="parChTrans1D3" presStyleIdx="1" presStyleCnt="2"/>
      <dgm:spPr/>
    </dgm:pt>
    <dgm:pt modelId="{2CED9DE4-F05A-4D3A-BC64-0E384C51E94F}" type="pres">
      <dgm:prSet presAssocID="{EAE30C84-BCC2-4758-AF0E-349EA7790BF5}" presName="connTx" presStyleLbl="parChTrans1D3" presStyleIdx="1" presStyleCnt="2"/>
      <dgm:spPr/>
    </dgm:pt>
    <dgm:pt modelId="{BE537BEF-0071-45FA-938F-CD5E168ED59C}" type="pres">
      <dgm:prSet presAssocID="{1E310CDC-6E36-4786-A7AE-3D55D7272C05}" presName="root2" presStyleCnt="0"/>
      <dgm:spPr/>
    </dgm:pt>
    <dgm:pt modelId="{1F2B0393-7014-4B35-B743-CCF75AA27827}" type="pres">
      <dgm:prSet presAssocID="{1E310CDC-6E36-4786-A7AE-3D55D7272C05}" presName="LevelTwoTextNode" presStyleLbl="node3" presStyleIdx="1" presStyleCnt="2">
        <dgm:presLayoutVars>
          <dgm:chPref val="3"/>
        </dgm:presLayoutVars>
      </dgm:prSet>
      <dgm:spPr/>
    </dgm:pt>
    <dgm:pt modelId="{7488951E-5B4D-4426-A1AB-497CF4F20939}" type="pres">
      <dgm:prSet presAssocID="{1E310CDC-6E36-4786-A7AE-3D55D7272C05}" presName="level3hierChild" presStyleCnt="0"/>
      <dgm:spPr/>
    </dgm:pt>
  </dgm:ptLst>
  <dgm:cxnLst>
    <dgm:cxn modelId="{ADD6DC00-0A3B-4FA5-8093-0BCC77F5AA03}" type="presOf" srcId="{25D40BF2-EEC5-4A26-825B-0008AFBD9AE8}" destId="{A6C80F94-7DBB-4E94-A03D-38A93966033C}" srcOrd="0" destOrd="0" presId="urn:microsoft.com/office/officeart/2005/8/layout/hierarchy2"/>
    <dgm:cxn modelId="{0E401509-A867-4925-BBB3-0BE806B56ECA}" type="presOf" srcId="{4BC15956-4C4C-418C-81CC-2A2190D12770}" destId="{1DE87545-F059-4064-B911-6B2D5E12364C}" srcOrd="1" destOrd="0" presId="urn:microsoft.com/office/officeart/2005/8/layout/hierarchy2"/>
    <dgm:cxn modelId="{51BBEF0C-A86F-480E-9C42-92B3455A9ABD}" srcId="{62FDDD96-1C87-4B9C-8DCE-2672D105AC50}" destId="{1E310CDC-6E36-4786-A7AE-3D55D7272C05}" srcOrd="0" destOrd="0" parTransId="{EAE30C84-BCC2-4758-AF0E-349EA7790BF5}" sibTransId="{A937064B-BCDB-45EB-B739-0978B94A0686}"/>
    <dgm:cxn modelId="{EFDCFD18-6238-4985-8E53-FEC03B606BF8}" type="presOf" srcId="{9F6DB662-E90F-4E6C-95AB-50910DB794DA}" destId="{86AD92A8-D7B8-47E5-A182-A1A0D5D3B405}" srcOrd="0" destOrd="0" presId="urn:microsoft.com/office/officeart/2005/8/layout/hierarchy2"/>
    <dgm:cxn modelId="{F8A0C53B-930D-4077-BF1D-F75FD9ECCAF1}" type="presOf" srcId="{616EE2B6-C2A8-4131-9814-0E280B20F604}" destId="{D15CD19B-BFAA-4085-B7B6-50BDA986450F}" srcOrd="0" destOrd="0" presId="urn:microsoft.com/office/officeart/2005/8/layout/hierarchy2"/>
    <dgm:cxn modelId="{6FA0B33E-5271-4E80-AC89-91D9048400D7}" srcId="{79CDD0A7-A783-446F-BD29-F271D077D863}" destId="{D0D22A32-9F2C-4113-9D2A-0295BDD5CBB6}" srcOrd="0" destOrd="0" parTransId="{BB6FCA44-45FB-4DE5-89C4-81F9322B6B71}" sibTransId="{34B0295E-4B2B-4601-B3B5-E58F41D88E1D}"/>
    <dgm:cxn modelId="{5DF1DB64-67A9-431B-85F0-E69FF3C3ED43}" type="presOf" srcId="{1E310CDC-6E36-4786-A7AE-3D55D7272C05}" destId="{1F2B0393-7014-4B35-B743-CCF75AA27827}" srcOrd="0" destOrd="0" presId="urn:microsoft.com/office/officeart/2005/8/layout/hierarchy2"/>
    <dgm:cxn modelId="{D7F4B86D-C945-432A-BBA3-C85A7D361FFB}" type="presOf" srcId="{EAE30C84-BCC2-4758-AF0E-349EA7790BF5}" destId="{09451D1C-A037-47BB-86C4-7C7F1AC8831B}" srcOrd="0" destOrd="0" presId="urn:microsoft.com/office/officeart/2005/8/layout/hierarchy2"/>
    <dgm:cxn modelId="{9D97A478-ECE1-4DE5-8FB2-E9AC8888260E}" type="presOf" srcId="{EAE30C84-BCC2-4758-AF0E-349EA7790BF5}" destId="{2CED9DE4-F05A-4D3A-BC64-0E384C51E94F}" srcOrd="1" destOrd="0" presId="urn:microsoft.com/office/officeart/2005/8/layout/hierarchy2"/>
    <dgm:cxn modelId="{3C5C287C-6F00-4996-AF69-055F8F935140}" type="presOf" srcId="{990F9229-0A06-4FEA-8EAD-AFD397712A35}" destId="{B1E8F2AB-C760-420B-A080-55B78E32FEB5}" srcOrd="1" destOrd="0" presId="urn:microsoft.com/office/officeart/2005/8/layout/hierarchy2"/>
    <dgm:cxn modelId="{8B5C559C-A068-4BC8-A2B5-FC8BD677E740}" srcId="{D0D22A32-9F2C-4113-9D2A-0295BDD5CBB6}" destId="{62FDDD96-1C87-4B9C-8DCE-2672D105AC50}" srcOrd="1" destOrd="0" parTransId="{4BC15956-4C4C-418C-81CC-2A2190D12770}" sibTransId="{D9EECB7F-5405-4EF3-A71B-018865AB9F42}"/>
    <dgm:cxn modelId="{039B1F9E-E6AF-4BF3-ABDA-2237EEDB5BAC}" type="presOf" srcId="{62FDDD96-1C87-4B9C-8DCE-2672D105AC50}" destId="{9C3002F0-0A7E-4B51-8C01-9171A98AF704}" srcOrd="0" destOrd="0" presId="urn:microsoft.com/office/officeart/2005/8/layout/hierarchy2"/>
    <dgm:cxn modelId="{420C78BC-97CA-4004-91CC-2BED4F13F089}" srcId="{9F6DB662-E90F-4E6C-95AB-50910DB794DA}" destId="{616EE2B6-C2A8-4131-9814-0E280B20F604}" srcOrd="0" destOrd="0" parTransId="{990F9229-0A06-4FEA-8EAD-AFD397712A35}" sibTransId="{4727F4A5-90A0-4003-8722-E2E8776A4DA4}"/>
    <dgm:cxn modelId="{99BF2AC6-8B99-4238-A9CA-628D6905E4E0}" type="presOf" srcId="{D0D22A32-9F2C-4113-9D2A-0295BDD5CBB6}" destId="{A9641298-9A3C-44DF-AA0E-872015F3288B}" srcOrd="0" destOrd="0" presId="urn:microsoft.com/office/officeart/2005/8/layout/hierarchy2"/>
    <dgm:cxn modelId="{608D31CE-0938-43C5-987C-4F52D9DF4F35}" type="presOf" srcId="{25D40BF2-EEC5-4A26-825B-0008AFBD9AE8}" destId="{44968113-E394-4DCE-94B9-A35EA825F98D}" srcOrd="1" destOrd="0" presId="urn:microsoft.com/office/officeart/2005/8/layout/hierarchy2"/>
    <dgm:cxn modelId="{B2AD8AD2-2336-4528-8B56-73DEA8BE5CE7}" srcId="{D0D22A32-9F2C-4113-9D2A-0295BDD5CBB6}" destId="{9F6DB662-E90F-4E6C-95AB-50910DB794DA}" srcOrd="0" destOrd="0" parTransId="{25D40BF2-EEC5-4A26-825B-0008AFBD9AE8}" sibTransId="{E324C7A1-A79C-4DA2-AF23-B8D760CD75EA}"/>
    <dgm:cxn modelId="{DDBC79D7-8CA8-4861-9D92-6FB63D732F48}" type="presOf" srcId="{4BC15956-4C4C-418C-81CC-2A2190D12770}" destId="{200C2669-AED8-4E8A-8AC3-7C22A7075FA2}" srcOrd="0" destOrd="0" presId="urn:microsoft.com/office/officeart/2005/8/layout/hierarchy2"/>
    <dgm:cxn modelId="{80BC95E0-E139-45D9-B627-7524C8C30388}" type="presOf" srcId="{79CDD0A7-A783-446F-BD29-F271D077D863}" destId="{7ACBA062-569A-44C2-8119-21484536CFDB}" srcOrd="0" destOrd="0" presId="urn:microsoft.com/office/officeart/2005/8/layout/hierarchy2"/>
    <dgm:cxn modelId="{8A3215FD-812F-4E52-AD23-6B710F7587A2}" type="presOf" srcId="{990F9229-0A06-4FEA-8EAD-AFD397712A35}" destId="{9E57ACA8-FC96-4449-81C1-BE8F12A2C17F}" srcOrd="0" destOrd="0" presId="urn:microsoft.com/office/officeart/2005/8/layout/hierarchy2"/>
    <dgm:cxn modelId="{23A4263F-CC7F-4707-BA9B-9896317A9ADE}" type="presParOf" srcId="{7ACBA062-569A-44C2-8119-21484536CFDB}" destId="{6D8490E7-E552-4A37-9FE8-109F8687DF1D}" srcOrd="0" destOrd="0" presId="urn:microsoft.com/office/officeart/2005/8/layout/hierarchy2"/>
    <dgm:cxn modelId="{266FAE51-D1DE-48D5-BB88-D18102B63272}" type="presParOf" srcId="{6D8490E7-E552-4A37-9FE8-109F8687DF1D}" destId="{A9641298-9A3C-44DF-AA0E-872015F3288B}" srcOrd="0" destOrd="0" presId="urn:microsoft.com/office/officeart/2005/8/layout/hierarchy2"/>
    <dgm:cxn modelId="{A7BD157C-32B5-4A39-AA06-F5F10284E62B}" type="presParOf" srcId="{6D8490E7-E552-4A37-9FE8-109F8687DF1D}" destId="{5A5E8904-898F-4704-8849-6C814541C140}" srcOrd="1" destOrd="0" presId="urn:microsoft.com/office/officeart/2005/8/layout/hierarchy2"/>
    <dgm:cxn modelId="{C46C6642-55CC-4B3C-BB15-3DB53D698273}" type="presParOf" srcId="{5A5E8904-898F-4704-8849-6C814541C140}" destId="{A6C80F94-7DBB-4E94-A03D-38A93966033C}" srcOrd="0" destOrd="0" presId="urn:microsoft.com/office/officeart/2005/8/layout/hierarchy2"/>
    <dgm:cxn modelId="{446C86B6-C19A-4525-9BF1-5131BFC33700}" type="presParOf" srcId="{A6C80F94-7DBB-4E94-A03D-38A93966033C}" destId="{44968113-E394-4DCE-94B9-A35EA825F98D}" srcOrd="0" destOrd="0" presId="urn:microsoft.com/office/officeart/2005/8/layout/hierarchy2"/>
    <dgm:cxn modelId="{FB8CFE98-01A0-4BEE-A4B5-DD5D0E8B6886}" type="presParOf" srcId="{5A5E8904-898F-4704-8849-6C814541C140}" destId="{38A26430-AF4E-4E44-80EE-3F1316C9B9B5}" srcOrd="1" destOrd="0" presId="urn:microsoft.com/office/officeart/2005/8/layout/hierarchy2"/>
    <dgm:cxn modelId="{6AE83D0F-602F-4D51-BD2C-8895A5EABD16}" type="presParOf" srcId="{38A26430-AF4E-4E44-80EE-3F1316C9B9B5}" destId="{86AD92A8-D7B8-47E5-A182-A1A0D5D3B405}" srcOrd="0" destOrd="0" presId="urn:microsoft.com/office/officeart/2005/8/layout/hierarchy2"/>
    <dgm:cxn modelId="{B45F159F-5B73-4269-84D2-F0A4E7ECA5DB}" type="presParOf" srcId="{38A26430-AF4E-4E44-80EE-3F1316C9B9B5}" destId="{635B36A2-81E4-4E8A-870A-CFAF46B4676E}" srcOrd="1" destOrd="0" presId="urn:microsoft.com/office/officeart/2005/8/layout/hierarchy2"/>
    <dgm:cxn modelId="{484F448D-768C-4216-94F6-376C11F36549}" type="presParOf" srcId="{635B36A2-81E4-4E8A-870A-CFAF46B4676E}" destId="{9E57ACA8-FC96-4449-81C1-BE8F12A2C17F}" srcOrd="0" destOrd="0" presId="urn:microsoft.com/office/officeart/2005/8/layout/hierarchy2"/>
    <dgm:cxn modelId="{2B207260-525C-4C43-B836-0BBCF40B94B7}" type="presParOf" srcId="{9E57ACA8-FC96-4449-81C1-BE8F12A2C17F}" destId="{B1E8F2AB-C760-420B-A080-55B78E32FEB5}" srcOrd="0" destOrd="0" presId="urn:microsoft.com/office/officeart/2005/8/layout/hierarchy2"/>
    <dgm:cxn modelId="{21CA6CF0-2105-4C55-B5A2-61B754C5F6D0}" type="presParOf" srcId="{635B36A2-81E4-4E8A-870A-CFAF46B4676E}" destId="{A75B5C29-45C3-4685-9308-279319FC940E}" srcOrd="1" destOrd="0" presId="urn:microsoft.com/office/officeart/2005/8/layout/hierarchy2"/>
    <dgm:cxn modelId="{97F21F80-DD2F-43B3-938D-D07D00212024}" type="presParOf" srcId="{A75B5C29-45C3-4685-9308-279319FC940E}" destId="{D15CD19B-BFAA-4085-B7B6-50BDA986450F}" srcOrd="0" destOrd="0" presId="urn:microsoft.com/office/officeart/2005/8/layout/hierarchy2"/>
    <dgm:cxn modelId="{A7BBACD9-285D-4D57-8B3C-A42D8D0EEC6B}" type="presParOf" srcId="{A75B5C29-45C3-4685-9308-279319FC940E}" destId="{7FF396B5-5714-4154-A88A-9C75F99C62ED}" srcOrd="1" destOrd="0" presId="urn:microsoft.com/office/officeart/2005/8/layout/hierarchy2"/>
    <dgm:cxn modelId="{8E6B05B8-FAC7-4D80-A557-ADEA2DBC878C}" type="presParOf" srcId="{5A5E8904-898F-4704-8849-6C814541C140}" destId="{200C2669-AED8-4E8A-8AC3-7C22A7075FA2}" srcOrd="2" destOrd="0" presId="urn:microsoft.com/office/officeart/2005/8/layout/hierarchy2"/>
    <dgm:cxn modelId="{7F6BBE77-CA50-468A-81EB-1F78B1B41E5D}" type="presParOf" srcId="{200C2669-AED8-4E8A-8AC3-7C22A7075FA2}" destId="{1DE87545-F059-4064-B911-6B2D5E12364C}" srcOrd="0" destOrd="0" presId="urn:microsoft.com/office/officeart/2005/8/layout/hierarchy2"/>
    <dgm:cxn modelId="{C6819F17-AE2C-40BA-844B-4F9379BD3424}" type="presParOf" srcId="{5A5E8904-898F-4704-8849-6C814541C140}" destId="{25EDE105-8880-4BDC-99FE-998CE0A2BE28}" srcOrd="3" destOrd="0" presId="urn:microsoft.com/office/officeart/2005/8/layout/hierarchy2"/>
    <dgm:cxn modelId="{1C6628A5-880E-4EC9-88DF-84D4F3647DC9}" type="presParOf" srcId="{25EDE105-8880-4BDC-99FE-998CE0A2BE28}" destId="{9C3002F0-0A7E-4B51-8C01-9171A98AF704}" srcOrd="0" destOrd="0" presId="urn:microsoft.com/office/officeart/2005/8/layout/hierarchy2"/>
    <dgm:cxn modelId="{2172C515-1069-47AF-BCB7-AA4C8100C5D4}" type="presParOf" srcId="{25EDE105-8880-4BDC-99FE-998CE0A2BE28}" destId="{88BF939B-1AF5-4D45-90FA-A8C686FE0380}" srcOrd="1" destOrd="0" presId="urn:microsoft.com/office/officeart/2005/8/layout/hierarchy2"/>
    <dgm:cxn modelId="{57C546D8-DB93-48DF-938D-89B828887EA0}" type="presParOf" srcId="{88BF939B-1AF5-4D45-90FA-A8C686FE0380}" destId="{09451D1C-A037-47BB-86C4-7C7F1AC8831B}" srcOrd="0" destOrd="0" presId="urn:microsoft.com/office/officeart/2005/8/layout/hierarchy2"/>
    <dgm:cxn modelId="{AF4D220F-7D0B-4A51-841E-7EC60E8C2994}" type="presParOf" srcId="{09451D1C-A037-47BB-86C4-7C7F1AC8831B}" destId="{2CED9DE4-F05A-4D3A-BC64-0E384C51E94F}" srcOrd="0" destOrd="0" presId="urn:microsoft.com/office/officeart/2005/8/layout/hierarchy2"/>
    <dgm:cxn modelId="{6C38AA1C-12B5-4C24-B964-E96DB8184A24}" type="presParOf" srcId="{88BF939B-1AF5-4D45-90FA-A8C686FE0380}" destId="{BE537BEF-0071-45FA-938F-CD5E168ED59C}" srcOrd="1" destOrd="0" presId="urn:microsoft.com/office/officeart/2005/8/layout/hierarchy2"/>
    <dgm:cxn modelId="{371858C1-2B33-4BF0-9903-5168199A9F5F}" type="presParOf" srcId="{BE537BEF-0071-45FA-938F-CD5E168ED59C}" destId="{1F2B0393-7014-4B35-B743-CCF75AA27827}" srcOrd="0" destOrd="0" presId="urn:microsoft.com/office/officeart/2005/8/layout/hierarchy2"/>
    <dgm:cxn modelId="{FB0B3B9F-9CC8-44C0-9587-4C5C06B0B932}" type="presParOf" srcId="{BE537BEF-0071-45FA-938F-CD5E168ED59C}" destId="{7488951E-5B4D-4426-A1AB-497CF4F2093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41298-9A3C-44DF-AA0E-872015F3288B}">
      <dsp:nvSpPr>
        <dsp:cNvPr id="0" name=""/>
        <dsp:cNvSpPr/>
      </dsp:nvSpPr>
      <dsp:spPr>
        <a:xfrm>
          <a:off x="2416" y="514041"/>
          <a:ext cx="1239484" cy="619742"/>
        </a:xfrm>
        <a:prstGeom prst="roundRect">
          <a:avLst>
            <a:gd name="adj" fmla="val 10000"/>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fr-FR" sz="2800" kern="1200"/>
            <a:t>     </a:t>
          </a:r>
          <a:r>
            <a:rPr lang="fr-FR" sz="1600" kern="1200"/>
            <a:t>Dataset</a:t>
          </a:r>
          <a:endParaRPr lang="fr-FR" sz="2000" kern="1200"/>
        </a:p>
      </dsp:txBody>
      <dsp:txXfrm>
        <a:off x="20568" y="532193"/>
        <a:ext cx="1203180" cy="583438"/>
      </dsp:txXfrm>
    </dsp:sp>
    <dsp:sp modelId="{A6C80F94-7DBB-4E94-A03D-38A93966033C}">
      <dsp:nvSpPr>
        <dsp:cNvPr id="0" name=""/>
        <dsp:cNvSpPr/>
      </dsp:nvSpPr>
      <dsp:spPr>
        <a:xfrm rot="19457599">
          <a:off x="1184512" y="611887"/>
          <a:ext cx="610572" cy="67697"/>
        </a:xfrm>
        <a:custGeom>
          <a:avLst/>
          <a:gdLst/>
          <a:ahLst/>
          <a:cxnLst/>
          <a:rect l="0" t="0" r="0" b="0"/>
          <a:pathLst>
            <a:path>
              <a:moveTo>
                <a:pt x="0" y="33848"/>
              </a:moveTo>
              <a:lnTo>
                <a:pt x="610572" y="33848"/>
              </a:lnTo>
            </a:path>
          </a:pathLst>
        </a:custGeom>
        <a:noFill/>
        <a:ln w="28575"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74533" y="630472"/>
        <a:ext cx="30528" cy="30528"/>
      </dsp:txXfrm>
    </dsp:sp>
    <dsp:sp modelId="{86AD92A8-D7B8-47E5-A182-A1A0D5D3B405}">
      <dsp:nvSpPr>
        <dsp:cNvPr id="0" name=""/>
        <dsp:cNvSpPr/>
      </dsp:nvSpPr>
      <dsp:spPr>
        <a:xfrm>
          <a:off x="1737695" y="157689"/>
          <a:ext cx="1239484" cy="619742"/>
        </a:xfrm>
        <a:prstGeom prst="roundRect">
          <a:avLst>
            <a:gd name="adj" fmla="val 10000"/>
          </a:avLst>
        </a:prstGeom>
        <a:solidFill>
          <a:schemeClr val="accent2">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2/3 Apprentissage</a:t>
          </a:r>
        </a:p>
      </dsp:txBody>
      <dsp:txXfrm>
        <a:off x="1755847" y="175841"/>
        <a:ext cx="1203180" cy="583438"/>
      </dsp:txXfrm>
    </dsp:sp>
    <dsp:sp modelId="{9E57ACA8-FC96-4449-81C1-BE8F12A2C17F}">
      <dsp:nvSpPr>
        <dsp:cNvPr id="0" name=""/>
        <dsp:cNvSpPr/>
      </dsp:nvSpPr>
      <dsp:spPr>
        <a:xfrm>
          <a:off x="2977179" y="433711"/>
          <a:ext cx="495793" cy="67697"/>
        </a:xfrm>
        <a:custGeom>
          <a:avLst/>
          <a:gdLst/>
          <a:ahLst/>
          <a:cxnLst/>
          <a:rect l="0" t="0" r="0" b="0"/>
          <a:pathLst>
            <a:path>
              <a:moveTo>
                <a:pt x="0" y="33848"/>
              </a:moveTo>
              <a:lnTo>
                <a:pt x="495793" y="33848"/>
              </a:lnTo>
            </a:path>
          </a:pathLst>
        </a:custGeom>
        <a:noFill/>
        <a:ln w="285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212681" y="455165"/>
        <a:ext cx="24789" cy="24789"/>
      </dsp:txXfrm>
    </dsp:sp>
    <dsp:sp modelId="{D15CD19B-BFAA-4085-B7B6-50BDA986450F}">
      <dsp:nvSpPr>
        <dsp:cNvPr id="0" name=""/>
        <dsp:cNvSpPr/>
      </dsp:nvSpPr>
      <dsp:spPr>
        <a:xfrm>
          <a:off x="3472973" y="157689"/>
          <a:ext cx="1239484" cy="619742"/>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du 01/09/2019 au 01/09/2021</a:t>
          </a:r>
        </a:p>
      </dsp:txBody>
      <dsp:txXfrm>
        <a:off x="3491125" y="175841"/>
        <a:ext cx="1203180" cy="583438"/>
      </dsp:txXfrm>
    </dsp:sp>
    <dsp:sp modelId="{200C2669-AED8-4E8A-8AC3-7C22A7075FA2}">
      <dsp:nvSpPr>
        <dsp:cNvPr id="0" name=""/>
        <dsp:cNvSpPr/>
      </dsp:nvSpPr>
      <dsp:spPr>
        <a:xfrm rot="2142401">
          <a:off x="1184512" y="968239"/>
          <a:ext cx="610572" cy="67697"/>
        </a:xfrm>
        <a:custGeom>
          <a:avLst/>
          <a:gdLst/>
          <a:ahLst/>
          <a:cxnLst/>
          <a:rect l="0" t="0" r="0" b="0"/>
          <a:pathLst>
            <a:path>
              <a:moveTo>
                <a:pt x="0" y="33848"/>
              </a:moveTo>
              <a:lnTo>
                <a:pt x="610572" y="33848"/>
              </a:lnTo>
            </a:path>
          </a:pathLst>
        </a:custGeom>
        <a:noFill/>
        <a:ln w="28575"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74533" y="986824"/>
        <a:ext cx="30528" cy="30528"/>
      </dsp:txXfrm>
    </dsp:sp>
    <dsp:sp modelId="{9C3002F0-0A7E-4B51-8C01-9171A98AF704}">
      <dsp:nvSpPr>
        <dsp:cNvPr id="0" name=""/>
        <dsp:cNvSpPr/>
      </dsp:nvSpPr>
      <dsp:spPr>
        <a:xfrm>
          <a:off x="1737695" y="870393"/>
          <a:ext cx="1239484" cy="619742"/>
        </a:xfrm>
        <a:prstGeom prst="roundRect">
          <a:avLst>
            <a:gd name="adj" fmla="val 10000"/>
          </a:avLst>
        </a:prstGeom>
        <a:solidFill>
          <a:schemeClr val="accent2">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1/3</a:t>
          </a:r>
        </a:p>
        <a:p>
          <a:pPr marL="0" lvl="0" indent="0" algn="ctr" defTabSz="577850">
            <a:lnSpc>
              <a:spcPct val="90000"/>
            </a:lnSpc>
            <a:spcBef>
              <a:spcPct val="0"/>
            </a:spcBef>
            <a:spcAft>
              <a:spcPct val="35000"/>
            </a:spcAft>
            <a:buNone/>
          </a:pPr>
          <a:r>
            <a:rPr lang="fr-FR" sz="1300" kern="1200"/>
            <a:t>Test</a:t>
          </a:r>
        </a:p>
      </dsp:txBody>
      <dsp:txXfrm>
        <a:off x="1755847" y="888545"/>
        <a:ext cx="1203180" cy="583438"/>
      </dsp:txXfrm>
    </dsp:sp>
    <dsp:sp modelId="{09451D1C-A037-47BB-86C4-7C7F1AC8831B}">
      <dsp:nvSpPr>
        <dsp:cNvPr id="0" name=""/>
        <dsp:cNvSpPr/>
      </dsp:nvSpPr>
      <dsp:spPr>
        <a:xfrm>
          <a:off x="2977179" y="1146415"/>
          <a:ext cx="495793" cy="67697"/>
        </a:xfrm>
        <a:custGeom>
          <a:avLst/>
          <a:gdLst/>
          <a:ahLst/>
          <a:cxnLst/>
          <a:rect l="0" t="0" r="0" b="0"/>
          <a:pathLst>
            <a:path>
              <a:moveTo>
                <a:pt x="0" y="33848"/>
              </a:moveTo>
              <a:lnTo>
                <a:pt x="495793" y="33848"/>
              </a:lnTo>
            </a:path>
          </a:pathLst>
        </a:custGeom>
        <a:noFill/>
        <a:ln w="2857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212681" y="1167869"/>
        <a:ext cx="24789" cy="24789"/>
      </dsp:txXfrm>
    </dsp:sp>
    <dsp:sp modelId="{1F2B0393-7014-4B35-B743-CCF75AA27827}">
      <dsp:nvSpPr>
        <dsp:cNvPr id="0" name=""/>
        <dsp:cNvSpPr/>
      </dsp:nvSpPr>
      <dsp:spPr>
        <a:xfrm>
          <a:off x="3472973" y="870393"/>
          <a:ext cx="1239484" cy="619742"/>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du 02/09/2021 au 01/09/2022</a:t>
          </a:r>
        </a:p>
      </dsp:txBody>
      <dsp:txXfrm>
        <a:off x="3491125" y="888545"/>
        <a:ext cx="1203180" cy="5834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(conception Cadre).dotx</Template>
  <TotalTime>1368</TotalTime>
  <Pages>1</Pages>
  <Words>266</Words>
  <Characters>1463</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Prévision de nombre des étudiants présents dans les restaurants universitaires</vt: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Prévision de nombre des étudiants présents dans les restaurants universitaires</dc:title>
  <dc:creator>Laghoub</dc:creator>
  <cp:lastModifiedBy>Nassim LAGHOUB</cp:lastModifiedBy>
  <cp:revision>6</cp:revision>
  <cp:lastPrinted>2022-04-24T01:09:00Z</cp:lastPrinted>
  <dcterms:created xsi:type="dcterms:W3CDTF">2022-04-21T13:51:00Z</dcterms:created>
  <dcterms:modified xsi:type="dcterms:W3CDTF">2022-07-16T22:43:00Z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